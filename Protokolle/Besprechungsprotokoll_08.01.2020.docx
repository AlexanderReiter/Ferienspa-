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7D4ACE78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 w:rsidR="0023111A">
        <w:rPr>
          <w:lang w:val="de-DE"/>
        </w:rPr>
        <w:t>5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08041935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23111A">
        <w:rPr>
          <w:lang w:val="de-DE"/>
        </w:rPr>
        <w:t>08.01.2020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F5CA3F8" w:rsidR="00D205C4" w:rsidRPr="00BE1CBE" w:rsidRDefault="00D205C4" w:rsidP="00025D4B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23111A">
        <w:rPr>
          <w:lang w:val="de-DE"/>
        </w:rPr>
        <w:t>Gabrić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576741E" w14:textId="45515B9B" w:rsidR="00D205C4" w:rsidRPr="00025D4B" w:rsidRDefault="00D205C4" w:rsidP="00025D4B">
      <w:pPr>
        <w:ind w:left="3540" w:hanging="3540"/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  <w:t>GRUG(</w:t>
      </w:r>
      <w:r w:rsidR="00B8243D">
        <w:rPr>
          <w:lang w:val="de-DE"/>
        </w:rPr>
        <w:t>Lehrer</w:t>
      </w:r>
      <w:r w:rsidR="00B53CE8">
        <w:rPr>
          <w:lang w:val="de-DE"/>
        </w:rPr>
        <w:t>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>(PO),</w:t>
      </w:r>
      <w:r w:rsidR="00025D4B">
        <w:rPr>
          <w:lang w:val="de-DE"/>
        </w:rPr>
        <w:t xml:space="preserve"> </w:t>
      </w:r>
      <w:r w:rsidR="0023111A">
        <w:t>Gabrić Josip</w:t>
      </w:r>
    </w:p>
    <w:p w14:paraId="0B9BA250" w14:textId="6CAE878A" w:rsidR="00D205C4" w:rsidRPr="00025D4B" w:rsidRDefault="00D205C4" w:rsidP="00203792">
      <w:pPr>
        <w:rPr>
          <w:u w:val="single"/>
          <w:lang w:val="de-DE"/>
        </w:rPr>
      </w:pPr>
    </w:p>
    <w:p w14:paraId="7E92A6F9" w14:textId="646CC521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44B34B56" w:rsidR="00203792" w:rsidRDefault="00203792" w:rsidP="00203792">
      <w:pPr>
        <w:rPr>
          <w:lang w:val="de-DE"/>
        </w:rPr>
      </w:pPr>
    </w:p>
    <w:p w14:paraId="05B15F11" w14:textId="60854DF3" w:rsidR="0023111A" w:rsidRDefault="0023111A" w:rsidP="00203792">
      <w:pPr>
        <w:rPr>
          <w:lang w:val="de-DE"/>
        </w:rPr>
      </w:pPr>
      <w:r>
        <w:rPr>
          <w:lang w:val="de-DE"/>
        </w:rPr>
        <w:t>Besprechung 2.Sprint</w:t>
      </w:r>
    </w:p>
    <w:p w14:paraId="0CA82BFF" w14:textId="750C3E3D" w:rsidR="00A5134B" w:rsidRDefault="00A5134B" w:rsidP="001C110D">
      <w:pPr>
        <w:rPr>
          <w:lang w:val="de-DE"/>
        </w:rPr>
      </w:pPr>
    </w:p>
    <w:p w14:paraId="71BC97A1" w14:textId="6048C0F0" w:rsidR="0023111A" w:rsidRDefault="0023111A" w:rsidP="001C110D">
      <w:pPr>
        <w:rPr>
          <w:lang w:val="de-DE"/>
        </w:rPr>
      </w:pPr>
    </w:p>
    <w:p w14:paraId="285F702D" w14:textId="49584F18" w:rsidR="0023111A" w:rsidRDefault="0023111A" w:rsidP="001C110D">
      <w:pPr>
        <w:rPr>
          <w:u w:val="single"/>
          <w:lang w:val="de-DE"/>
        </w:rPr>
      </w:pPr>
      <w:r w:rsidRPr="0023111A">
        <w:rPr>
          <w:u w:val="single"/>
          <w:lang w:val="de-DE"/>
        </w:rPr>
        <w:t>Details:</w:t>
      </w:r>
    </w:p>
    <w:p w14:paraId="5BDF2DA6" w14:textId="1BE722A8" w:rsidR="0023111A" w:rsidRDefault="0023111A" w:rsidP="001C110D">
      <w:pPr>
        <w:rPr>
          <w:u w:val="single"/>
          <w:lang w:val="de-DE"/>
        </w:rPr>
      </w:pPr>
    </w:p>
    <w:p w14:paraId="111FD846" w14:textId="2197969C" w:rsidR="0023111A" w:rsidRPr="0023111A" w:rsidRDefault="0023111A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Bei Registrierung Wirtschaftsvertrag auf Gemeine Mondpichl ändern</w:t>
      </w:r>
    </w:p>
    <w:p w14:paraId="4F79AB06" w14:textId="79451B49" w:rsidR="0023111A" w:rsidRPr="0023111A" w:rsidRDefault="0023111A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 xml:space="preserve">Hinweis bei Kindern </w:t>
      </w:r>
      <w:r w:rsidRPr="0023111A">
        <w:rPr>
          <w:lang w:val="de-DE"/>
        </w:rPr>
        <w:sym w:font="Wingdings" w:char="F0E0"/>
      </w:r>
      <w:r>
        <w:rPr>
          <w:lang w:val="de-DE"/>
        </w:rPr>
        <w:t xml:space="preserve"> Kinder anlegen, wenn man als User angemeldet ist</w:t>
      </w:r>
    </w:p>
    <w:p w14:paraId="6B34CA6F" w14:textId="4A80FC3E" w:rsidR="0023111A" w:rsidRPr="000C5CEA" w:rsidRDefault="0023111A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Als Admin sollen Benutzer verwaltet werden können (z.B.: ändern, sperren etc.)</w:t>
      </w:r>
    </w:p>
    <w:p w14:paraId="5159A280" w14:textId="7B6515EA" w:rsidR="000C5CEA" w:rsidRPr="00395DC4" w:rsidRDefault="00395DC4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Hinweis, an wem bereits E-Mails verschickt wurden</w:t>
      </w:r>
    </w:p>
    <w:p w14:paraId="320EC917" w14:textId="382A56BC" w:rsidR="00395DC4" w:rsidRPr="00ED740C" w:rsidRDefault="00081B11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Emails nicht mehr an fremde Personen bzw. Email-Adressen schicken</w:t>
      </w:r>
      <w:r w:rsidR="007E4FFE">
        <w:rPr>
          <w:lang w:val="de-DE"/>
        </w:rPr>
        <w:t xml:space="preserve"> </w:t>
      </w:r>
      <w:r w:rsidR="007E4FFE" w:rsidRPr="007E4FFE">
        <w:rPr>
          <w:lang w:val="de-DE"/>
        </w:rPr>
        <w:sym w:font="Wingdings" w:char="F0E0"/>
      </w:r>
      <w:r w:rsidR="007E4FFE">
        <w:rPr>
          <w:lang w:val="de-DE"/>
        </w:rPr>
        <w:t xml:space="preserve"> nur Testmails verwenden</w:t>
      </w:r>
    </w:p>
    <w:p w14:paraId="4B4E2CC2" w14:textId="41FCFD59" w:rsidR="00ED740C" w:rsidRPr="0007623E" w:rsidRDefault="00ED740C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Kurs löschen Button noch einfügen</w:t>
      </w:r>
    </w:p>
    <w:p w14:paraId="2190222A" w14:textId="51FB1B9D" w:rsidR="0007623E" w:rsidRPr="00862001" w:rsidRDefault="0007623E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Möglichkeit die Mitglieder des Kurses zu bearbeiten</w:t>
      </w:r>
      <w:r w:rsidR="003E7FE6">
        <w:rPr>
          <w:lang w:val="de-DE"/>
        </w:rPr>
        <w:t xml:space="preserve"> </w:t>
      </w:r>
      <w:r w:rsidR="003E7FE6" w:rsidRPr="003E7FE6">
        <w:rPr>
          <w:lang w:val="de-DE"/>
        </w:rPr>
        <w:sym w:font="Wingdings" w:char="F0E0"/>
      </w:r>
      <w:r w:rsidR="003E7FE6">
        <w:rPr>
          <w:lang w:val="de-DE"/>
        </w:rPr>
        <w:t xml:space="preserve"> Admin</w:t>
      </w:r>
      <w:r w:rsidR="003505EF">
        <w:rPr>
          <w:lang w:val="de-DE"/>
        </w:rPr>
        <w:t>/User?</w:t>
      </w:r>
    </w:p>
    <w:p w14:paraId="295F34BF" w14:textId="6E499921" w:rsidR="00862001" w:rsidRPr="005B15AF" w:rsidRDefault="00862001" w:rsidP="0023111A">
      <w:pPr>
        <w:pStyle w:val="Listenabsatz"/>
        <w:numPr>
          <w:ilvl w:val="0"/>
          <w:numId w:val="11"/>
        </w:numPr>
        <w:rPr>
          <w:u w:val="single"/>
          <w:lang w:val="de-DE"/>
        </w:rPr>
      </w:pPr>
      <w:r>
        <w:rPr>
          <w:lang w:val="de-DE"/>
        </w:rPr>
        <w:t>Möglichkeit zusätzlichen Admin hinzufügen</w:t>
      </w:r>
      <w:bookmarkStart w:id="0" w:name="_GoBack"/>
      <w:bookmarkEnd w:id="0"/>
    </w:p>
    <w:p w14:paraId="3C0CA6DA" w14:textId="03BD2CA6" w:rsidR="005B15AF" w:rsidRDefault="005B15AF" w:rsidP="005B15AF">
      <w:pPr>
        <w:rPr>
          <w:u w:val="single"/>
          <w:lang w:val="de-DE"/>
        </w:rPr>
      </w:pPr>
    </w:p>
    <w:p w14:paraId="0B668D3D" w14:textId="0CBB0A28" w:rsidR="005B15AF" w:rsidRDefault="005B15AF" w:rsidP="005B15AF">
      <w:pPr>
        <w:rPr>
          <w:u w:val="single"/>
          <w:lang w:val="de-DE"/>
        </w:rPr>
      </w:pPr>
      <w:r>
        <w:rPr>
          <w:u w:val="single"/>
          <w:lang w:val="de-DE"/>
        </w:rPr>
        <w:t xml:space="preserve">Nächster Sprint: </w:t>
      </w:r>
    </w:p>
    <w:p w14:paraId="7E814F35" w14:textId="41C8AAAD" w:rsidR="005B15AF" w:rsidRDefault="005B15AF" w:rsidP="005B15AF">
      <w:pPr>
        <w:rPr>
          <w:u w:val="single"/>
          <w:lang w:val="de-DE"/>
        </w:rPr>
      </w:pPr>
    </w:p>
    <w:p w14:paraId="4A488397" w14:textId="7B959E59" w:rsidR="005B15AF" w:rsidRPr="005B15AF" w:rsidRDefault="005B15AF" w:rsidP="005B15AF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Kinder anmelden bei Kurs</w:t>
      </w:r>
    </w:p>
    <w:p w14:paraId="35E8BF02" w14:textId="70442CF2" w:rsidR="005B15AF" w:rsidRPr="005B15AF" w:rsidRDefault="005B15AF" w:rsidP="005B15AF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Warenkorb/Zahlen</w:t>
      </w:r>
    </w:p>
    <w:sectPr w:rsidR="005B15AF" w:rsidRPr="005B15AF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37E29" w14:textId="77777777" w:rsidR="005A5FDF" w:rsidRDefault="005A5FDF" w:rsidP="00F37F2F">
      <w:r>
        <w:separator/>
      </w:r>
    </w:p>
  </w:endnote>
  <w:endnote w:type="continuationSeparator" w:id="0">
    <w:p w14:paraId="56F8416E" w14:textId="77777777" w:rsidR="005A5FDF" w:rsidRDefault="005A5FDF" w:rsidP="00F37F2F">
      <w:r>
        <w:continuationSeparator/>
      </w:r>
    </w:p>
  </w:endnote>
  <w:endnote w:type="continuationNotice" w:id="1">
    <w:p w14:paraId="61B7F8DB" w14:textId="77777777" w:rsidR="005A5FDF" w:rsidRDefault="005A5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CCC-Clean Code Comany</w:t>
    </w:r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B973" w14:textId="77777777" w:rsidR="005A5FDF" w:rsidRDefault="005A5FDF" w:rsidP="00F37F2F">
      <w:r>
        <w:separator/>
      </w:r>
    </w:p>
  </w:footnote>
  <w:footnote w:type="continuationSeparator" w:id="0">
    <w:p w14:paraId="4DA23DB9" w14:textId="77777777" w:rsidR="005A5FDF" w:rsidRDefault="005A5FDF" w:rsidP="00F37F2F">
      <w:r>
        <w:continuationSeparator/>
      </w:r>
    </w:p>
  </w:footnote>
  <w:footnote w:type="continuationNotice" w:id="1">
    <w:p w14:paraId="3F283197" w14:textId="77777777" w:rsidR="005A5FDF" w:rsidRDefault="005A5F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16D9"/>
    <w:multiLevelType w:val="hybridMultilevel"/>
    <w:tmpl w:val="57B8AE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3F2A"/>
    <w:multiLevelType w:val="hybridMultilevel"/>
    <w:tmpl w:val="EBEA35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C564D"/>
    <w:multiLevelType w:val="hybridMultilevel"/>
    <w:tmpl w:val="FA563F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5D4B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7623E"/>
    <w:rsid w:val="00081B11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C5CE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111A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05EF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95DC4"/>
    <w:rsid w:val="003A0A54"/>
    <w:rsid w:val="003A3BB6"/>
    <w:rsid w:val="003B18EB"/>
    <w:rsid w:val="003C4843"/>
    <w:rsid w:val="003C6CC8"/>
    <w:rsid w:val="003D7C2E"/>
    <w:rsid w:val="003E7FE6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49B3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4EC9"/>
    <w:rsid w:val="00575084"/>
    <w:rsid w:val="00575C26"/>
    <w:rsid w:val="005819BA"/>
    <w:rsid w:val="0059200A"/>
    <w:rsid w:val="00597F7B"/>
    <w:rsid w:val="005A5FDF"/>
    <w:rsid w:val="005A63A0"/>
    <w:rsid w:val="005B15AF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73E5C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2E1F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E4FFE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001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3759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3A2A"/>
    <w:rsid w:val="009D5DFC"/>
    <w:rsid w:val="009E1E7B"/>
    <w:rsid w:val="009E32B8"/>
    <w:rsid w:val="009E42E0"/>
    <w:rsid w:val="009F5392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4CAD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42F8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243D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3D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A6A18"/>
    <w:rsid w:val="00EC4657"/>
    <w:rsid w:val="00EC69F3"/>
    <w:rsid w:val="00ED0A5F"/>
    <w:rsid w:val="00ED295D"/>
    <w:rsid w:val="00ED740C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A8E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4A6CF-7909-40B5-B9EB-8F84ADCE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60</cp:revision>
  <dcterms:created xsi:type="dcterms:W3CDTF">2019-11-06T08:47:00Z</dcterms:created>
  <dcterms:modified xsi:type="dcterms:W3CDTF">2020-01-08T10:12:00Z</dcterms:modified>
</cp:coreProperties>
</file>