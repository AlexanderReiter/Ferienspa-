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D5" w:rsidRDefault="00E66386" w:rsidP="00E66386">
      <w:pPr>
        <w:pStyle w:val="Titel"/>
        <w:rPr>
          <w:lang w:val="de-DE"/>
        </w:rPr>
      </w:pPr>
      <w:r>
        <w:rPr>
          <w:lang w:val="de-DE"/>
        </w:rPr>
        <w:t>Fragen an Gemeinde</w:t>
      </w:r>
    </w:p>
    <w:p w:rsidR="00E66386" w:rsidRDefault="00E66386" w:rsidP="00E66386">
      <w:pPr>
        <w:rPr>
          <w:lang w:val="de-DE"/>
        </w:rPr>
      </w:pPr>
    </w:p>
    <w:p w:rsidR="00E66386" w:rsidRDefault="00B82649" w:rsidP="00B8264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persönlichen Daten werden von den Benutzern benötigt?</w:t>
      </w:r>
    </w:p>
    <w:p w:rsidR="00682E0B" w:rsidRDefault="00682E0B" w:rsidP="00682E0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Welche Daten der Eltern?</w:t>
      </w:r>
    </w:p>
    <w:p w:rsidR="00935575" w:rsidRDefault="00935575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Vorname, Nachname</w:t>
      </w:r>
    </w:p>
    <w:p w:rsidR="00935575" w:rsidRDefault="00935575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Email-Adresse</w:t>
      </w:r>
    </w:p>
    <w:p w:rsidR="00935575" w:rsidRDefault="00A8379D" w:rsidP="0093557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Adresse</w:t>
      </w:r>
    </w:p>
    <w:p w:rsidR="00682E0B" w:rsidRDefault="00682E0B" w:rsidP="00682E0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Welche Daten der Kinder?</w:t>
      </w:r>
    </w:p>
    <w:p w:rsidR="00C47868" w:rsidRDefault="0093721A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Name</w:t>
      </w:r>
      <w:r w:rsidR="00067136">
        <w:rPr>
          <w:lang w:val="de-DE"/>
        </w:rPr>
        <w:t xml:space="preserve"> (Wichtig Nachname!)</w:t>
      </w:r>
    </w:p>
    <w:p w:rsidR="0093721A" w:rsidRDefault="0093721A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Geburtsdatum</w:t>
      </w:r>
    </w:p>
    <w:p w:rsidR="0093721A" w:rsidRDefault="00A803D6" w:rsidP="00C478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Geschlecht</w:t>
      </w:r>
    </w:p>
    <w:p w:rsidR="00B82649" w:rsidRDefault="00B82649" w:rsidP="00C4786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Legen die Eltern einen separaten Account für ihre Kinder an oder werden die Kinder </w:t>
      </w:r>
      <w:r w:rsidRPr="00C47868">
        <w:rPr>
          <w:lang w:val="de-DE"/>
        </w:rPr>
        <w:t>über den Account der Eltern bei einem Projekt registriert?</w:t>
      </w:r>
    </w:p>
    <w:p w:rsidR="00C47868" w:rsidRPr="00C47868" w:rsidRDefault="00C47868" w:rsidP="00C4786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Eltern</w:t>
      </w: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sollen die Mitarbeiter der Gemeinde im Programm tun können?</w:t>
      </w:r>
    </w:p>
    <w:p w:rsidR="00A07F99" w:rsidRDefault="00A07F99" w:rsidP="00A07F99">
      <w:pPr>
        <w:pStyle w:val="Listenabsatz"/>
        <w:numPr>
          <w:ilvl w:val="1"/>
          <w:numId w:val="2"/>
        </w:numPr>
        <w:rPr>
          <w:lang w:val="de-DE"/>
        </w:rPr>
      </w:pP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Dürfen alle Mitarbeiter der Gemeinde Zugriff auf die persönlichen Daten der Benutzer haben?</w:t>
      </w:r>
    </w:p>
    <w:p w:rsidR="00372274" w:rsidRDefault="00225CB0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</w:t>
      </w:r>
      <w:r w:rsidR="00984DD6">
        <w:rPr>
          <w:lang w:val="de-DE"/>
        </w:rPr>
        <w:t>ein</w:t>
      </w:r>
    </w:p>
    <w:p w:rsidR="00670A75" w:rsidRDefault="00670A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Wird bei einer Neuanmeldung eine Bestätigung</w:t>
      </w:r>
      <w:r w:rsidR="003B147C">
        <w:rPr>
          <w:lang w:val="de-DE"/>
        </w:rPr>
        <w:t>semail gesendet?</w:t>
      </w:r>
    </w:p>
    <w:p w:rsidR="00381C10" w:rsidRDefault="00381C10" w:rsidP="00381C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ja</w:t>
      </w:r>
    </w:p>
    <w:p w:rsidR="003B147C" w:rsidRDefault="003B147C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Onlinebezahlung möglich?</w:t>
      </w:r>
    </w:p>
    <w:p w:rsidR="002D0A66" w:rsidRDefault="002D0A66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PayPal</w:t>
      </w:r>
    </w:p>
    <w:p w:rsidR="001A103C" w:rsidRDefault="001A103C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Warenkorb</w:t>
      </w:r>
    </w:p>
    <w:p w:rsidR="00393978" w:rsidRDefault="00393978" w:rsidP="002D0A6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Gemeindezahlung</w:t>
      </w:r>
    </w:p>
    <w:p w:rsidR="003B147C" w:rsidRDefault="008C5F04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Limit der Anzahl an Teilnahmen?</w:t>
      </w:r>
    </w:p>
    <w:p w:rsidR="009010EA" w:rsidRDefault="009010EA" w:rsidP="009010E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Ohne Limit </w:t>
      </w:r>
    </w:p>
    <w:p w:rsidR="008C5F04" w:rsidRDefault="00186375" w:rsidP="00670A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Nur Auswahl der Projekte oder auch noch andere Dinge?</w:t>
      </w:r>
    </w:p>
    <w:p w:rsidR="00186375" w:rsidRDefault="00186375" w:rsidP="0018637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Bsp.: News</w:t>
      </w:r>
    </w:p>
    <w:p w:rsidR="00186375" w:rsidRDefault="00186375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Bestätigungsemail zur Teilnahme bei einem Projekt?</w:t>
      </w:r>
    </w:p>
    <w:p w:rsidR="00CA0D03" w:rsidRDefault="006C56E8" w:rsidP="00CA0D0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 Bezahlung</w:t>
      </w:r>
    </w:p>
    <w:p w:rsidR="00186375" w:rsidRDefault="00186375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Details zu Änderungen bei einem Projekt per Email oder nur im Programm?</w:t>
      </w:r>
    </w:p>
    <w:p w:rsidR="00186375" w:rsidRDefault="00186375" w:rsidP="005F204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Daten sollen bei einem Projekt gespeichert werden?</w:t>
      </w:r>
    </w:p>
    <w:p w:rsidR="00DF5314" w:rsidRDefault="00DF5314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Maximale Teilnehmerzahl</w:t>
      </w:r>
    </w:p>
    <w:p w:rsidR="00DF5314" w:rsidRDefault="00DF5314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Minimale Teilnehmerzahl</w:t>
      </w:r>
    </w:p>
    <w:p w:rsidR="00DF5314" w:rsidRDefault="00490F96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Ansprechpartner</w:t>
      </w:r>
      <w:r w:rsidR="00CF6442">
        <w:rPr>
          <w:lang w:val="de-DE"/>
        </w:rPr>
        <w:t>/Kursleiter</w:t>
      </w:r>
    </w:p>
    <w:p w:rsidR="00592BF0" w:rsidRDefault="00592BF0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Verein</w:t>
      </w:r>
    </w:p>
    <w:p w:rsidR="00490F96" w:rsidRDefault="0094415E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Name</w:t>
      </w:r>
    </w:p>
    <w:p w:rsidR="0094415E" w:rsidRDefault="0094415E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Beschreibung</w:t>
      </w:r>
    </w:p>
    <w:p w:rsidR="0094415E" w:rsidRDefault="0043722F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Kosten</w:t>
      </w:r>
    </w:p>
    <w:p w:rsidR="0043722F" w:rsidRDefault="004845D3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Datum</w:t>
      </w:r>
    </w:p>
    <w:p w:rsidR="004845D3" w:rsidRDefault="004845D3" w:rsidP="005F204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Uhrzeit</w:t>
      </w:r>
    </w:p>
    <w:p w:rsidR="00BD05D8" w:rsidRDefault="004845D3" w:rsidP="009B1566">
      <w:pPr>
        <w:pStyle w:val="Listenabsatz"/>
        <w:numPr>
          <w:ilvl w:val="1"/>
          <w:numId w:val="2"/>
        </w:numPr>
        <w:rPr>
          <w:lang w:val="de-DE"/>
        </w:rPr>
      </w:pPr>
      <w:r w:rsidRPr="000701C4">
        <w:rPr>
          <w:lang w:val="de-DE"/>
        </w:rPr>
        <w:t>Ort</w:t>
      </w:r>
    </w:p>
    <w:p w:rsidR="00DD7A58" w:rsidRDefault="009A23BF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Sollen</w:t>
      </w:r>
      <w:r w:rsidR="000936B6">
        <w:rPr>
          <w:lang w:val="de-DE"/>
        </w:rPr>
        <w:t xml:space="preserve"> Benutzer gesperrt werden können?</w:t>
      </w:r>
    </w:p>
    <w:p w:rsidR="00D635E8" w:rsidRDefault="00D635E8" w:rsidP="00D635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nein</w:t>
      </w:r>
    </w:p>
    <w:p w:rsidR="000936B6" w:rsidRDefault="000936B6" w:rsidP="0018637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Limit an Kinder?</w:t>
      </w:r>
    </w:p>
    <w:p w:rsidR="00FD0738" w:rsidRDefault="00FD0738" w:rsidP="00FD073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nein</w:t>
      </w:r>
    </w:p>
    <w:p w:rsidR="000936B6" w:rsidRDefault="000936B6" w:rsidP="000936B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Als Prävention vor Spam</w:t>
      </w:r>
    </w:p>
    <w:p w:rsidR="000936B6" w:rsidRDefault="00C95BFA" w:rsidP="000936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lange soll der Platz bei fehlender Zahlung reserviert bleiben?</w:t>
      </w:r>
    </w:p>
    <w:p w:rsidR="006B64C6" w:rsidRDefault="0040010A" w:rsidP="006B64C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Speicherung im Warenkorb</w:t>
      </w:r>
    </w:p>
    <w:p w:rsidR="00C95BFA" w:rsidRDefault="00FD67FA" w:rsidP="000936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Zahlungserinnerungs</w:t>
      </w:r>
      <w:r w:rsidR="00C95BFA">
        <w:rPr>
          <w:lang w:val="de-DE"/>
        </w:rPr>
        <w:t>email?</w:t>
      </w:r>
    </w:p>
    <w:p w:rsidR="00F57674" w:rsidRDefault="00F57674" w:rsidP="00F5767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Überflüssig</w:t>
      </w:r>
    </w:p>
    <w:p w:rsidR="00C95BFA" w:rsidRDefault="00C95BFA" w:rsidP="00095B84">
      <w:pPr>
        <w:rPr>
          <w:lang w:val="de-DE"/>
        </w:rPr>
      </w:pPr>
    </w:p>
    <w:p w:rsidR="00E212B3" w:rsidRDefault="001E17F6" w:rsidP="00095B84">
      <w:pPr>
        <w:rPr>
          <w:lang w:val="de-DE"/>
        </w:rPr>
      </w:pPr>
      <w:r>
        <w:rPr>
          <w:lang w:val="de-DE"/>
        </w:rPr>
        <w:lastRenderedPageBreak/>
        <w:t>Frau Annemarie Lustig</w:t>
      </w:r>
      <w:r w:rsidR="00E212B3">
        <w:rPr>
          <w:lang w:val="de-DE"/>
        </w:rPr>
        <w:t xml:space="preserve"> – Organisation</w:t>
      </w:r>
    </w:p>
    <w:p w:rsidR="00D504E9" w:rsidRDefault="00D504E9" w:rsidP="00095B84">
      <w:pPr>
        <w:rPr>
          <w:lang w:val="de-DE"/>
        </w:rPr>
      </w:pPr>
      <w:r>
        <w:rPr>
          <w:lang w:val="de-DE"/>
        </w:rPr>
        <w:t xml:space="preserve">Organisationssekretär – Ben </w:t>
      </w:r>
      <w:r w:rsidR="00A07F99">
        <w:rPr>
          <w:lang w:val="de-DE"/>
        </w:rPr>
        <w:t>B</w:t>
      </w:r>
      <w:r>
        <w:rPr>
          <w:lang w:val="de-DE"/>
        </w:rPr>
        <w:t>rin</w:t>
      </w:r>
      <w:r w:rsidR="00A07F99">
        <w:rPr>
          <w:lang w:val="de-DE"/>
        </w:rPr>
        <w:t>c</w:t>
      </w:r>
      <w:r>
        <w:rPr>
          <w:lang w:val="de-DE"/>
        </w:rPr>
        <w:t>kman</w:t>
      </w:r>
      <w:r w:rsidR="00CB15FB">
        <w:rPr>
          <w:lang w:val="de-DE"/>
        </w:rPr>
        <w:t>n</w:t>
      </w:r>
    </w:p>
    <w:p w:rsidR="00996E43" w:rsidRDefault="00996E43" w:rsidP="00095B84">
      <w:pPr>
        <w:rPr>
          <w:lang w:val="de-DE"/>
        </w:rPr>
      </w:pPr>
      <w:r w:rsidRPr="00996E43">
        <w:rPr>
          <w:lang w:val="de-DE"/>
        </w:rPr>
        <w:sym w:font="Wingdings" w:char="F0E0"/>
      </w:r>
      <w:r>
        <w:rPr>
          <w:lang w:val="de-DE"/>
        </w:rPr>
        <w:t>dürfen alles</w:t>
      </w:r>
    </w:p>
    <w:p w:rsidR="00996E43" w:rsidRDefault="00996E43" w:rsidP="00095B84">
      <w:pPr>
        <w:rPr>
          <w:lang w:val="de-DE"/>
        </w:rPr>
      </w:pPr>
    </w:p>
    <w:p w:rsidR="00D504E9" w:rsidRDefault="00753303" w:rsidP="00095B84">
      <w:pPr>
        <w:rPr>
          <w:lang w:val="de-DE"/>
        </w:rPr>
      </w:pPr>
      <w:r>
        <w:rPr>
          <w:lang w:val="de-DE"/>
        </w:rPr>
        <w:t>Frau Becker, Herr Zimmer – Meldeamt</w:t>
      </w:r>
    </w:p>
    <w:p w:rsidR="00FB3B33" w:rsidRDefault="004F04D8" w:rsidP="00095B84">
      <w:pPr>
        <w:rPr>
          <w:lang w:val="de-DE"/>
        </w:rPr>
      </w:pPr>
      <w:r w:rsidRPr="004F04D8">
        <w:rPr>
          <w:lang w:val="de-DE"/>
        </w:rPr>
        <w:sym w:font="Wingdings" w:char="F0E0"/>
      </w:r>
      <w:r w:rsidR="005E4A75">
        <w:rPr>
          <w:lang w:val="de-DE"/>
        </w:rPr>
        <w:t>nicht benötigt</w:t>
      </w:r>
    </w:p>
    <w:p w:rsidR="00FB3B33" w:rsidRDefault="00FB3B33" w:rsidP="00095B84">
      <w:pPr>
        <w:rPr>
          <w:lang w:val="de-DE"/>
        </w:rPr>
      </w:pPr>
    </w:p>
    <w:p w:rsidR="00753303" w:rsidRDefault="00C04C7D" w:rsidP="00095B84">
      <w:pPr>
        <w:rPr>
          <w:lang w:val="de-DE"/>
        </w:rPr>
      </w:pPr>
      <w:r>
        <w:rPr>
          <w:lang w:val="de-DE"/>
        </w:rPr>
        <w:t>Handy</w:t>
      </w:r>
    </w:p>
    <w:p w:rsidR="00E10900" w:rsidRDefault="00F24ECB" w:rsidP="00095B84">
      <w:pPr>
        <w:rPr>
          <w:lang w:val="de-DE"/>
        </w:rPr>
      </w:pPr>
      <w:r>
        <w:rPr>
          <w:lang w:val="de-DE"/>
        </w:rPr>
        <w:t xml:space="preserve">Registration </w:t>
      </w:r>
      <w:r w:rsidR="00E10900">
        <w:rPr>
          <w:lang w:val="de-DE"/>
        </w:rPr>
        <w:t>Personen aus Nachbargemeinden</w:t>
      </w:r>
      <w:bookmarkStart w:id="0" w:name="_GoBack"/>
      <w:bookmarkEnd w:id="0"/>
    </w:p>
    <w:p w:rsidR="00CE5FDD" w:rsidRDefault="00CE5FDD" w:rsidP="00095B84">
      <w:pPr>
        <w:rPr>
          <w:lang w:val="de-DE"/>
        </w:rPr>
      </w:pPr>
      <w:r>
        <w:rPr>
          <w:lang w:val="de-DE"/>
        </w:rPr>
        <w:t xml:space="preserve">Direkt </w:t>
      </w:r>
      <w:r w:rsidR="00C4558A">
        <w:rPr>
          <w:lang w:val="de-DE"/>
        </w:rPr>
        <w:t>a</w:t>
      </w:r>
      <w:r>
        <w:rPr>
          <w:lang w:val="de-DE"/>
        </w:rPr>
        <w:t>ngrenzende Gemeinden</w:t>
      </w:r>
    </w:p>
    <w:p w:rsidR="00812924" w:rsidRPr="00812924" w:rsidRDefault="007D3C8B" w:rsidP="00812924">
      <w:pPr>
        <w:rPr>
          <w:lang w:val="de-DE"/>
        </w:rPr>
      </w:pPr>
      <w:r>
        <w:rPr>
          <w:lang w:val="de-DE"/>
        </w:rPr>
        <w:t>Nur oben genannte Rollen bei Mitarbeiter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DGV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Hakal</w:t>
      </w:r>
      <w:proofErr w:type="spellEnd"/>
      <w:r>
        <w:rPr>
          <w:lang w:val="de-DE"/>
        </w:rPr>
        <w:t xml:space="preserve"> zur DGV</w:t>
      </w:r>
    </w:p>
    <w:p w:rsidR="00812924" w:rsidRDefault="00812924" w:rsidP="0081292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Nachricht zur Nutzung der Daten</w:t>
      </w:r>
    </w:p>
    <w:p w:rsidR="007D3C8B" w:rsidRDefault="007D3C8B" w:rsidP="00095B84">
      <w:pPr>
        <w:rPr>
          <w:lang w:val="de-DE"/>
        </w:rPr>
      </w:pPr>
    </w:p>
    <w:p w:rsidR="00343C0F" w:rsidRDefault="00343C0F" w:rsidP="00095B84">
      <w:pPr>
        <w:rPr>
          <w:lang w:val="de-DE"/>
        </w:rPr>
      </w:pPr>
      <w:r>
        <w:rPr>
          <w:lang w:val="de-DE"/>
        </w:rPr>
        <w:t>Übersicht über bereits angemeldete Projekte</w:t>
      </w:r>
    </w:p>
    <w:p w:rsidR="00343C0F" w:rsidRDefault="00343C0F" w:rsidP="00095B84">
      <w:pPr>
        <w:rPr>
          <w:lang w:val="de-DE"/>
        </w:rPr>
      </w:pPr>
    </w:p>
    <w:p w:rsidR="00935C24" w:rsidRDefault="00DF5314" w:rsidP="00095B84">
      <w:pPr>
        <w:rPr>
          <w:lang w:val="de-DE"/>
        </w:rPr>
      </w:pPr>
      <w:r>
        <w:rPr>
          <w:lang w:val="de-DE"/>
        </w:rPr>
        <w:t xml:space="preserve">Organisationssekretär legt Projekte an. </w:t>
      </w:r>
    </w:p>
    <w:p w:rsidR="00F30D80" w:rsidRDefault="00F30D80" w:rsidP="00095B84">
      <w:pPr>
        <w:rPr>
          <w:lang w:val="de-DE"/>
        </w:rPr>
      </w:pPr>
    </w:p>
    <w:p w:rsidR="00F30D80" w:rsidRDefault="00F30D80" w:rsidP="00095B84">
      <w:pPr>
        <w:rPr>
          <w:lang w:val="de-DE"/>
        </w:rPr>
      </w:pPr>
      <w:r>
        <w:rPr>
          <w:lang w:val="de-DE"/>
        </w:rPr>
        <w:t>Veranstalter erhält Geld</w:t>
      </w:r>
    </w:p>
    <w:p w:rsidR="00F30D80" w:rsidRDefault="00F30D80" w:rsidP="00095B84">
      <w:pPr>
        <w:rPr>
          <w:lang w:val="de-DE"/>
        </w:rPr>
      </w:pPr>
    </w:p>
    <w:p w:rsidR="00CF4D2A" w:rsidRDefault="00CF4D2A" w:rsidP="00095B84">
      <w:pPr>
        <w:rPr>
          <w:lang w:val="de-DE"/>
        </w:rPr>
      </w:pPr>
      <w:r>
        <w:rPr>
          <w:lang w:val="de-DE"/>
        </w:rPr>
        <w:t>Gegenüberstellung Einnahmen – Ausgaben</w:t>
      </w:r>
    </w:p>
    <w:p w:rsidR="00757A94" w:rsidRDefault="00757A94" w:rsidP="00095B84">
      <w:pPr>
        <w:rPr>
          <w:lang w:val="de-DE"/>
        </w:rPr>
      </w:pPr>
      <w:r>
        <w:rPr>
          <w:lang w:val="de-DE"/>
        </w:rPr>
        <w:t>Übersicht</w:t>
      </w:r>
    </w:p>
    <w:p w:rsidR="00CF4D2A" w:rsidRDefault="00CF4D2A" w:rsidP="00095B84">
      <w:pPr>
        <w:rPr>
          <w:lang w:val="de-DE"/>
        </w:rPr>
      </w:pPr>
    </w:p>
    <w:p w:rsidR="00DD40F7" w:rsidRDefault="00CF4D2A" w:rsidP="00C019EE">
      <w:pPr>
        <w:rPr>
          <w:lang w:val="de-DE"/>
        </w:rPr>
      </w:pPr>
      <w:r>
        <w:rPr>
          <w:lang w:val="de-DE"/>
        </w:rPr>
        <w:t>Stornierung</w:t>
      </w:r>
    </w:p>
    <w:p w:rsidR="00C019EE" w:rsidRDefault="00CB34A7" w:rsidP="00C019EE">
      <w:pPr>
        <w:rPr>
          <w:lang w:val="de-DE"/>
        </w:rPr>
      </w:pPr>
      <w:r>
        <w:rPr>
          <w:lang w:val="de-DE"/>
        </w:rPr>
        <w:t>Bis 1 Woche gratis</w:t>
      </w:r>
    </w:p>
    <w:p w:rsidR="00C71CDC" w:rsidRDefault="00C71CDC" w:rsidP="00C019EE">
      <w:pPr>
        <w:rPr>
          <w:lang w:val="de-DE"/>
        </w:rPr>
      </w:pPr>
      <w:r>
        <w:rPr>
          <w:lang w:val="de-DE"/>
        </w:rPr>
        <w:t>Dann volle Kosten</w:t>
      </w:r>
    </w:p>
    <w:p w:rsidR="00DD40F7" w:rsidRDefault="00DD40F7" w:rsidP="00095B84">
      <w:pPr>
        <w:rPr>
          <w:lang w:val="de-DE"/>
        </w:rPr>
      </w:pPr>
    </w:p>
    <w:p w:rsidR="00DD40F7" w:rsidRDefault="00DD40F7" w:rsidP="00095B84">
      <w:pPr>
        <w:rPr>
          <w:lang w:val="de-DE"/>
        </w:rPr>
      </w:pPr>
      <w:r>
        <w:rPr>
          <w:lang w:val="de-DE"/>
        </w:rPr>
        <w:t>Merkliste</w:t>
      </w:r>
      <w:r w:rsidR="009B7496">
        <w:rPr>
          <w:lang w:val="de-DE"/>
        </w:rPr>
        <w:t xml:space="preserve"> – </w:t>
      </w:r>
      <w:r w:rsidR="00FF1FED">
        <w:rPr>
          <w:lang w:val="de-DE"/>
        </w:rPr>
        <w:t>Email,</w:t>
      </w:r>
      <w:r w:rsidR="009B7496">
        <w:rPr>
          <w:lang w:val="de-DE"/>
        </w:rPr>
        <w:t xml:space="preserve"> wenn Platz frei </w:t>
      </w:r>
    </w:p>
    <w:p w:rsidR="009B7496" w:rsidRDefault="009B7496" w:rsidP="00095B84">
      <w:pPr>
        <w:rPr>
          <w:lang w:val="de-DE"/>
        </w:rPr>
      </w:pPr>
    </w:p>
    <w:p w:rsidR="004870D7" w:rsidRDefault="004870D7" w:rsidP="00095B84">
      <w:pPr>
        <w:rPr>
          <w:lang w:val="de-DE"/>
        </w:rPr>
      </w:pPr>
      <w:r>
        <w:rPr>
          <w:lang w:val="de-DE"/>
        </w:rPr>
        <w:t>Rabatt für kinderreiche Familien</w:t>
      </w:r>
    </w:p>
    <w:p w:rsidR="004870D7" w:rsidRDefault="00BB5BC0" w:rsidP="00095B84">
      <w:pPr>
        <w:rPr>
          <w:lang w:val="de-DE"/>
        </w:rPr>
      </w:pPr>
      <w:r>
        <w:rPr>
          <w:lang w:val="de-DE"/>
        </w:rPr>
        <w:t>Ab 2. Kind 20% Rabatt</w:t>
      </w:r>
      <w:r w:rsidR="00C06F45">
        <w:rPr>
          <w:lang w:val="de-DE"/>
        </w:rPr>
        <w:t xml:space="preserve"> auf alles</w:t>
      </w:r>
    </w:p>
    <w:p w:rsidR="00BB5BC0" w:rsidRDefault="00410CD8" w:rsidP="00095B84">
      <w:pPr>
        <w:rPr>
          <w:lang w:val="de-DE"/>
        </w:rPr>
      </w:pPr>
      <w:r>
        <w:rPr>
          <w:lang w:val="de-DE"/>
        </w:rPr>
        <w:t>Nur bei Projektbuchung</w:t>
      </w:r>
    </w:p>
    <w:p w:rsidR="00410CD8" w:rsidRDefault="00CB3769" w:rsidP="00095B84">
      <w:pPr>
        <w:rPr>
          <w:lang w:val="de-DE"/>
        </w:rPr>
      </w:pPr>
      <w:r>
        <w:rPr>
          <w:lang w:val="de-DE"/>
        </w:rPr>
        <w:t>Anzeige im Warenkorb</w:t>
      </w:r>
    </w:p>
    <w:p w:rsidR="00A0491F" w:rsidRDefault="005B5A8D" w:rsidP="00095B84">
      <w:pPr>
        <w:rPr>
          <w:lang w:val="de-DE"/>
        </w:rPr>
      </w:pPr>
      <w:r>
        <w:rPr>
          <w:lang w:val="de-DE"/>
        </w:rPr>
        <w:t>Steht in Broschüre</w:t>
      </w:r>
    </w:p>
    <w:p w:rsidR="005B5A8D" w:rsidRDefault="005B5A8D" w:rsidP="00095B84">
      <w:pPr>
        <w:rPr>
          <w:lang w:val="de-DE"/>
        </w:rPr>
      </w:pPr>
    </w:p>
    <w:p w:rsidR="005B5A8D" w:rsidRDefault="00287D7C" w:rsidP="00095B84">
      <w:pPr>
        <w:rPr>
          <w:lang w:val="de-DE"/>
        </w:rPr>
      </w:pPr>
      <w:r>
        <w:rPr>
          <w:lang w:val="de-DE"/>
        </w:rPr>
        <w:t>Rabatt änderbar</w:t>
      </w:r>
    </w:p>
    <w:p w:rsidR="00287D7C" w:rsidRDefault="00287D7C" w:rsidP="00095B84">
      <w:pPr>
        <w:rPr>
          <w:lang w:val="de-DE"/>
        </w:rPr>
      </w:pPr>
    </w:p>
    <w:p w:rsidR="008C3A61" w:rsidRDefault="00544F18" w:rsidP="00095B84">
      <w:pPr>
        <w:rPr>
          <w:lang w:val="de-DE"/>
        </w:rPr>
      </w:pPr>
      <w:r>
        <w:rPr>
          <w:lang w:val="de-DE"/>
        </w:rPr>
        <w:t>Erhöhen möglich</w:t>
      </w:r>
    </w:p>
    <w:p w:rsidR="00544F18" w:rsidRDefault="0037135A" w:rsidP="00095B84">
      <w:pPr>
        <w:rPr>
          <w:lang w:val="de-DE"/>
        </w:rPr>
      </w:pPr>
      <w:r>
        <w:rPr>
          <w:lang w:val="de-DE"/>
        </w:rPr>
        <w:t xml:space="preserve">Verringern </w:t>
      </w:r>
      <w:r w:rsidR="000505E7">
        <w:rPr>
          <w:lang w:val="de-DE"/>
        </w:rPr>
        <w:t>nur um freie Plätze</w:t>
      </w:r>
    </w:p>
    <w:p w:rsidR="000505E7" w:rsidRDefault="000505E7" w:rsidP="00095B84">
      <w:pPr>
        <w:rPr>
          <w:lang w:val="de-DE"/>
        </w:rPr>
      </w:pPr>
    </w:p>
    <w:p w:rsidR="00D117FF" w:rsidRDefault="001A5ABD" w:rsidP="00095B84">
      <w:pPr>
        <w:rPr>
          <w:lang w:val="de-DE"/>
        </w:rPr>
      </w:pPr>
      <w:r>
        <w:rPr>
          <w:lang w:val="de-DE"/>
        </w:rPr>
        <w:t>Kursstornierung manuell durch Mitarbeiter</w:t>
      </w:r>
    </w:p>
    <w:p w:rsidR="001A5ABD" w:rsidRDefault="001A5ABD" w:rsidP="00095B84">
      <w:pPr>
        <w:rPr>
          <w:lang w:val="de-DE"/>
        </w:rPr>
      </w:pPr>
    </w:p>
    <w:p w:rsidR="00E20BC6" w:rsidRDefault="00ED2064" w:rsidP="00095B84">
      <w:pPr>
        <w:rPr>
          <w:lang w:val="de-DE"/>
        </w:rPr>
      </w:pPr>
      <w:r>
        <w:rPr>
          <w:lang w:val="de-DE"/>
        </w:rPr>
        <w:t xml:space="preserve">Kursspezifische Email </w:t>
      </w:r>
      <w:r w:rsidR="00E20BC6">
        <w:rPr>
          <w:lang w:val="de-DE"/>
        </w:rPr>
        <w:t>(Regenbekleidung, Änderung, …)</w:t>
      </w:r>
      <w:r w:rsidR="007915B3">
        <w:rPr>
          <w:lang w:val="de-DE"/>
        </w:rPr>
        <w:t xml:space="preserve"> durch Gemeinde</w:t>
      </w:r>
    </w:p>
    <w:p w:rsidR="0041610B" w:rsidRDefault="0041610B" w:rsidP="00095B84">
      <w:pPr>
        <w:rPr>
          <w:lang w:val="de-DE"/>
        </w:rPr>
      </w:pPr>
    </w:p>
    <w:p w:rsidR="0041610B" w:rsidRDefault="0041610B" w:rsidP="00095B84">
      <w:pPr>
        <w:rPr>
          <w:lang w:val="de-DE"/>
        </w:rPr>
      </w:pPr>
      <w:r>
        <w:rPr>
          <w:lang w:val="de-DE"/>
        </w:rPr>
        <w:t>Erinnerungsemail an Kursteilnehmer</w:t>
      </w:r>
      <w:r w:rsidR="002F6468">
        <w:rPr>
          <w:lang w:val="de-DE"/>
        </w:rPr>
        <w:t xml:space="preserve"> (automatisch)</w:t>
      </w:r>
      <w:r w:rsidR="00AB5FF8">
        <w:rPr>
          <w:lang w:val="de-DE"/>
        </w:rPr>
        <w:t xml:space="preserve"> und Leiter</w:t>
      </w:r>
    </w:p>
    <w:p w:rsidR="00FC63C5" w:rsidRDefault="00FC63C5" w:rsidP="00095B84">
      <w:pPr>
        <w:rPr>
          <w:lang w:val="de-DE"/>
        </w:rPr>
      </w:pPr>
    </w:p>
    <w:p w:rsidR="00EB68B9" w:rsidRDefault="00EB68B9" w:rsidP="00095B84">
      <w:pPr>
        <w:rPr>
          <w:lang w:val="de-DE"/>
        </w:rPr>
      </w:pPr>
      <w:r>
        <w:rPr>
          <w:lang w:val="de-DE"/>
        </w:rPr>
        <w:t xml:space="preserve">Anmeldezeitraum: </w:t>
      </w:r>
    </w:p>
    <w:p w:rsidR="00FC63C5" w:rsidRDefault="00EB68B9" w:rsidP="00EB68B9">
      <w:pPr>
        <w:pStyle w:val="Listenabsatz"/>
        <w:numPr>
          <w:ilvl w:val="0"/>
          <w:numId w:val="3"/>
        </w:numPr>
        <w:rPr>
          <w:lang w:val="de-DE"/>
        </w:rPr>
      </w:pPr>
      <w:r w:rsidRPr="00EB68B9">
        <w:rPr>
          <w:lang w:val="de-DE"/>
        </w:rPr>
        <w:t>Datum ab wann System offen</w:t>
      </w:r>
      <w:r w:rsidR="002F6C85">
        <w:rPr>
          <w:lang w:val="de-DE"/>
        </w:rPr>
        <w:t xml:space="preserve"> (änderbar)</w:t>
      </w:r>
    </w:p>
    <w:p w:rsidR="00EB68B9" w:rsidRDefault="00EB68B9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Anmeldung bis Tag vor Kurs</w:t>
      </w:r>
    </w:p>
    <w:p w:rsidR="00EB68B9" w:rsidRDefault="00904B82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Außerhalb: Notiz nächstes Jahr</w:t>
      </w:r>
    </w:p>
    <w:p w:rsidR="00904B82" w:rsidRDefault="00F548B1" w:rsidP="00EB68B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Sie melden sich außerhalb des Ferienspaßzeitfensters an</w:t>
      </w:r>
    </w:p>
    <w:p w:rsidR="00F548B1" w:rsidRDefault="00F548B1" w:rsidP="005F223A">
      <w:pPr>
        <w:rPr>
          <w:lang w:val="de-DE"/>
        </w:rPr>
      </w:pPr>
    </w:p>
    <w:p w:rsidR="005F223A" w:rsidRDefault="00B834EB" w:rsidP="005F223A">
      <w:pPr>
        <w:rPr>
          <w:lang w:val="de-DE"/>
        </w:rPr>
      </w:pPr>
      <w:r>
        <w:rPr>
          <w:lang w:val="de-DE"/>
        </w:rPr>
        <w:t>Email</w:t>
      </w:r>
      <w:r w:rsidR="00C770B3">
        <w:rPr>
          <w:lang w:val="de-DE"/>
        </w:rPr>
        <w:t xml:space="preserve"> und Tel.</w:t>
      </w:r>
      <w:r>
        <w:rPr>
          <w:lang w:val="de-DE"/>
        </w:rPr>
        <w:t xml:space="preserve"> des Kursleiters nur für Gemeinde</w:t>
      </w:r>
    </w:p>
    <w:p w:rsidR="004C3A02" w:rsidRDefault="004C3A02" w:rsidP="005F223A">
      <w:pPr>
        <w:rPr>
          <w:lang w:val="de-DE"/>
        </w:rPr>
      </w:pPr>
    </w:p>
    <w:p w:rsidR="00352F3A" w:rsidRPr="005F223A" w:rsidRDefault="00327440" w:rsidP="005F223A">
      <w:pPr>
        <w:rPr>
          <w:lang w:val="de-DE"/>
        </w:rPr>
      </w:pPr>
      <w:r>
        <w:rPr>
          <w:lang w:val="de-DE"/>
        </w:rPr>
        <w:t xml:space="preserve">Gemeindewappen: </w:t>
      </w:r>
      <w:r w:rsidR="00E576A4">
        <w:rPr>
          <w:lang w:val="de-DE"/>
        </w:rPr>
        <w:t>g</w:t>
      </w:r>
      <w:r w:rsidR="00187DA1">
        <w:rPr>
          <w:lang w:val="de-DE"/>
        </w:rPr>
        <w:t>elber Mond über blauem See</w:t>
      </w:r>
    </w:p>
    <w:sectPr w:rsidR="00352F3A" w:rsidRPr="005F223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4F0" w:rsidRDefault="008744F0" w:rsidP="00F37F2F">
      <w:r>
        <w:separator/>
      </w:r>
    </w:p>
  </w:endnote>
  <w:endnote w:type="continuationSeparator" w:id="0">
    <w:p w:rsidR="008744F0" w:rsidRDefault="008744F0" w:rsidP="00F37F2F">
      <w:r>
        <w:continuationSeparator/>
      </w:r>
    </w:p>
  </w:endnote>
  <w:endnote w:type="continuationNotice" w:id="1">
    <w:p w:rsidR="008744F0" w:rsidRDefault="00874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F90A4A" w:rsidRDefault="004D5DA7" w:rsidP="004D5DA7">
    <w:pPr>
      <w:pStyle w:val="Fuzeile"/>
      <w:tabs>
        <w:tab w:val="clear" w:pos="4536"/>
      </w:tabs>
      <w:rPr>
        <w:sz w:val="18"/>
        <w:lang w:val="en-US"/>
      </w:rPr>
    </w:pPr>
    <w:r w:rsidRPr="00F90A4A">
      <w:rPr>
        <w:sz w:val="18"/>
        <w:lang w:val="en-US"/>
      </w:rPr>
      <w:t>Alexander Reiter</w:t>
    </w:r>
    <w:r w:rsidR="00F90A4A" w:rsidRPr="00F90A4A">
      <w:rPr>
        <w:sz w:val="18"/>
        <w:lang w:val="en-US"/>
      </w:rPr>
      <w:t xml:space="preserve">, Andreas Mair, Josip </w:t>
    </w:r>
    <w:proofErr w:type="spellStart"/>
    <w:r w:rsidR="00F90A4A">
      <w:rPr>
        <w:sz w:val="18"/>
        <w:lang w:val="en-US"/>
      </w:rPr>
      <w:t>Gabric</w:t>
    </w:r>
    <w:proofErr w:type="spellEnd"/>
    <w:r w:rsidR="00F90A4A">
      <w:rPr>
        <w:sz w:val="18"/>
        <w:lang w:val="en-US"/>
      </w:rPr>
      <w:t xml:space="preserve">, Marcel </w:t>
    </w:r>
    <w:proofErr w:type="spellStart"/>
    <w:r w:rsidR="00F90A4A">
      <w:rPr>
        <w:sz w:val="18"/>
        <w:lang w:val="en-US"/>
      </w:rPr>
      <w:t>Kollross</w:t>
    </w:r>
    <w:proofErr w:type="spellEnd"/>
    <w:r w:rsidR="00F90A4A">
      <w:rPr>
        <w:sz w:val="18"/>
        <w:lang w:val="en-US"/>
      </w:rPr>
      <w:t>, Elias Werth</w:t>
    </w:r>
    <w:r w:rsidRPr="00F90A4A">
      <w:rPr>
        <w:sz w:val="18"/>
        <w:lang w:val="en-US"/>
      </w:rPr>
      <w:tab/>
    </w:r>
    <w:r w:rsidRPr="004D5DA7">
      <w:rPr>
        <w:sz w:val="18"/>
      </w:rPr>
      <w:fldChar w:fldCharType="begin"/>
    </w:r>
    <w:r w:rsidRPr="00F90A4A">
      <w:rPr>
        <w:sz w:val="18"/>
        <w:lang w:val="en-US"/>
      </w:rPr>
      <w:instrText>PAGE   \* MERGEFORMAT</w:instrText>
    </w:r>
    <w:r w:rsidRPr="004D5DA7">
      <w:rPr>
        <w:sz w:val="18"/>
      </w:rPr>
      <w:fldChar w:fldCharType="separate"/>
    </w:r>
    <w:r w:rsidRPr="00F90A4A">
      <w:rPr>
        <w:sz w:val="18"/>
        <w:lang w:val="en-US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4F0" w:rsidRDefault="008744F0" w:rsidP="00F37F2F">
      <w:r>
        <w:separator/>
      </w:r>
    </w:p>
  </w:footnote>
  <w:footnote w:type="continuationSeparator" w:id="0">
    <w:p w:rsidR="008744F0" w:rsidRDefault="008744F0" w:rsidP="00F37F2F">
      <w:r>
        <w:continuationSeparator/>
      </w:r>
    </w:p>
  </w:footnote>
  <w:footnote w:type="continuationNotice" w:id="1">
    <w:p w:rsidR="008744F0" w:rsidRDefault="00874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E6638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Fragen an Gemeinde</w:t>
    </w:r>
    <w:r w:rsidR="000A34AF" w:rsidRPr="00D076F5">
      <w:rPr>
        <w:sz w:val="18"/>
      </w:rPr>
      <w:tab/>
    </w:r>
    <w:r w:rsidR="005E280F" w:rsidRPr="00D076F5">
      <w:rPr>
        <w:sz w:val="18"/>
      </w:rPr>
      <w:fldChar w:fldCharType="begin"/>
    </w:r>
    <w:r w:rsidR="005E280F" w:rsidRPr="00D076F5">
      <w:rPr>
        <w:sz w:val="18"/>
      </w:rPr>
      <w:instrText xml:space="preserve"> DATE \@ "yyyy-MM-dd" </w:instrText>
    </w:r>
    <w:r w:rsidR="005E280F" w:rsidRPr="00D076F5">
      <w:rPr>
        <w:sz w:val="18"/>
      </w:rPr>
      <w:fldChar w:fldCharType="separate"/>
    </w:r>
    <w:r w:rsidR="00CB15FB">
      <w:rPr>
        <w:noProof/>
        <w:sz w:val="18"/>
      </w:rPr>
      <w:t>2019-11-12</w:t>
    </w:r>
    <w:r w:rsidR="005E280F" w:rsidRPr="00D076F5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12FF"/>
    <w:multiLevelType w:val="hybridMultilevel"/>
    <w:tmpl w:val="A5C27B1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86"/>
    <w:rsid w:val="00005200"/>
    <w:rsid w:val="000109BE"/>
    <w:rsid w:val="000122A4"/>
    <w:rsid w:val="00014F20"/>
    <w:rsid w:val="00016AF9"/>
    <w:rsid w:val="00023EBD"/>
    <w:rsid w:val="00026243"/>
    <w:rsid w:val="000335AC"/>
    <w:rsid w:val="00040E35"/>
    <w:rsid w:val="000505E7"/>
    <w:rsid w:val="00055511"/>
    <w:rsid w:val="00056863"/>
    <w:rsid w:val="00056F09"/>
    <w:rsid w:val="00061E72"/>
    <w:rsid w:val="0006294C"/>
    <w:rsid w:val="00064A83"/>
    <w:rsid w:val="00067136"/>
    <w:rsid w:val="000701C4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6B6"/>
    <w:rsid w:val="00093CF4"/>
    <w:rsid w:val="00095B8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607C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6375"/>
    <w:rsid w:val="00187452"/>
    <w:rsid w:val="00187DA1"/>
    <w:rsid w:val="001A103C"/>
    <w:rsid w:val="001A5ABD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7F6"/>
    <w:rsid w:val="001E1F69"/>
    <w:rsid w:val="001E51E7"/>
    <w:rsid w:val="001F01AD"/>
    <w:rsid w:val="001F30D4"/>
    <w:rsid w:val="001F42B3"/>
    <w:rsid w:val="00213673"/>
    <w:rsid w:val="00214B8C"/>
    <w:rsid w:val="002161BC"/>
    <w:rsid w:val="002205A5"/>
    <w:rsid w:val="00225CB0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87D7C"/>
    <w:rsid w:val="0029036B"/>
    <w:rsid w:val="00290A49"/>
    <w:rsid w:val="00290FBB"/>
    <w:rsid w:val="00292A6D"/>
    <w:rsid w:val="00292CFD"/>
    <w:rsid w:val="00292FAD"/>
    <w:rsid w:val="002A780D"/>
    <w:rsid w:val="002B1C45"/>
    <w:rsid w:val="002C5ED6"/>
    <w:rsid w:val="002D0A66"/>
    <w:rsid w:val="002D3631"/>
    <w:rsid w:val="002D49E8"/>
    <w:rsid w:val="002D5438"/>
    <w:rsid w:val="002D687D"/>
    <w:rsid w:val="002E2D02"/>
    <w:rsid w:val="002E58CB"/>
    <w:rsid w:val="002E661A"/>
    <w:rsid w:val="002F2378"/>
    <w:rsid w:val="002F2C6E"/>
    <w:rsid w:val="002F2F03"/>
    <w:rsid w:val="002F6468"/>
    <w:rsid w:val="002F6C85"/>
    <w:rsid w:val="002F7778"/>
    <w:rsid w:val="00303B89"/>
    <w:rsid w:val="00312E75"/>
    <w:rsid w:val="00313166"/>
    <w:rsid w:val="00316D51"/>
    <w:rsid w:val="00326641"/>
    <w:rsid w:val="00327440"/>
    <w:rsid w:val="003309B7"/>
    <w:rsid w:val="00335BED"/>
    <w:rsid w:val="00337372"/>
    <w:rsid w:val="003428EC"/>
    <w:rsid w:val="00343C0F"/>
    <w:rsid w:val="00352F3A"/>
    <w:rsid w:val="00353A76"/>
    <w:rsid w:val="00356A72"/>
    <w:rsid w:val="003608CB"/>
    <w:rsid w:val="00360D7C"/>
    <w:rsid w:val="0036194C"/>
    <w:rsid w:val="00366EB2"/>
    <w:rsid w:val="00367E75"/>
    <w:rsid w:val="0037002E"/>
    <w:rsid w:val="0037135A"/>
    <w:rsid w:val="00372274"/>
    <w:rsid w:val="00375978"/>
    <w:rsid w:val="00377F55"/>
    <w:rsid w:val="00381C10"/>
    <w:rsid w:val="0038287E"/>
    <w:rsid w:val="00393978"/>
    <w:rsid w:val="003A0A54"/>
    <w:rsid w:val="003A5221"/>
    <w:rsid w:val="003B147C"/>
    <w:rsid w:val="003B18EB"/>
    <w:rsid w:val="003C4843"/>
    <w:rsid w:val="003C6CC8"/>
    <w:rsid w:val="003D7C2E"/>
    <w:rsid w:val="003F4E76"/>
    <w:rsid w:val="0040010A"/>
    <w:rsid w:val="0040287B"/>
    <w:rsid w:val="0040412D"/>
    <w:rsid w:val="00406571"/>
    <w:rsid w:val="00410CD8"/>
    <w:rsid w:val="0041610B"/>
    <w:rsid w:val="00424CEE"/>
    <w:rsid w:val="00427D6E"/>
    <w:rsid w:val="00430830"/>
    <w:rsid w:val="0043091E"/>
    <w:rsid w:val="00436192"/>
    <w:rsid w:val="0043722F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45D3"/>
    <w:rsid w:val="00485F7D"/>
    <w:rsid w:val="004870D7"/>
    <w:rsid w:val="00490F96"/>
    <w:rsid w:val="00495C5D"/>
    <w:rsid w:val="004A4C07"/>
    <w:rsid w:val="004A50C6"/>
    <w:rsid w:val="004B747B"/>
    <w:rsid w:val="004C17EA"/>
    <w:rsid w:val="004C3A02"/>
    <w:rsid w:val="004C6960"/>
    <w:rsid w:val="004D1A19"/>
    <w:rsid w:val="004D5DA7"/>
    <w:rsid w:val="004F04D8"/>
    <w:rsid w:val="004F25AF"/>
    <w:rsid w:val="004F7CCB"/>
    <w:rsid w:val="005003AD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3A65"/>
    <w:rsid w:val="00544F18"/>
    <w:rsid w:val="0054581A"/>
    <w:rsid w:val="00545991"/>
    <w:rsid w:val="005462BD"/>
    <w:rsid w:val="00547B72"/>
    <w:rsid w:val="0055101A"/>
    <w:rsid w:val="00552083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2BF0"/>
    <w:rsid w:val="00597F7B"/>
    <w:rsid w:val="005A63A0"/>
    <w:rsid w:val="005B2E63"/>
    <w:rsid w:val="005B5A8D"/>
    <w:rsid w:val="005B6DC0"/>
    <w:rsid w:val="005D2181"/>
    <w:rsid w:val="005E12AB"/>
    <w:rsid w:val="005E280F"/>
    <w:rsid w:val="005E3D10"/>
    <w:rsid w:val="005E4A75"/>
    <w:rsid w:val="005E504F"/>
    <w:rsid w:val="005F204D"/>
    <w:rsid w:val="005F223A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0A75"/>
    <w:rsid w:val="00671A6B"/>
    <w:rsid w:val="00681064"/>
    <w:rsid w:val="006812BE"/>
    <w:rsid w:val="00682E0B"/>
    <w:rsid w:val="006855D0"/>
    <w:rsid w:val="00695CF9"/>
    <w:rsid w:val="006A5FDF"/>
    <w:rsid w:val="006B0A78"/>
    <w:rsid w:val="006B1F07"/>
    <w:rsid w:val="006B32C0"/>
    <w:rsid w:val="006B64C6"/>
    <w:rsid w:val="006C0DA5"/>
    <w:rsid w:val="006C2A38"/>
    <w:rsid w:val="006C356A"/>
    <w:rsid w:val="006C56E8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303"/>
    <w:rsid w:val="00757A94"/>
    <w:rsid w:val="00767931"/>
    <w:rsid w:val="00772A91"/>
    <w:rsid w:val="00773724"/>
    <w:rsid w:val="00775FC3"/>
    <w:rsid w:val="00781905"/>
    <w:rsid w:val="007845E7"/>
    <w:rsid w:val="007915B3"/>
    <w:rsid w:val="00793EB8"/>
    <w:rsid w:val="007A661D"/>
    <w:rsid w:val="007B029C"/>
    <w:rsid w:val="007B1F46"/>
    <w:rsid w:val="007B49BC"/>
    <w:rsid w:val="007C13A6"/>
    <w:rsid w:val="007C24DB"/>
    <w:rsid w:val="007D0B31"/>
    <w:rsid w:val="007D3C8B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2924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744F0"/>
    <w:rsid w:val="00887D76"/>
    <w:rsid w:val="00892571"/>
    <w:rsid w:val="008A5954"/>
    <w:rsid w:val="008A64E3"/>
    <w:rsid w:val="008B11D0"/>
    <w:rsid w:val="008C03C6"/>
    <w:rsid w:val="008C3A61"/>
    <w:rsid w:val="008C5F04"/>
    <w:rsid w:val="008D2138"/>
    <w:rsid w:val="008E45B9"/>
    <w:rsid w:val="008E4AAE"/>
    <w:rsid w:val="009010EA"/>
    <w:rsid w:val="00903FBD"/>
    <w:rsid w:val="00904B82"/>
    <w:rsid w:val="00904F12"/>
    <w:rsid w:val="00923426"/>
    <w:rsid w:val="00925D75"/>
    <w:rsid w:val="00931F5E"/>
    <w:rsid w:val="00935575"/>
    <w:rsid w:val="00935C24"/>
    <w:rsid w:val="0093721A"/>
    <w:rsid w:val="0094415E"/>
    <w:rsid w:val="00944EA2"/>
    <w:rsid w:val="00961191"/>
    <w:rsid w:val="009702FE"/>
    <w:rsid w:val="00983DE9"/>
    <w:rsid w:val="00984DD6"/>
    <w:rsid w:val="00985D17"/>
    <w:rsid w:val="0099117D"/>
    <w:rsid w:val="00993477"/>
    <w:rsid w:val="009934D0"/>
    <w:rsid w:val="0099610A"/>
    <w:rsid w:val="00996E43"/>
    <w:rsid w:val="009979D5"/>
    <w:rsid w:val="009A23BF"/>
    <w:rsid w:val="009A5091"/>
    <w:rsid w:val="009A63BC"/>
    <w:rsid w:val="009B1566"/>
    <w:rsid w:val="009B48A6"/>
    <w:rsid w:val="009B749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491F"/>
    <w:rsid w:val="00A0714A"/>
    <w:rsid w:val="00A07F99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62ED6"/>
    <w:rsid w:val="00A702D2"/>
    <w:rsid w:val="00A73873"/>
    <w:rsid w:val="00A803D6"/>
    <w:rsid w:val="00A829B5"/>
    <w:rsid w:val="00A8379D"/>
    <w:rsid w:val="00A93849"/>
    <w:rsid w:val="00A93C1B"/>
    <w:rsid w:val="00A93C40"/>
    <w:rsid w:val="00A949D1"/>
    <w:rsid w:val="00AA19D7"/>
    <w:rsid w:val="00AA25D9"/>
    <w:rsid w:val="00AA7AAE"/>
    <w:rsid w:val="00AB0416"/>
    <w:rsid w:val="00AB0ADF"/>
    <w:rsid w:val="00AB317A"/>
    <w:rsid w:val="00AB53AB"/>
    <w:rsid w:val="00AB5FF8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16701"/>
    <w:rsid w:val="00B211F8"/>
    <w:rsid w:val="00B21461"/>
    <w:rsid w:val="00B22183"/>
    <w:rsid w:val="00B2342A"/>
    <w:rsid w:val="00B25B9B"/>
    <w:rsid w:val="00B42457"/>
    <w:rsid w:val="00B53F53"/>
    <w:rsid w:val="00B57A46"/>
    <w:rsid w:val="00B648FB"/>
    <w:rsid w:val="00B65D64"/>
    <w:rsid w:val="00B66BC9"/>
    <w:rsid w:val="00B763D7"/>
    <w:rsid w:val="00B767A5"/>
    <w:rsid w:val="00B82649"/>
    <w:rsid w:val="00B834EB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B5BC0"/>
    <w:rsid w:val="00BC23F1"/>
    <w:rsid w:val="00BC568B"/>
    <w:rsid w:val="00BD05D8"/>
    <w:rsid w:val="00BE4DAF"/>
    <w:rsid w:val="00BE50FF"/>
    <w:rsid w:val="00BF0865"/>
    <w:rsid w:val="00BF1DB9"/>
    <w:rsid w:val="00C00A5B"/>
    <w:rsid w:val="00C01292"/>
    <w:rsid w:val="00C019EE"/>
    <w:rsid w:val="00C03755"/>
    <w:rsid w:val="00C0483B"/>
    <w:rsid w:val="00C04C7D"/>
    <w:rsid w:val="00C05A59"/>
    <w:rsid w:val="00C06ED3"/>
    <w:rsid w:val="00C06F45"/>
    <w:rsid w:val="00C13381"/>
    <w:rsid w:val="00C13D0D"/>
    <w:rsid w:val="00C20758"/>
    <w:rsid w:val="00C30C5A"/>
    <w:rsid w:val="00C33090"/>
    <w:rsid w:val="00C40FC7"/>
    <w:rsid w:val="00C418E5"/>
    <w:rsid w:val="00C4558A"/>
    <w:rsid w:val="00C471AB"/>
    <w:rsid w:val="00C47868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1CDC"/>
    <w:rsid w:val="00C72343"/>
    <w:rsid w:val="00C770B3"/>
    <w:rsid w:val="00C84CE8"/>
    <w:rsid w:val="00C95AEE"/>
    <w:rsid w:val="00C95BFA"/>
    <w:rsid w:val="00C96D39"/>
    <w:rsid w:val="00CA0CF5"/>
    <w:rsid w:val="00CA0D03"/>
    <w:rsid w:val="00CA43A1"/>
    <w:rsid w:val="00CA550B"/>
    <w:rsid w:val="00CB15FB"/>
    <w:rsid w:val="00CB26A6"/>
    <w:rsid w:val="00CB34A7"/>
    <w:rsid w:val="00CB34C0"/>
    <w:rsid w:val="00CB3769"/>
    <w:rsid w:val="00CB5CB4"/>
    <w:rsid w:val="00CB7300"/>
    <w:rsid w:val="00CD0555"/>
    <w:rsid w:val="00CD502F"/>
    <w:rsid w:val="00CE5FDD"/>
    <w:rsid w:val="00CF4D2A"/>
    <w:rsid w:val="00CF60A0"/>
    <w:rsid w:val="00CF6442"/>
    <w:rsid w:val="00D076F5"/>
    <w:rsid w:val="00D117FF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04E9"/>
    <w:rsid w:val="00D51095"/>
    <w:rsid w:val="00D57832"/>
    <w:rsid w:val="00D6019E"/>
    <w:rsid w:val="00D60780"/>
    <w:rsid w:val="00D6144F"/>
    <w:rsid w:val="00D61CEB"/>
    <w:rsid w:val="00D635E8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397"/>
    <w:rsid w:val="00DC6519"/>
    <w:rsid w:val="00DC7CF7"/>
    <w:rsid w:val="00DD40F7"/>
    <w:rsid w:val="00DD7A58"/>
    <w:rsid w:val="00DE3F26"/>
    <w:rsid w:val="00DF3485"/>
    <w:rsid w:val="00DF5314"/>
    <w:rsid w:val="00DF6A45"/>
    <w:rsid w:val="00E037F2"/>
    <w:rsid w:val="00E056B6"/>
    <w:rsid w:val="00E10900"/>
    <w:rsid w:val="00E1228E"/>
    <w:rsid w:val="00E1546E"/>
    <w:rsid w:val="00E16F2E"/>
    <w:rsid w:val="00E20BC6"/>
    <w:rsid w:val="00E212B3"/>
    <w:rsid w:val="00E263E5"/>
    <w:rsid w:val="00E32E05"/>
    <w:rsid w:val="00E34595"/>
    <w:rsid w:val="00E34A4D"/>
    <w:rsid w:val="00E3678C"/>
    <w:rsid w:val="00E516A8"/>
    <w:rsid w:val="00E51F24"/>
    <w:rsid w:val="00E55655"/>
    <w:rsid w:val="00E576A4"/>
    <w:rsid w:val="00E61D6F"/>
    <w:rsid w:val="00E62844"/>
    <w:rsid w:val="00E6289D"/>
    <w:rsid w:val="00E66386"/>
    <w:rsid w:val="00E71149"/>
    <w:rsid w:val="00E81859"/>
    <w:rsid w:val="00E824A3"/>
    <w:rsid w:val="00E84A93"/>
    <w:rsid w:val="00E90278"/>
    <w:rsid w:val="00E92BC0"/>
    <w:rsid w:val="00EA3C10"/>
    <w:rsid w:val="00EB68B9"/>
    <w:rsid w:val="00EC4657"/>
    <w:rsid w:val="00EC69F3"/>
    <w:rsid w:val="00ED0A5F"/>
    <w:rsid w:val="00ED2064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71F"/>
    <w:rsid w:val="00F21CCD"/>
    <w:rsid w:val="00F23AB0"/>
    <w:rsid w:val="00F24ECB"/>
    <w:rsid w:val="00F26BA0"/>
    <w:rsid w:val="00F30D80"/>
    <w:rsid w:val="00F33D1A"/>
    <w:rsid w:val="00F377B8"/>
    <w:rsid w:val="00F37B45"/>
    <w:rsid w:val="00F37F2F"/>
    <w:rsid w:val="00F467AC"/>
    <w:rsid w:val="00F51D34"/>
    <w:rsid w:val="00F548B1"/>
    <w:rsid w:val="00F57674"/>
    <w:rsid w:val="00F603E8"/>
    <w:rsid w:val="00F61415"/>
    <w:rsid w:val="00F64BC0"/>
    <w:rsid w:val="00F707E2"/>
    <w:rsid w:val="00F72077"/>
    <w:rsid w:val="00F747F8"/>
    <w:rsid w:val="00F80634"/>
    <w:rsid w:val="00F8459F"/>
    <w:rsid w:val="00F867BF"/>
    <w:rsid w:val="00F872A1"/>
    <w:rsid w:val="00F90A4A"/>
    <w:rsid w:val="00FB081F"/>
    <w:rsid w:val="00FB3B33"/>
    <w:rsid w:val="00FC24F3"/>
    <w:rsid w:val="00FC4769"/>
    <w:rsid w:val="00FC63C5"/>
    <w:rsid w:val="00FC77D9"/>
    <w:rsid w:val="00FD0738"/>
    <w:rsid w:val="00FD1D07"/>
    <w:rsid w:val="00FD4AAE"/>
    <w:rsid w:val="00FD67FA"/>
    <w:rsid w:val="00FE1119"/>
    <w:rsid w:val="00FE29E1"/>
    <w:rsid w:val="00FE7F3D"/>
    <w:rsid w:val="00FF1CE2"/>
    <w:rsid w:val="00FF1FED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1B7"/>
  <w14:defaultImageDpi w14:val="330"/>
  <w15:chartTrackingRefBased/>
  <w15:docId w15:val="{E9A8D851-7C6A-40B4-8BEF-8579447F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SWP\Projekt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Elias Werth</cp:lastModifiedBy>
  <cp:revision>128</cp:revision>
  <dcterms:created xsi:type="dcterms:W3CDTF">2019-11-05T11:32:00Z</dcterms:created>
  <dcterms:modified xsi:type="dcterms:W3CDTF">2019-11-12T10:39:00Z</dcterms:modified>
</cp:coreProperties>
</file>