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3E3C5" w14:textId="3CC6904D" w:rsidR="001E42BD" w:rsidRDefault="001E42BD" w:rsidP="001E42BD"/>
    <w:p w14:paraId="3A0670B9" w14:textId="5F8B5286" w:rsidR="001E42BD" w:rsidRDefault="001E42BD" w:rsidP="001E42BD">
      <w:pPr>
        <w:jc w:val="center"/>
        <w:rPr>
          <w:rFonts w:cs="Arial"/>
          <w:b/>
          <w:sz w:val="56"/>
        </w:rPr>
      </w:pPr>
    </w:p>
    <w:p w14:paraId="7EE9B97D" w14:textId="677DF64E" w:rsidR="00753511" w:rsidRDefault="00753511" w:rsidP="001E42BD">
      <w:pPr>
        <w:jc w:val="center"/>
        <w:rPr>
          <w:rFonts w:cs="Arial"/>
          <w:b/>
          <w:sz w:val="56"/>
        </w:rPr>
      </w:pPr>
    </w:p>
    <w:p w14:paraId="665EFEF3" w14:textId="77777777" w:rsidR="00753511" w:rsidRDefault="00753511" w:rsidP="001E42BD">
      <w:pPr>
        <w:jc w:val="center"/>
        <w:rPr>
          <w:rFonts w:cs="Arial"/>
          <w:b/>
          <w:sz w:val="56"/>
        </w:rPr>
      </w:pPr>
    </w:p>
    <w:p w14:paraId="241F406D" w14:textId="3636678A" w:rsidR="001E42BD" w:rsidRDefault="001E42BD" w:rsidP="001E42BD">
      <w:pPr>
        <w:jc w:val="center"/>
        <w:rPr>
          <w:rFonts w:cs="Arial"/>
          <w:b/>
          <w:sz w:val="56"/>
        </w:rPr>
      </w:pPr>
      <w:r>
        <w:rPr>
          <w:rFonts w:cs="Arial"/>
          <w:b/>
          <w:sz w:val="56"/>
        </w:rPr>
        <w:t>Besprechungsprotokolle</w:t>
      </w:r>
    </w:p>
    <w:p w14:paraId="4136DEBB" w14:textId="77777777" w:rsidR="001E42BD" w:rsidRDefault="001E42BD" w:rsidP="001E42BD">
      <w:pPr>
        <w:jc w:val="center"/>
      </w:pPr>
    </w:p>
    <w:p w14:paraId="602EEB41" w14:textId="38C77138" w:rsidR="001E42BD" w:rsidRDefault="001E42BD" w:rsidP="001E42BD">
      <w:pPr>
        <w:jc w:val="center"/>
      </w:pPr>
      <w:r>
        <w:t>Projekt Ferienspaß</w:t>
      </w:r>
    </w:p>
    <w:p w14:paraId="564F4902" w14:textId="77777777" w:rsidR="001E42BD" w:rsidRDefault="001E42BD" w:rsidP="001E42BD">
      <w:pPr>
        <w:jc w:val="center"/>
      </w:pPr>
    </w:p>
    <w:p w14:paraId="0784D19F" w14:textId="3AB0BF7F" w:rsidR="001E42BD" w:rsidRDefault="001E42BD" w:rsidP="001E42BD">
      <w:pPr>
        <w:jc w:val="center"/>
      </w:pPr>
      <w:r>
        <w:t>CCC – Clean Code Company</w:t>
      </w:r>
    </w:p>
    <w:p w14:paraId="29AF48F3" w14:textId="77777777" w:rsidR="001E42BD" w:rsidRPr="009F0058" w:rsidRDefault="001E42BD" w:rsidP="001E42BD">
      <w:pPr>
        <w:jc w:val="center"/>
      </w:pPr>
    </w:p>
    <w:p w14:paraId="7533931F" w14:textId="77777777" w:rsidR="001E42BD" w:rsidRPr="009F0058" w:rsidRDefault="001E42BD" w:rsidP="001E42BD">
      <w:pPr>
        <w:jc w:val="center"/>
        <w:rPr>
          <w:rFonts w:cs="Arial"/>
        </w:rPr>
      </w:pPr>
      <w:r>
        <w:rPr>
          <w:rFonts w:cs="Arial"/>
        </w:rPr>
        <w:t>5AHWII 2019/2020</w:t>
      </w:r>
    </w:p>
    <w:p w14:paraId="569FF3BD" w14:textId="0D3F0065" w:rsidR="001E42BD" w:rsidRDefault="001E42BD" w:rsidP="001E42BD">
      <w:pPr>
        <w:jc w:val="center"/>
        <w:rPr>
          <w:rFonts w:cs="Arial"/>
          <w:b/>
          <w:sz w:val="28"/>
        </w:rPr>
      </w:pPr>
    </w:p>
    <w:p w14:paraId="44FEE5FA" w14:textId="01C98602" w:rsidR="00753511" w:rsidRDefault="00753511" w:rsidP="001E42BD">
      <w:pPr>
        <w:jc w:val="center"/>
        <w:rPr>
          <w:rFonts w:cs="Arial"/>
          <w:b/>
          <w:sz w:val="28"/>
        </w:rPr>
      </w:pPr>
    </w:p>
    <w:p w14:paraId="2B26BA91" w14:textId="77777777" w:rsidR="00753511" w:rsidRDefault="00753511" w:rsidP="001E42BD">
      <w:pPr>
        <w:jc w:val="center"/>
        <w:rPr>
          <w:rFonts w:cs="Arial"/>
          <w:b/>
          <w:sz w:val="28"/>
        </w:rPr>
      </w:pPr>
    </w:p>
    <w:p w14:paraId="7BB99142" w14:textId="6CF35087" w:rsidR="001E42BD" w:rsidRDefault="00753511" w:rsidP="001E42BD">
      <w:pPr>
        <w:jc w:val="center"/>
        <w:rPr>
          <w:rFonts w:cs="Arial"/>
          <w:b/>
          <w:sz w:val="28"/>
        </w:rPr>
      </w:pPr>
      <w:r>
        <w:rPr>
          <w:noProof/>
        </w:rPr>
        <w:drawing>
          <wp:inline distT="0" distB="0" distL="0" distR="0" wp14:anchorId="591EAE29" wp14:editId="0BF28735">
            <wp:extent cx="5869471" cy="3214881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043" cy="322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678E8" w14:textId="77777777" w:rsidR="001E42BD" w:rsidRDefault="001E42BD" w:rsidP="001E42BD">
      <w:pPr>
        <w:rPr>
          <w:rFonts w:cs="Arial"/>
          <w:b/>
          <w:sz w:val="28"/>
        </w:rPr>
      </w:pPr>
      <w:r>
        <w:rPr>
          <w:rFonts w:cs="Arial"/>
          <w:b/>
          <w:sz w:val="28"/>
        </w:rPr>
        <w:br w:type="page"/>
      </w:r>
    </w:p>
    <w:p w14:paraId="60F1522A" w14:textId="3C39F2DC" w:rsidR="00D205C4" w:rsidRPr="00D205C4" w:rsidRDefault="00203792" w:rsidP="00D205C4">
      <w:pPr>
        <w:pStyle w:val="Titel"/>
        <w:rPr>
          <w:lang w:val="de-DE"/>
        </w:rPr>
      </w:pPr>
      <w:r>
        <w:rPr>
          <w:lang w:val="de-DE"/>
        </w:rPr>
        <w:lastRenderedPageBreak/>
        <w:t>Besprechungsprotokoll</w:t>
      </w:r>
    </w:p>
    <w:p w14:paraId="3E32EA62" w14:textId="207A64DA" w:rsidR="00D205C4" w:rsidRPr="00BE1CBE" w:rsidRDefault="00BE1CBE" w:rsidP="00203792">
      <w:pPr>
        <w:rPr>
          <w:lang w:val="de-DE"/>
        </w:rPr>
      </w:pPr>
      <w:r>
        <w:rPr>
          <w:u w:val="single"/>
          <w:lang w:val="de-DE"/>
        </w:rPr>
        <w:t>Besprechungsnummer:</w:t>
      </w:r>
      <w:r>
        <w:rPr>
          <w:lang w:val="de-DE"/>
        </w:rPr>
        <w:tab/>
      </w:r>
      <w:r>
        <w:rPr>
          <w:lang w:val="de-DE"/>
        </w:rPr>
        <w:tab/>
        <w:t>1</w:t>
      </w:r>
    </w:p>
    <w:p w14:paraId="5E958C3C" w14:textId="2A31BCEE" w:rsidR="00BE1CBE" w:rsidRDefault="00BE1CBE" w:rsidP="00203792">
      <w:pPr>
        <w:rPr>
          <w:u w:val="single"/>
          <w:lang w:val="de-DE"/>
        </w:rPr>
      </w:pPr>
    </w:p>
    <w:p w14:paraId="5129B5D9" w14:textId="77777777" w:rsidR="00BE1CBE" w:rsidRDefault="00BE1CBE" w:rsidP="00203792">
      <w:pPr>
        <w:rPr>
          <w:u w:val="single"/>
          <w:lang w:val="de-DE"/>
        </w:rPr>
      </w:pPr>
    </w:p>
    <w:p w14:paraId="67D3CC2B" w14:textId="6AA1EA29" w:rsidR="00203792" w:rsidRPr="00BE1CBE" w:rsidRDefault="00D205C4" w:rsidP="00203792">
      <w:pPr>
        <w:rPr>
          <w:lang w:val="de-DE"/>
        </w:rPr>
      </w:pPr>
      <w:r>
        <w:rPr>
          <w:u w:val="single"/>
          <w:lang w:val="de-DE"/>
        </w:rPr>
        <w:t>Besprechungsdatum:</w:t>
      </w:r>
      <w:r w:rsidR="00BE1CBE">
        <w:rPr>
          <w:u w:val="single"/>
          <w:lang w:val="de-DE"/>
        </w:rPr>
        <w:tab/>
      </w:r>
      <w:r w:rsidR="00BE1CBE">
        <w:rPr>
          <w:lang w:val="de-DE"/>
        </w:rPr>
        <w:tab/>
      </w:r>
      <w:r w:rsidR="00BE1CBE">
        <w:rPr>
          <w:lang w:val="de-DE"/>
        </w:rPr>
        <w:tab/>
        <w:t>12.11.2019</w:t>
      </w:r>
    </w:p>
    <w:p w14:paraId="3112322E" w14:textId="221BE063" w:rsidR="00D205C4" w:rsidRDefault="00D205C4" w:rsidP="00203792">
      <w:pPr>
        <w:rPr>
          <w:u w:val="single"/>
          <w:lang w:val="de-DE"/>
        </w:rPr>
      </w:pPr>
    </w:p>
    <w:p w14:paraId="5F354E1B" w14:textId="696D41EF" w:rsidR="00D205C4" w:rsidRDefault="00D205C4" w:rsidP="00203792">
      <w:pPr>
        <w:rPr>
          <w:u w:val="single"/>
          <w:lang w:val="de-DE"/>
        </w:rPr>
      </w:pPr>
    </w:p>
    <w:p w14:paraId="1F875707" w14:textId="2B765DD2" w:rsidR="00D205C4" w:rsidRPr="00BE1CBE" w:rsidRDefault="00D205C4" w:rsidP="00203792">
      <w:pPr>
        <w:rPr>
          <w:lang w:val="de-DE"/>
        </w:rPr>
      </w:pPr>
      <w:r>
        <w:rPr>
          <w:u w:val="single"/>
          <w:lang w:val="de-DE"/>
        </w:rPr>
        <w:t>Schriftführer:</w:t>
      </w:r>
      <w:r w:rsidR="00BE1CBE">
        <w:rPr>
          <w:lang w:val="de-DE"/>
        </w:rPr>
        <w:tab/>
      </w:r>
      <w:r w:rsidR="00BE1CBE">
        <w:rPr>
          <w:lang w:val="de-DE"/>
        </w:rPr>
        <w:tab/>
      </w:r>
      <w:r w:rsidR="00BE1CBE">
        <w:rPr>
          <w:lang w:val="de-DE"/>
        </w:rPr>
        <w:tab/>
      </w:r>
      <w:r w:rsidR="00BE1CBE">
        <w:rPr>
          <w:lang w:val="de-DE"/>
        </w:rPr>
        <w:tab/>
        <w:t>Gabrić Josip</w:t>
      </w:r>
    </w:p>
    <w:p w14:paraId="071D6E3D" w14:textId="0F1ADD73" w:rsidR="00D205C4" w:rsidRDefault="00D205C4" w:rsidP="00203792">
      <w:pPr>
        <w:rPr>
          <w:u w:val="single"/>
          <w:lang w:val="de-DE"/>
        </w:rPr>
      </w:pPr>
    </w:p>
    <w:p w14:paraId="14AE3C9A" w14:textId="77777777" w:rsidR="00D205C4" w:rsidRDefault="00D205C4" w:rsidP="00203792">
      <w:pPr>
        <w:rPr>
          <w:u w:val="single"/>
          <w:lang w:val="de-DE"/>
        </w:rPr>
      </w:pPr>
    </w:p>
    <w:p w14:paraId="40DC53C9" w14:textId="56F2C08E" w:rsidR="00D205C4" w:rsidRDefault="00D205C4" w:rsidP="00203792">
      <w:pPr>
        <w:rPr>
          <w:lang w:val="de-DE"/>
        </w:rPr>
      </w:pPr>
      <w:r>
        <w:rPr>
          <w:u w:val="single"/>
          <w:lang w:val="de-DE"/>
        </w:rPr>
        <w:t>Teilnehmer:</w:t>
      </w:r>
      <w:r w:rsidR="00B53CE8">
        <w:rPr>
          <w:lang w:val="de-DE"/>
        </w:rPr>
        <w:tab/>
      </w:r>
      <w:r w:rsidR="00B53CE8">
        <w:rPr>
          <w:lang w:val="de-DE"/>
        </w:rPr>
        <w:tab/>
      </w:r>
      <w:r w:rsidR="00B53CE8">
        <w:rPr>
          <w:lang w:val="de-DE"/>
        </w:rPr>
        <w:tab/>
      </w:r>
      <w:r w:rsidR="00B53CE8">
        <w:rPr>
          <w:lang w:val="de-DE"/>
        </w:rPr>
        <w:tab/>
        <w:t xml:space="preserve">GRUG(Bürgermeister), MOLJ(Vize-Bürgermeister), </w:t>
      </w:r>
      <w:r w:rsidR="00B53CE8">
        <w:rPr>
          <w:lang w:val="de-DE"/>
        </w:rPr>
        <w:tab/>
      </w:r>
      <w:r w:rsidR="00B53CE8">
        <w:rPr>
          <w:lang w:val="de-DE"/>
        </w:rPr>
        <w:tab/>
      </w:r>
      <w:r w:rsidR="00B53CE8">
        <w:rPr>
          <w:lang w:val="de-DE"/>
        </w:rPr>
        <w:tab/>
      </w:r>
      <w:r w:rsidR="00B53CE8">
        <w:rPr>
          <w:lang w:val="de-DE"/>
        </w:rPr>
        <w:tab/>
      </w:r>
      <w:r w:rsidR="00B53CE8">
        <w:rPr>
          <w:lang w:val="de-DE"/>
        </w:rPr>
        <w:tab/>
        <w:t>Reiter Alexander</w:t>
      </w:r>
      <w:r w:rsidR="003A3BB6">
        <w:rPr>
          <w:lang w:val="de-DE"/>
        </w:rPr>
        <w:t xml:space="preserve"> </w:t>
      </w:r>
      <w:r w:rsidR="00B53CE8">
        <w:rPr>
          <w:lang w:val="de-DE"/>
        </w:rPr>
        <w:t>(PO), Gabrić Josip</w:t>
      </w:r>
      <w:r w:rsidR="003A3BB6">
        <w:rPr>
          <w:lang w:val="de-DE"/>
        </w:rPr>
        <w:t xml:space="preserve"> (SM), Werth Elias, </w:t>
      </w:r>
      <w:r w:rsidR="003A3BB6">
        <w:rPr>
          <w:lang w:val="de-DE"/>
        </w:rPr>
        <w:tab/>
      </w:r>
      <w:r w:rsidR="003A3BB6">
        <w:rPr>
          <w:lang w:val="de-DE"/>
        </w:rPr>
        <w:tab/>
      </w:r>
      <w:r w:rsidR="003A3BB6">
        <w:rPr>
          <w:lang w:val="de-DE"/>
        </w:rPr>
        <w:tab/>
      </w:r>
      <w:r w:rsidR="003A3BB6">
        <w:rPr>
          <w:lang w:val="de-DE"/>
        </w:rPr>
        <w:tab/>
      </w:r>
      <w:r w:rsidR="003A3BB6">
        <w:rPr>
          <w:lang w:val="de-DE"/>
        </w:rPr>
        <w:tab/>
        <w:t>Mair Andreas</w:t>
      </w:r>
      <w:r w:rsidR="000A724F">
        <w:rPr>
          <w:lang w:val="de-DE"/>
        </w:rPr>
        <w:t xml:space="preserve">, </w:t>
      </w:r>
      <w:proofErr w:type="spellStart"/>
      <w:r w:rsidR="000A724F">
        <w:rPr>
          <w:lang w:val="de-DE"/>
        </w:rPr>
        <w:t>Kol</w:t>
      </w:r>
      <w:r w:rsidR="00B84E8A">
        <w:rPr>
          <w:lang w:val="de-DE"/>
        </w:rPr>
        <w:t>l</w:t>
      </w:r>
      <w:r w:rsidR="000A724F">
        <w:rPr>
          <w:lang w:val="de-DE"/>
        </w:rPr>
        <w:t>ro</w:t>
      </w:r>
      <w:r w:rsidR="00B84E8A">
        <w:rPr>
          <w:lang w:val="de-DE"/>
        </w:rPr>
        <w:t>ss</w:t>
      </w:r>
      <w:proofErr w:type="spellEnd"/>
      <w:r w:rsidR="000A724F">
        <w:rPr>
          <w:lang w:val="de-DE"/>
        </w:rPr>
        <w:t xml:space="preserve"> Marcel</w:t>
      </w:r>
    </w:p>
    <w:p w14:paraId="4576741E" w14:textId="6C517252" w:rsidR="00D205C4" w:rsidRDefault="00D205C4" w:rsidP="00203792">
      <w:pPr>
        <w:rPr>
          <w:u w:val="single"/>
          <w:lang w:val="de-DE"/>
        </w:rPr>
      </w:pPr>
    </w:p>
    <w:p w14:paraId="0B9BA250" w14:textId="6CAE878A" w:rsidR="00D205C4" w:rsidRDefault="00D205C4" w:rsidP="00203792">
      <w:pPr>
        <w:rPr>
          <w:u w:val="single"/>
          <w:lang w:val="de-DE"/>
        </w:rPr>
      </w:pPr>
    </w:p>
    <w:p w14:paraId="7E92A6F9" w14:textId="51994646" w:rsidR="00D205C4" w:rsidRPr="00F1766F" w:rsidRDefault="00D205C4" w:rsidP="00203792">
      <w:pPr>
        <w:rPr>
          <w:u w:val="single"/>
          <w:lang w:val="de-DE"/>
        </w:rPr>
      </w:pPr>
      <w:r>
        <w:rPr>
          <w:u w:val="single"/>
          <w:lang w:val="de-DE"/>
        </w:rPr>
        <w:t>Themen:</w:t>
      </w:r>
    </w:p>
    <w:p w14:paraId="434C8941" w14:textId="7B579FC8" w:rsidR="00203792" w:rsidRDefault="00203792" w:rsidP="00203792">
      <w:pPr>
        <w:rPr>
          <w:lang w:val="de-DE"/>
        </w:rPr>
      </w:pPr>
    </w:p>
    <w:p w14:paraId="6B99B291" w14:textId="76FA02C6" w:rsidR="00D205C4" w:rsidRDefault="00D205C4" w:rsidP="00203792">
      <w:pPr>
        <w:rPr>
          <w:lang w:val="de-DE"/>
        </w:rPr>
      </w:pPr>
    </w:p>
    <w:p w14:paraId="70496831" w14:textId="155742A4" w:rsidR="00BE1CBE" w:rsidRDefault="00BE1CBE" w:rsidP="00BE1CBE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Allg. Aufgabenstellung/Einführung</w:t>
      </w:r>
    </w:p>
    <w:p w14:paraId="55C19D4C" w14:textId="1AFDC4CA" w:rsidR="00BE1CBE" w:rsidRDefault="002A7C9A" w:rsidP="00203792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Detaillierte Ausarbeitung der Aufgabenstellung</w:t>
      </w:r>
    </w:p>
    <w:p w14:paraId="14734CA2" w14:textId="70AC51D2" w:rsidR="00E14845" w:rsidRDefault="00E14845" w:rsidP="00E14845">
      <w:pPr>
        <w:rPr>
          <w:lang w:val="de-DE"/>
        </w:rPr>
      </w:pPr>
    </w:p>
    <w:p w14:paraId="2021E309" w14:textId="77777777" w:rsidR="00E14845" w:rsidRDefault="00E14845" w:rsidP="00E14845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Welche persönlichen Daten werden von den Benutzern benötigt?</w:t>
      </w:r>
    </w:p>
    <w:p w14:paraId="4F0F9C3F" w14:textId="77777777" w:rsidR="00E14845" w:rsidRDefault="00E14845" w:rsidP="00E14845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Welche Daten der Eltern?</w:t>
      </w:r>
    </w:p>
    <w:p w14:paraId="24E9FDC5" w14:textId="77777777" w:rsidR="00E14845" w:rsidRDefault="00E14845" w:rsidP="00E14845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Vorname, Nachname</w:t>
      </w:r>
    </w:p>
    <w:p w14:paraId="3FB94316" w14:textId="77777777" w:rsidR="00E14845" w:rsidRDefault="00E14845" w:rsidP="00E14845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Email-Adresse</w:t>
      </w:r>
    </w:p>
    <w:p w14:paraId="414F78A3" w14:textId="77777777" w:rsidR="00E14845" w:rsidRDefault="00E14845" w:rsidP="00E14845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Adresse</w:t>
      </w:r>
    </w:p>
    <w:p w14:paraId="20D3D04C" w14:textId="77777777" w:rsidR="00E14845" w:rsidRDefault="00E14845" w:rsidP="00E14845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Welche Daten der Kinder?</w:t>
      </w:r>
    </w:p>
    <w:p w14:paraId="78EAA73B" w14:textId="77777777" w:rsidR="00E14845" w:rsidRDefault="00E14845" w:rsidP="00E14845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Name (Wichtig Nachname!)</w:t>
      </w:r>
    </w:p>
    <w:p w14:paraId="5D1E8867" w14:textId="77777777" w:rsidR="00E14845" w:rsidRDefault="00E14845" w:rsidP="00E14845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Geburtsdatum</w:t>
      </w:r>
    </w:p>
    <w:p w14:paraId="1DCBE15F" w14:textId="706084B0" w:rsidR="00E14845" w:rsidRDefault="00E14845" w:rsidP="00E14845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Geschlecht</w:t>
      </w:r>
    </w:p>
    <w:p w14:paraId="41CF424F" w14:textId="04337772" w:rsidR="001F7AE7" w:rsidRDefault="001F7AE7" w:rsidP="001F7AE7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Eltern legen die Kinder </w:t>
      </w:r>
      <w:r w:rsidR="006C233E">
        <w:rPr>
          <w:lang w:val="de-DE"/>
        </w:rPr>
        <w:t>in</w:t>
      </w:r>
      <w:r>
        <w:rPr>
          <w:lang w:val="de-DE"/>
        </w:rPr>
        <w:t xml:space="preserve"> ihren Account an</w:t>
      </w:r>
    </w:p>
    <w:p w14:paraId="133F425F" w14:textId="237F43CA" w:rsidR="001F7AE7" w:rsidRDefault="00F85789" w:rsidP="001F7AE7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Bestätigungsemail bei Registrierung</w:t>
      </w:r>
    </w:p>
    <w:p w14:paraId="64586609" w14:textId="569FC273" w:rsidR="00AA6314" w:rsidRDefault="00AA6314" w:rsidP="001F7AE7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Bestätigungsemail zur Teilnahme bei einem Projekt</w:t>
      </w:r>
    </w:p>
    <w:p w14:paraId="43211540" w14:textId="50AD040B" w:rsidR="00C158F4" w:rsidRDefault="00C158F4" w:rsidP="00C158F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Nutzersperre wird nicht benötigt</w:t>
      </w:r>
    </w:p>
    <w:p w14:paraId="1881085E" w14:textId="6B8D5BAE" w:rsidR="00C158F4" w:rsidRDefault="004B450B" w:rsidP="00C158F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Kein Limit an Kindern</w:t>
      </w:r>
    </w:p>
    <w:p w14:paraId="7CBA31AA" w14:textId="1C7D3D46" w:rsidR="002C6FBC" w:rsidRPr="002C6FBC" w:rsidRDefault="002C6FBC" w:rsidP="002C6FB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Kein </w:t>
      </w:r>
      <w:r w:rsidRPr="002C6FBC">
        <w:rPr>
          <w:lang w:val="de-DE"/>
        </w:rPr>
        <w:t>Limit der Anzahl an Teilnahmen</w:t>
      </w:r>
    </w:p>
    <w:p w14:paraId="30F3AE0D" w14:textId="1C865CFE" w:rsidR="004B450B" w:rsidRDefault="008D33DA" w:rsidP="00C158F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Registrierung nur aus </w:t>
      </w:r>
      <w:proofErr w:type="spellStart"/>
      <w:r>
        <w:rPr>
          <w:lang w:val="de-DE"/>
        </w:rPr>
        <w:t>Mondpichl</w:t>
      </w:r>
      <w:proofErr w:type="spellEnd"/>
      <w:r>
        <w:rPr>
          <w:lang w:val="de-DE"/>
        </w:rPr>
        <w:t xml:space="preserve"> und Nachbargemeinden (</w:t>
      </w:r>
      <w:proofErr w:type="spellStart"/>
      <w:r>
        <w:rPr>
          <w:lang w:val="de-DE"/>
        </w:rPr>
        <w:t>Oberweis</w:t>
      </w:r>
      <w:proofErr w:type="spellEnd"/>
      <w:r>
        <w:rPr>
          <w:lang w:val="de-DE"/>
        </w:rPr>
        <w:t xml:space="preserve"> und Nachbargemeinden)</w:t>
      </w:r>
    </w:p>
    <w:p w14:paraId="69AA4E51" w14:textId="75B5FB54" w:rsidR="008D33DA" w:rsidRDefault="00E36936" w:rsidP="00C158F4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Dsgv</w:t>
      </w:r>
      <w:proofErr w:type="spellEnd"/>
      <w:r>
        <w:rPr>
          <w:lang w:val="de-DE"/>
        </w:rPr>
        <w:t>, Info über Nutzung der Daten</w:t>
      </w:r>
    </w:p>
    <w:p w14:paraId="6177B502" w14:textId="77777777" w:rsidR="00D166D6" w:rsidRPr="00D166D6" w:rsidRDefault="00D166D6" w:rsidP="00D166D6">
      <w:pPr>
        <w:rPr>
          <w:lang w:val="de-DE"/>
        </w:rPr>
      </w:pPr>
    </w:p>
    <w:p w14:paraId="68C715C4" w14:textId="77777777" w:rsidR="00E103B6" w:rsidRDefault="00E103B6" w:rsidP="00E103B6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Welche Daten sollen bei einem Projekt gespeichert werden?</w:t>
      </w:r>
    </w:p>
    <w:p w14:paraId="389AE6EE" w14:textId="77777777" w:rsidR="00E103B6" w:rsidRDefault="00E103B6" w:rsidP="00E103B6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Maximale Teilnehmerzahl</w:t>
      </w:r>
    </w:p>
    <w:p w14:paraId="299A136D" w14:textId="77777777" w:rsidR="00E103B6" w:rsidRDefault="00E103B6" w:rsidP="00E103B6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Minimale Teilnehmerzahl</w:t>
      </w:r>
    </w:p>
    <w:p w14:paraId="16E803B5" w14:textId="77777777" w:rsidR="00E103B6" w:rsidRDefault="00E103B6" w:rsidP="00E103B6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Ansprechpartner/Kursleiter</w:t>
      </w:r>
    </w:p>
    <w:p w14:paraId="5DE2F8B0" w14:textId="77777777" w:rsidR="00E103B6" w:rsidRDefault="00E103B6" w:rsidP="00E103B6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Verein</w:t>
      </w:r>
    </w:p>
    <w:p w14:paraId="676B7225" w14:textId="77777777" w:rsidR="00E103B6" w:rsidRDefault="00E103B6" w:rsidP="00E103B6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Name</w:t>
      </w:r>
    </w:p>
    <w:p w14:paraId="2006D919" w14:textId="77777777" w:rsidR="00E103B6" w:rsidRDefault="00E103B6" w:rsidP="00E103B6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Beschreibung</w:t>
      </w:r>
    </w:p>
    <w:p w14:paraId="41C35DE3" w14:textId="77777777" w:rsidR="00E103B6" w:rsidRDefault="00E103B6" w:rsidP="00E103B6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Kosten</w:t>
      </w:r>
    </w:p>
    <w:p w14:paraId="7EF5A414" w14:textId="77777777" w:rsidR="00E103B6" w:rsidRDefault="00E103B6" w:rsidP="00E103B6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Datum</w:t>
      </w:r>
    </w:p>
    <w:p w14:paraId="30A49292" w14:textId="77777777" w:rsidR="00E103B6" w:rsidRDefault="00E103B6" w:rsidP="00E103B6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Uhrzeit</w:t>
      </w:r>
    </w:p>
    <w:p w14:paraId="1FCC6FBD" w14:textId="6CD787BD" w:rsidR="002C6FBC" w:rsidRPr="00AA6314" w:rsidRDefault="00E103B6" w:rsidP="00BC4A78">
      <w:pPr>
        <w:pStyle w:val="Listenabsatz"/>
        <w:numPr>
          <w:ilvl w:val="1"/>
          <w:numId w:val="3"/>
        </w:numPr>
        <w:rPr>
          <w:lang w:val="de-DE"/>
        </w:rPr>
      </w:pPr>
      <w:r w:rsidRPr="00AA6314">
        <w:rPr>
          <w:lang w:val="de-DE"/>
        </w:rPr>
        <w:t>Ort</w:t>
      </w:r>
    </w:p>
    <w:p w14:paraId="00E75911" w14:textId="77777777" w:rsidR="002C6FBC" w:rsidRDefault="002C6FBC" w:rsidP="002C6FB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Onlinebezahlung möglich?</w:t>
      </w:r>
    </w:p>
    <w:p w14:paraId="46508584" w14:textId="77777777" w:rsidR="002C6FBC" w:rsidRDefault="002C6FBC" w:rsidP="002C6FBC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PayPal</w:t>
      </w:r>
    </w:p>
    <w:p w14:paraId="1A1EF678" w14:textId="77777777" w:rsidR="002C6FBC" w:rsidRDefault="002C6FBC" w:rsidP="002C6FBC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lastRenderedPageBreak/>
        <w:t>Warenkorb</w:t>
      </w:r>
    </w:p>
    <w:p w14:paraId="35B4CEB5" w14:textId="284B4B69" w:rsidR="007D634B" w:rsidRDefault="002C6FBC" w:rsidP="007D634B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Keine Gemeindezahlung</w:t>
      </w:r>
    </w:p>
    <w:p w14:paraId="0EA17027" w14:textId="77777777" w:rsidR="007D634B" w:rsidRDefault="007D634B" w:rsidP="007D634B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Keine Speicherung im Warenkorb</w:t>
      </w:r>
    </w:p>
    <w:p w14:paraId="4B8D78DA" w14:textId="77777777" w:rsidR="00865368" w:rsidRPr="00865368" w:rsidRDefault="00865368" w:rsidP="00865368">
      <w:pPr>
        <w:pStyle w:val="Listenabsatz"/>
        <w:numPr>
          <w:ilvl w:val="0"/>
          <w:numId w:val="3"/>
        </w:numPr>
        <w:rPr>
          <w:lang w:val="de-DE"/>
        </w:rPr>
      </w:pPr>
      <w:r w:rsidRPr="00865368">
        <w:rPr>
          <w:lang w:val="de-DE"/>
        </w:rPr>
        <w:t>Stornierung</w:t>
      </w:r>
    </w:p>
    <w:p w14:paraId="0D621073" w14:textId="77777777" w:rsidR="00865368" w:rsidRPr="00865368" w:rsidRDefault="00865368" w:rsidP="00865368">
      <w:pPr>
        <w:pStyle w:val="Listenabsatz"/>
        <w:numPr>
          <w:ilvl w:val="1"/>
          <w:numId w:val="3"/>
        </w:numPr>
        <w:rPr>
          <w:lang w:val="de-DE"/>
        </w:rPr>
      </w:pPr>
      <w:r w:rsidRPr="00865368">
        <w:rPr>
          <w:lang w:val="de-DE"/>
        </w:rPr>
        <w:t>Bis 1 Woche gratis</w:t>
      </w:r>
    </w:p>
    <w:p w14:paraId="061DC9AC" w14:textId="77777777" w:rsidR="00865368" w:rsidRPr="00865368" w:rsidRDefault="00865368" w:rsidP="00865368">
      <w:pPr>
        <w:pStyle w:val="Listenabsatz"/>
        <w:numPr>
          <w:ilvl w:val="1"/>
          <w:numId w:val="3"/>
        </w:numPr>
        <w:rPr>
          <w:lang w:val="de-DE"/>
        </w:rPr>
      </w:pPr>
      <w:r w:rsidRPr="00865368">
        <w:rPr>
          <w:lang w:val="de-DE"/>
        </w:rPr>
        <w:t>Dann volle Kosten</w:t>
      </w:r>
    </w:p>
    <w:p w14:paraId="74C7B989" w14:textId="77777777" w:rsidR="005D0B83" w:rsidRPr="005D0B83" w:rsidRDefault="005D0B83" w:rsidP="005D0B83">
      <w:pPr>
        <w:pStyle w:val="Listenabsatz"/>
        <w:numPr>
          <w:ilvl w:val="0"/>
          <w:numId w:val="3"/>
        </w:numPr>
        <w:rPr>
          <w:lang w:val="de-DE"/>
        </w:rPr>
      </w:pPr>
      <w:r w:rsidRPr="005D0B83">
        <w:rPr>
          <w:lang w:val="de-DE"/>
        </w:rPr>
        <w:t>Rabatt für kinderreiche Familien</w:t>
      </w:r>
    </w:p>
    <w:p w14:paraId="2D25B04F" w14:textId="77777777" w:rsidR="005D0B83" w:rsidRPr="005D0B83" w:rsidRDefault="005D0B83" w:rsidP="005D0B83">
      <w:pPr>
        <w:pStyle w:val="Listenabsatz"/>
        <w:numPr>
          <w:ilvl w:val="1"/>
          <w:numId w:val="3"/>
        </w:numPr>
        <w:rPr>
          <w:lang w:val="de-DE"/>
        </w:rPr>
      </w:pPr>
      <w:r w:rsidRPr="005D0B83">
        <w:rPr>
          <w:lang w:val="de-DE"/>
        </w:rPr>
        <w:t>Ab 2. Kind 20% Rabatt auf alles</w:t>
      </w:r>
    </w:p>
    <w:p w14:paraId="19E9A423" w14:textId="77777777" w:rsidR="005D0B83" w:rsidRPr="005D0B83" w:rsidRDefault="005D0B83" w:rsidP="005D0B83">
      <w:pPr>
        <w:pStyle w:val="Listenabsatz"/>
        <w:numPr>
          <w:ilvl w:val="1"/>
          <w:numId w:val="3"/>
        </w:numPr>
        <w:rPr>
          <w:lang w:val="de-DE"/>
        </w:rPr>
      </w:pPr>
      <w:r w:rsidRPr="005D0B83">
        <w:rPr>
          <w:lang w:val="de-DE"/>
        </w:rPr>
        <w:t>Nur bei Projektbuchung</w:t>
      </w:r>
    </w:p>
    <w:p w14:paraId="334A9999" w14:textId="77777777" w:rsidR="005D0B83" w:rsidRPr="005D0B83" w:rsidRDefault="005D0B83" w:rsidP="005D0B83">
      <w:pPr>
        <w:pStyle w:val="Listenabsatz"/>
        <w:numPr>
          <w:ilvl w:val="1"/>
          <w:numId w:val="3"/>
        </w:numPr>
        <w:rPr>
          <w:lang w:val="de-DE"/>
        </w:rPr>
      </w:pPr>
      <w:r w:rsidRPr="005D0B83">
        <w:rPr>
          <w:lang w:val="de-DE"/>
        </w:rPr>
        <w:t>Anzeige im Warenkorb</w:t>
      </w:r>
    </w:p>
    <w:p w14:paraId="4FF355FA" w14:textId="77777777" w:rsidR="005D0B83" w:rsidRPr="005D0B83" w:rsidRDefault="005D0B83" w:rsidP="005D0B83">
      <w:pPr>
        <w:pStyle w:val="Listenabsatz"/>
        <w:numPr>
          <w:ilvl w:val="1"/>
          <w:numId w:val="3"/>
        </w:numPr>
        <w:rPr>
          <w:lang w:val="de-DE"/>
        </w:rPr>
      </w:pPr>
      <w:r w:rsidRPr="005D0B83">
        <w:rPr>
          <w:lang w:val="de-DE"/>
        </w:rPr>
        <w:t>Steht in Broschüre</w:t>
      </w:r>
    </w:p>
    <w:p w14:paraId="4C181382" w14:textId="77777777" w:rsidR="00967680" w:rsidRPr="00967680" w:rsidRDefault="00967680" w:rsidP="00967680">
      <w:pPr>
        <w:pStyle w:val="Listenabsatz"/>
        <w:numPr>
          <w:ilvl w:val="0"/>
          <w:numId w:val="3"/>
        </w:numPr>
        <w:rPr>
          <w:lang w:val="de-DE"/>
        </w:rPr>
      </w:pPr>
      <w:r w:rsidRPr="00967680">
        <w:rPr>
          <w:lang w:val="de-DE"/>
        </w:rPr>
        <w:t>Kursstornierung manuell durch Mitarbeiter</w:t>
      </w:r>
    </w:p>
    <w:p w14:paraId="458B1295" w14:textId="77777777" w:rsidR="00060DF2" w:rsidRDefault="00060DF2" w:rsidP="00060DF2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Teilnehmeranzahl</w:t>
      </w:r>
    </w:p>
    <w:p w14:paraId="4C1F32A6" w14:textId="56F9BB16" w:rsidR="00060DF2" w:rsidRPr="00060DF2" w:rsidRDefault="00060DF2" w:rsidP="00060DF2">
      <w:pPr>
        <w:pStyle w:val="Listenabsatz"/>
        <w:numPr>
          <w:ilvl w:val="1"/>
          <w:numId w:val="3"/>
        </w:numPr>
        <w:rPr>
          <w:lang w:val="de-DE"/>
        </w:rPr>
      </w:pPr>
      <w:r w:rsidRPr="00060DF2">
        <w:rPr>
          <w:lang w:val="de-DE"/>
        </w:rPr>
        <w:t>Erhöhen möglich</w:t>
      </w:r>
    </w:p>
    <w:p w14:paraId="3BF3B536" w14:textId="574A73FB" w:rsidR="009D5DFC" w:rsidRPr="007632AF" w:rsidRDefault="00060DF2" w:rsidP="007632AF">
      <w:pPr>
        <w:pStyle w:val="Listenabsatz"/>
        <w:numPr>
          <w:ilvl w:val="1"/>
          <w:numId w:val="3"/>
        </w:numPr>
        <w:rPr>
          <w:lang w:val="de-DE"/>
        </w:rPr>
      </w:pPr>
      <w:r w:rsidRPr="00060DF2">
        <w:rPr>
          <w:lang w:val="de-DE"/>
        </w:rPr>
        <w:t>Verringern nur um freie Plätze</w:t>
      </w:r>
    </w:p>
    <w:p w14:paraId="7BC97739" w14:textId="424714BF" w:rsidR="009D5DFC" w:rsidRPr="009D5DFC" w:rsidRDefault="009D5DFC" w:rsidP="009D5DFC">
      <w:pPr>
        <w:pStyle w:val="Listenabsatz"/>
        <w:numPr>
          <w:ilvl w:val="0"/>
          <w:numId w:val="3"/>
        </w:numPr>
        <w:rPr>
          <w:lang w:val="de-DE"/>
        </w:rPr>
      </w:pPr>
      <w:r w:rsidRPr="009D5DFC">
        <w:rPr>
          <w:lang w:val="de-DE"/>
        </w:rPr>
        <w:t xml:space="preserve">Anmeldezeitraum: </w:t>
      </w:r>
    </w:p>
    <w:p w14:paraId="7AEFC4B5" w14:textId="77777777" w:rsidR="009D5DFC" w:rsidRDefault="009D5DFC" w:rsidP="009D5DFC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Datum ab wann System offen (änderbar)</w:t>
      </w:r>
    </w:p>
    <w:p w14:paraId="5B5A4F76" w14:textId="77777777" w:rsidR="009D5DFC" w:rsidRDefault="009D5DFC" w:rsidP="009D5DFC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Anmeldung bis Tag vor Kurs</w:t>
      </w:r>
    </w:p>
    <w:p w14:paraId="32A73783" w14:textId="77777777" w:rsidR="009D5DFC" w:rsidRDefault="009D5DFC" w:rsidP="009D5DFC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Außerhalb: Notiz nächstes Jahr</w:t>
      </w:r>
    </w:p>
    <w:p w14:paraId="540967AB" w14:textId="77777777" w:rsidR="009D5DFC" w:rsidRDefault="009D5DFC" w:rsidP="009D5DFC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Sie melden sich außerhalb des Ferienspaßzeitfensters an</w:t>
      </w:r>
    </w:p>
    <w:p w14:paraId="1B6DE859" w14:textId="6F498752" w:rsidR="00E36936" w:rsidRDefault="00E36936" w:rsidP="00DB34FC">
      <w:pPr>
        <w:pStyle w:val="Listenabsatz"/>
        <w:rPr>
          <w:lang w:val="de-DE"/>
        </w:rPr>
      </w:pPr>
    </w:p>
    <w:p w14:paraId="3BBC4833" w14:textId="77777777" w:rsidR="00DB34FC" w:rsidRPr="00DB34FC" w:rsidRDefault="00DB34FC" w:rsidP="00DB34FC">
      <w:pPr>
        <w:pStyle w:val="Listenabsatz"/>
        <w:numPr>
          <w:ilvl w:val="0"/>
          <w:numId w:val="6"/>
        </w:numPr>
        <w:rPr>
          <w:lang w:val="de-DE"/>
        </w:rPr>
      </w:pPr>
      <w:r w:rsidRPr="00DB34FC">
        <w:rPr>
          <w:lang w:val="de-DE"/>
        </w:rPr>
        <w:t>Frau Annemarie Lustig – Organisation</w:t>
      </w:r>
    </w:p>
    <w:p w14:paraId="412AB1E8" w14:textId="77777777" w:rsidR="00DB34FC" w:rsidRPr="00DB34FC" w:rsidRDefault="00DB34FC" w:rsidP="00DB34FC">
      <w:pPr>
        <w:pStyle w:val="Listenabsatz"/>
        <w:numPr>
          <w:ilvl w:val="0"/>
          <w:numId w:val="6"/>
        </w:numPr>
        <w:rPr>
          <w:lang w:val="de-DE"/>
        </w:rPr>
      </w:pPr>
      <w:r w:rsidRPr="00DB34FC">
        <w:rPr>
          <w:lang w:val="de-DE"/>
        </w:rPr>
        <w:t>Organisationssekretär – Ben Brinckmann</w:t>
      </w:r>
    </w:p>
    <w:p w14:paraId="1DF7E1E8" w14:textId="77777777" w:rsidR="00DB34FC" w:rsidRPr="00DB34FC" w:rsidRDefault="00DB34FC" w:rsidP="00DB34FC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sym w:font="Wingdings" w:char="F0E0"/>
      </w:r>
      <w:r w:rsidRPr="00DB34FC">
        <w:rPr>
          <w:lang w:val="de-DE"/>
        </w:rPr>
        <w:t>dürfen alles</w:t>
      </w:r>
    </w:p>
    <w:p w14:paraId="49A245D7" w14:textId="77777777" w:rsidR="00DB34FC" w:rsidRDefault="00DB34FC" w:rsidP="00DB34FC">
      <w:pPr>
        <w:rPr>
          <w:lang w:val="de-DE"/>
        </w:rPr>
      </w:pPr>
    </w:p>
    <w:p w14:paraId="715E2AA9" w14:textId="77777777" w:rsidR="00DB34FC" w:rsidRPr="00DB34FC" w:rsidRDefault="00DB34FC" w:rsidP="00DB34FC">
      <w:pPr>
        <w:pStyle w:val="Listenabsatz"/>
        <w:numPr>
          <w:ilvl w:val="0"/>
          <w:numId w:val="6"/>
        </w:numPr>
        <w:rPr>
          <w:lang w:val="de-DE"/>
        </w:rPr>
      </w:pPr>
      <w:r w:rsidRPr="00DB34FC">
        <w:rPr>
          <w:lang w:val="de-DE"/>
        </w:rPr>
        <w:t>Frau Becker, Herr Zimmer – Meldeamt</w:t>
      </w:r>
    </w:p>
    <w:p w14:paraId="299B7C2E" w14:textId="4CF7C647" w:rsidR="001B4A0A" w:rsidRDefault="00DB34FC" w:rsidP="001B4A0A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sym w:font="Wingdings" w:char="F0E0"/>
      </w:r>
      <w:r w:rsidRPr="00DB34FC">
        <w:rPr>
          <w:lang w:val="de-DE"/>
        </w:rPr>
        <w:t>nicht benötigt</w:t>
      </w:r>
    </w:p>
    <w:p w14:paraId="587E7C44" w14:textId="77777777" w:rsidR="001B4A0A" w:rsidRDefault="001B4A0A" w:rsidP="001B4A0A">
      <w:pPr>
        <w:pStyle w:val="Listenabsatz"/>
        <w:rPr>
          <w:lang w:val="de-DE"/>
        </w:rPr>
      </w:pPr>
    </w:p>
    <w:p w14:paraId="1D556E1C" w14:textId="03016A8E" w:rsidR="00F20E03" w:rsidRPr="00F20E03" w:rsidRDefault="001B4A0A" w:rsidP="00F20E03">
      <w:pPr>
        <w:pStyle w:val="Listenabsatz"/>
        <w:numPr>
          <w:ilvl w:val="0"/>
          <w:numId w:val="6"/>
        </w:numPr>
        <w:rPr>
          <w:lang w:val="de-DE"/>
        </w:rPr>
      </w:pPr>
      <w:r w:rsidRPr="001B4A0A">
        <w:rPr>
          <w:lang w:val="de-DE"/>
        </w:rPr>
        <w:t xml:space="preserve">Organisationssekretär legt Projekte an. </w:t>
      </w:r>
    </w:p>
    <w:p w14:paraId="5E9BE2B7" w14:textId="45D00A3B" w:rsidR="00F20E03" w:rsidRDefault="00F20E03" w:rsidP="001B4A0A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Veranstalter erhält Geld</w:t>
      </w:r>
    </w:p>
    <w:p w14:paraId="5E806508" w14:textId="77777777" w:rsidR="00F86CF1" w:rsidRPr="00F86CF1" w:rsidRDefault="00F86CF1" w:rsidP="00F86CF1">
      <w:pPr>
        <w:pStyle w:val="Listenabsatz"/>
        <w:numPr>
          <w:ilvl w:val="0"/>
          <w:numId w:val="6"/>
        </w:numPr>
        <w:rPr>
          <w:lang w:val="de-DE"/>
        </w:rPr>
      </w:pPr>
      <w:r w:rsidRPr="00F86CF1">
        <w:rPr>
          <w:lang w:val="de-DE"/>
        </w:rPr>
        <w:t>Gegenüberstellung Einnahmen – Ausgaben</w:t>
      </w:r>
    </w:p>
    <w:p w14:paraId="7EB0DF76" w14:textId="77777777" w:rsidR="00F86CF1" w:rsidRPr="00F86CF1" w:rsidRDefault="00F86CF1" w:rsidP="00F86CF1">
      <w:pPr>
        <w:pStyle w:val="Listenabsatz"/>
        <w:numPr>
          <w:ilvl w:val="0"/>
          <w:numId w:val="6"/>
        </w:numPr>
        <w:rPr>
          <w:lang w:val="de-DE"/>
        </w:rPr>
      </w:pPr>
      <w:r w:rsidRPr="00F86CF1">
        <w:rPr>
          <w:lang w:val="de-DE"/>
        </w:rPr>
        <w:t>Übersicht</w:t>
      </w:r>
    </w:p>
    <w:p w14:paraId="5D16F0A5" w14:textId="77777777" w:rsidR="00017CBF" w:rsidRPr="00017CBF" w:rsidRDefault="00017CBF" w:rsidP="00017CBF">
      <w:pPr>
        <w:pStyle w:val="Listenabsatz"/>
        <w:numPr>
          <w:ilvl w:val="0"/>
          <w:numId w:val="6"/>
        </w:numPr>
        <w:rPr>
          <w:lang w:val="de-DE"/>
        </w:rPr>
      </w:pPr>
      <w:r w:rsidRPr="00017CBF">
        <w:rPr>
          <w:lang w:val="de-DE"/>
        </w:rPr>
        <w:t xml:space="preserve">Merkliste – Email, wenn Platz frei </w:t>
      </w:r>
    </w:p>
    <w:p w14:paraId="176DE43E" w14:textId="77777777" w:rsidR="00017CBF" w:rsidRPr="00017CBF" w:rsidRDefault="00017CBF" w:rsidP="00017CBF">
      <w:pPr>
        <w:pStyle w:val="Listenabsatz"/>
        <w:numPr>
          <w:ilvl w:val="0"/>
          <w:numId w:val="6"/>
        </w:numPr>
        <w:rPr>
          <w:lang w:val="de-DE"/>
        </w:rPr>
      </w:pPr>
      <w:r w:rsidRPr="00017CBF">
        <w:rPr>
          <w:lang w:val="de-DE"/>
        </w:rPr>
        <w:t>Rabatt änderbar</w:t>
      </w:r>
    </w:p>
    <w:p w14:paraId="66D9FF1A" w14:textId="77777777" w:rsidR="00017CBF" w:rsidRPr="00017CBF" w:rsidRDefault="00017CBF" w:rsidP="00017CBF">
      <w:pPr>
        <w:pStyle w:val="Listenabsatz"/>
        <w:numPr>
          <w:ilvl w:val="0"/>
          <w:numId w:val="6"/>
        </w:numPr>
        <w:rPr>
          <w:lang w:val="de-DE"/>
        </w:rPr>
      </w:pPr>
      <w:r w:rsidRPr="00017CBF">
        <w:rPr>
          <w:lang w:val="de-DE"/>
        </w:rPr>
        <w:t>Kursstornierung manuell durch Mitarbeiter</w:t>
      </w:r>
    </w:p>
    <w:p w14:paraId="7A8EBC9F" w14:textId="77777777" w:rsidR="00017CBF" w:rsidRPr="00017CBF" w:rsidRDefault="00017CBF" w:rsidP="00017CBF">
      <w:pPr>
        <w:pStyle w:val="Listenabsatz"/>
        <w:numPr>
          <w:ilvl w:val="0"/>
          <w:numId w:val="6"/>
        </w:numPr>
        <w:rPr>
          <w:lang w:val="de-DE"/>
        </w:rPr>
      </w:pPr>
      <w:r w:rsidRPr="00017CBF">
        <w:rPr>
          <w:lang w:val="de-DE"/>
        </w:rPr>
        <w:t>Kursspezifische Email (Regenbekleidung, Änderung, …) durch Gemeinde</w:t>
      </w:r>
    </w:p>
    <w:p w14:paraId="5F03B714" w14:textId="67EE0505" w:rsidR="00017CBF" w:rsidRPr="00017CBF" w:rsidRDefault="00017CBF" w:rsidP="00017CBF">
      <w:pPr>
        <w:pStyle w:val="Listenabsatz"/>
        <w:numPr>
          <w:ilvl w:val="0"/>
          <w:numId w:val="6"/>
        </w:numPr>
        <w:rPr>
          <w:lang w:val="de-DE"/>
        </w:rPr>
      </w:pPr>
      <w:r w:rsidRPr="00017CBF">
        <w:rPr>
          <w:lang w:val="de-DE"/>
        </w:rPr>
        <w:t xml:space="preserve">Erinnerungsemail an Kursteilnehmer und Leiter (automatisch) </w:t>
      </w:r>
    </w:p>
    <w:p w14:paraId="1C410282" w14:textId="77777777" w:rsidR="00017CBF" w:rsidRPr="00017CBF" w:rsidRDefault="00017CBF" w:rsidP="00017CBF">
      <w:pPr>
        <w:pStyle w:val="Listenabsatz"/>
        <w:numPr>
          <w:ilvl w:val="0"/>
          <w:numId w:val="6"/>
        </w:numPr>
        <w:rPr>
          <w:lang w:val="de-DE"/>
        </w:rPr>
      </w:pPr>
      <w:r w:rsidRPr="00017CBF">
        <w:rPr>
          <w:lang w:val="de-DE"/>
        </w:rPr>
        <w:t>Email und Tel. des Kursleiters nur für Gemeinde</w:t>
      </w:r>
    </w:p>
    <w:p w14:paraId="0504EB05" w14:textId="77777777" w:rsidR="00017CBF" w:rsidRPr="00017CBF" w:rsidRDefault="00017CBF" w:rsidP="00017CBF">
      <w:pPr>
        <w:pStyle w:val="Listenabsatz"/>
        <w:numPr>
          <w:ilvl w:val="0"/>
          <w:numId w:val="6"/>
        </w:numPr>
        <w:rPr>
          <w:lang w:val="de-DE"/>
        </w:rPr>
      </w:pPr>
      <w:r w:rsidRPr="00017CBF">
        <w:rPr>
          <w:lang w:val="de-DE"/>
        </w:rPr>
        <w:t>Gemeindewappen: gelber Mond über blauem See</w:t>
      </w:r>
    </w:p>
    <w:p w14:paraId="592543B0" w14:textId="6C412CFC" w:rsidR="000F483E" w:rsidRDefault="000F483E" w:rsidP="001C110D">
      <w:pPr>
        <w:rPr>
          <w:lang w:val="de-DE"/>
        </w:rPr>
      </w:pPr>
    </w:p>
    <w:p w14:paraId="1B67B2B7" w14:textId="692265B3" w:rsidR="001C110D" w:rsidRDefault="001C110D">
      <w:pPr>
        <w:spacing w:after="160" w:line="259" w:lineRule="auto"/>
        <w:rPr>
          <w:lang w:val="de-DE"/>
        </w:rPr>
      </w:pPr>
      <w:bookmarkStart w:id="0" w:name="_GoBack"/>
      <w:bookmarkEnd w:id="0"/>
    </w:p>
    <w:sectPr w:rsidR="001C110D" w:rsidSect="001E42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4AF01" w14:textId="77777777" w:rsidR="001A6436" w:rsidRDefault="001A6436" w:rsidP="00F37F2F">
      <w:r>
        <w:separator/>
      </w:r>
    </w:p>
  </w:endnote>
  <w:endnote w:type="continuationSeparator" w:id="0">
    <w:p w14:paraId="347CDF4C" w14:textId="77777777" w:rsidR="001A6436" w:rsidRDefault="001A6436" w:rsidP="00F37F2F">
      <w:r>
        <w:continuationSeparator/>
      </w:r>
    </w:p>
  </w:endnote>
  <w:endnote w:type="continuationNotice" w:id="1">
    <w:p w14:paraId="5075124E" w14:textId="77777777" w:rsidR="001A6436" w:rsidRDefault="001A64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B82E3" w14:textId="6C2B7785" w:rsidR="00F37F2F" w:rsidRPr="004D5DA7" w:rsidRDefault="00906345" w:rsidP="00906345">
    <w:pPr>
      <w:pStyle w:val="Fuzeile"/>
      <w:pBdr>
        <w:top w:val="single" w:sz="4" w:space="1" w:color="auto"/>
      </w:pBdr>
      <w:tabs>
        <w:tab w:val="clear" w:pos="4536"/>
      </w:tabs>
      <w:rPr>
        <w:sz w:val="18"/>
      </w:rPr>
    </w:pPr>
    <w:r>
      <w:rPr>
        <w:sz w:val="18"/>
      </w:rPr>
      <w:t xml:space="preserve">CCC-Clean Code </w:t>
    </w:r>
    <w:proofErr w:type="spellStart"/>
    <w:r>
      <w:rPr>
        <w:sz w:val="18"/>
      </w:rPr>
      <w:t>Comany</w:t>
    </w:r>
    <w:proofErr w:type="spellEnd"/>
    <w:r w:rsidRPr="00906345">
      <w:rPr>
        <w:sz w:val="18"/>
      </w:rPr>
      <w:ptab w:relativeTo="margin" w:alignment="center" w:leader="none"/>
    </w:r>
    <w:r w:rsidRPr="00906345">
      <w:rPr>
        <w:sz w:val="18"/>
      </w:rPr>
      <w:ptab w:relativeTo="margin" w:alignment="right" w:leader="none"/>
    </w:r>
    <w:r w:rsidRPr="00906345">
      <w:rPr>
        <w:sz w:val="18"/>
        <w:lang w:val="de-DE"/>
      </w:rPr>
      <w:t xml:space="preserve">Seite </w:t>
    </w:r>
    <w:r w:rsidRPr="00906345">
      <w:rPr>
        <w:b/>
        <w:bCs/>
        <w:sz w:val="18"/>
      </w:rPr>
      <w:fldChar w:fldCharType="begin"/>
    </w:r>
    <w:r w:rsidRPr="00906345">
      <w:rPr>
        <w:b/>
        <w:bCs/>
        <w:sz w:val="18"/>
      </w:rPr>
      <w:instrText>PAGE  \* Arabic  \* MERGEFORMAT</w:instrText>
    </w:r>
    <w:r w:rsidRPr="00906345">
      <w:rPr>
        <w:b/>
        <w:bCs/>
        <w:sz w:val="18"/>
      </w:rPr>
      <w:fldChar w:fldCharType="separate"/>
    </w:r>
    <w:r w:rsidRPr="00906345">
      <w:rPr>
        <w:b/>
        <w:bCs/>
        <w:sz w:val="18"/>
        <w:lang w:val="de-DE"/>
      </w:rPr>
      <w:t>1</w:t>
    </w:r>
    <w:r w:rsidRPr="00906345">
      <w:rPr>
        <w:b/>
        <w:bCs/>
        <w:sz w:val="18"/>
      </w:rPr>
      <w:fldChar w:fldCharType="end"/>
    </w:r>
    <w:r w:rsidRPr="00906345">
      <w:rPr>
        <w:sz w:val="18"/>
        <w:lang w:val="de-DE"/>
      </w:rPr>
      <w:t xml:space="preserve"> von </w:t>
    </w:r>
    <w:r w:rsidRPr="00906345">
      <w:rPr>
        <w:b/>
        <w:bCs/>
        <w:sz w:val="18"/>
      </w:rPr>
      <w:fldChar w:fldCharType="begin"/>
    </w:r>
    <w:r w:rsidRPr="00906345">
      <w:rPr>
        <w:b/>
        <w:bCs/>
        <w:sz w:val="18"/>
      </w:rPr>
      <w:instrText>NUMPAGES  \* Arabic  \* MERGEFORMAT</w:instrText>
    </w:r>
    <w:r w:rsidRPr="00906345">
      <w:rPr>
        <w:b/>
        <w:bCs/>
        <w:sz w:val="18"/>
      </w:rPr>
      <w:fldChar w:fldCharType="separate"/>
    </w:r>
    <w:r w:rsidRPr="00906345">
      <w:rPr>
        <w:b/>
        <w:bCs/>
        <w:sz w:val="18"/>
        <w:lang w:val="de-DE"/>
      </w:rPr>
      <w:t>2</w:t>
    </w:r>
    <w:r w:rsidRPr="00906345">
      <w:rPr>
        <w:b/>
        <w:b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E398A" w14:textId="77777777" w:rsidR="001A6436" w:rsidRDefault="001A6436" w:rsidP="00F37F2F">
      <w:r>
        <w:separator/>
      </w:r>
    </w:p>
  </w:footnote>
  <w:footnote w:type="continuationSeparator" w:id="0">
    <w:p w14:paraId="1A838680" w14:textId="77777777" w:rsidR="001A6436" w:rsidRDefault="001A6436" w:rsidP="00F37F2F">
      <w:r>
        <w:continuationSeparator/>
      </w:r>
    </w:p>
  </w:footnote>
  <w:footnote w:type="continuationNotice" w:id="1">
    <w:p w14:paraId="1A1C706E" w14:textId="77777777" w:rsidR="001A6436" w:rsidRDefault="001A64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D0912" w14:textId="75374A15" w:rsidR="00F37F2F" w:rsidRPr="00D076F5" w:rsidRDefault="00906345" w:rsidP="00906345">
    <w:pPr>
      <w:pStyle w:val="Kopfzeile"/>
      <w:pBdr>
        <w:bottom w:val="single" w:sz="4" w:space="1" w:color="auto"/>
      </w:pBdr>
      <w:tabs>
        <w:tab w:val="clear" w:pos="4536"/>
      </w:tabs>
      <w:jc w:val="both"/>
      <w:rPr>
        <w:sz w:val="18"/>
      </w:rPr>
    </w:pPr>
    <w:r>
      <w:rPr>
        <w:sz w:val="18"/>
      </w:rPr>
      <w:t>Projekt-Ferienspaß</w:t>
    </w:r>
    <w:r w:rsidR="000A34AF" w:rsidRPr="00D076F5">
      <w:rPr>
        <w:sz w:val="18"/>
      </w:rPr>
      <w:tab/>
    </w:r>
    <w:r>
      <w:rPr>
        <w:sz w:val="18"/>
      </w:rPr>
      <w:t>HTL Vöcklabruck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3339E"/>
    <w:multiLevelType w:val="hybridMultilevel"/>
    <w:tmpl w:val="EC806F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A4A18"/>
    <w:multiLevelType w:val="hybridMultilevel"/>
    <w:tmpl w:val="8C38D44A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34D8C"/>
    <w:multiLevelType w:val="hybridMultilevel"/>
    <w:tmpl w:val="6A6E76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812FF"/>
    <w:multiLevelType w:val="hybridMultilevel"/>
    <w:tmpl w:val="4BAA078C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B4317"/>
    <w:multiLevelType w:val="hybridMultilevel"/>
    <w:tmpl w:val="334C33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92"/>
    <w:rsid w:val="00005200"/>
    <w:rsid w:val="000109BE"/>
    <w:rsid w:val="000122A4"/>
    <w:rsid w:val="00014F20"/>
    <w:rsid w:val="00016AF9"/>
    <w:rsid w:val="00017CBF"/>
    <w:rsid w:val="00026243"/>
    <w:rsid w:val="000335AC"/>
    <w:rsid w:val="00040E35"/>
    <w:rsid w:val="00055511"/>
    <w:rsid w:val="00056863"/>
    <w:rsid w:val="00056F09"/>
    <w:rsid w:val="00060DF2"/>
    <w:rsid w:val="00061E72"/>
    <w:rsid w:val="0006294C"/>
    <w:rsid w:val="00064A83"/>
    <w:rsid w:val="000705D7"/>
    <w:rsid w:val="0007271A"/>
    <w:rsid w:val="000741BE"/>
    <w:rsid w:val="0007446A"/>
    <w:rsid w:val="00082572"/>
    <w:rsid w:val="0008363F"/>
    <w:rsid w:val="00083C9A"/>
    <w:rsid w:val="00084DF5"/>
    <w:rsid w:val="000865C4"/>
    <w:rsid w:val="000872B1"/>
    <w:rsid w:val="00090052"/>
    <w:rsid w:val="0009117B"/>
    <w:rsid w:val="00093049"/>
    <w:rsid w:val="00093CF4"/>
    <w:rsid w:val="000A34AF"/>
    <w:rsid w:val="000A6B9C"/>
    <w:rsid w:val="000A724F"/>
    <w:rsid w:val="000B3CE8"/>
    <w:rsid w:val="000B463D"/>
    <w:rsid w:val="000C2410"/>
    <w:rsid w:val="000C4C9A"/>
    <w:rsid w:val="000D746A"/>
    <w:rsid w:val="000D7B54"/>
    <w:rsid w:val="000E6BC6"/>
    <w:rsid w:val="000F05A9"/>
    <w:rsid w:val="000F1CC2"/>
    <w:rsid w:val="000F35E4"/>
    <w:rsid w:val="000F483E"/>
    <w:rsid w:val="00100797"/>
    <w:rsid w:val="00102CB3"/>
    <w:rsid w:val="0010348D"/>
    <w:rsid w:val="001048BB"/>
    <w:rsid w:val="00111F6B"/>
    <w:rsid w:val="00112F94"/>
    <w:rsid w:val="001238B4"/>
    <w:rsid w:val="00124DA2"/>
    <w:rsid w:val="00133E8C"/>
    <w:rsid w:val="00136A4F"/>
    <w:rsid w:val="001503FD"/>
    <w:rsid w:val="00152CC5"/>
    <w:rsid w:val="0015642D"/>
    <w:rsid w:val="001658FE"/>
    <w:rsid w:val="00166883"/>
    <w:rsid w:val="00170195"/>
    <w:rsid w:val="00172195"/>
    <w:rsid w:val="00174834"/>
    <w:rsid w:val="00187452"/>
    <w:rsid w:val="001A5D27"/>
    <w:rsid w:val="001A6436"/>
    <w:rsid w:val="001A71D8"/>
    <w:rsid w:val="001A77E2"/>
    <w:rsid w:val="001B30D4"/>
    <w:rsid w:val="001B4575"/>
    <w:rsid w:val="001B4A0A"/>
    <w:rsid w:val="001B5995"/>
    <w:rsid w:val="001B7F42"/>
    <w:rsid w:val="001C110D"/>
    <w:rsid w:val="001D4E0F"/>
    <w:rsid w:val="001E1639"/>
    <w:rsid w:val="001E1F69"/>
    <w:rsid w:val="001E42BD"/>
    <w:rsid w:val="001E51E7"/>
    <w:rsid w:val="001F01AD"/>
    <w:rsid w:val="001F30D4"/>
    <w:rsid w:val="001F7AE7"/>
    <w:rsid w:val="00203792"/>
    <w:rsid w:val="00213673"/>
    <w:rsid w:val="002161BC"/>
    <w:rsid w:val="002205A5"/>
    <w:rsid w:val="0023411E"/>
    <w:rsid w:val="00242ECA"/>
    <w:rsid w:val="002454E5"/>
    <w:rsid w:val="00252623"/>
    <w:rsid w:val="0025346E"/>
    <w:rsid w:val="00256FBF"/>
    <w:rsid w:val="00265713"/>
    <w:rsid w:val="002714E6"/>
    <w:rsid w:val="002752DD"/>
    <w:rsid w:val="00275885"/>
    <w:rsid w:val="00276FCE"/>
    <w:rsid w:val="00282108"/>
    <w:rsid w:val="002870A5"/>
    <w:rsid w:val="0029036B"/>
    <w:rsid w:val="00290A49"/>
    <w:rsid w:val="00290FBB"/>
    <w:rsid w:val="00292A6D"/>
    <w:rsid w:val="00292CFD"/>
    <w:rsid w:val="00292DF4"/>
    <w:rsid w:val="00292FAD"/>
    <w:rsid w:val="002A7773"/>
    <w:rsid w:val="002A7C9A"/>
    <w:rsid w:val="002B1C45"/>
    <w:rsid w:val="002C5ED6"/>
    <w:rsid w:val="002C6FBC"/>
    <w:rsid w:val="002D3631"/>
    <w:rsid w:val="002D49E8"/>
    <w:rsid w:val="002D5438"/>
    <w:rsid w:val="002E2D02"/>
    <w:rsid w:val="002E58CB"/>
    <w:rsid w:val="002E661A"/>
    <w:rsid w:val="002F2378"/>
    <w:rsid w:val="002F2C6E"/>
    <w:rsid w:val="002F2F03"/>
    <w:rsid w:val="002F7778"/>
    <w:rsid w:val="00303B89"/>
    <w:rsid w:val="00312E75"/>
    <w:rsid w:val="00313166"/>
    <w:rsid w:val="00316D51"/>
    <w:rsid w:val="00326641"/>
    <w:rsid w:val="003309B7"/>
    <w:rsid w:val="00335BED"/>
    <w:rsid w:val="00337372"/>
    <w:rsid w:val="003428EC"/>
    <w:rsid w:val="00353A76"/>
    <w:rsid w:val="00356A72"/>
    <w:rsid w:val="003608CB"/>
    <w:rsid w:val="00360D7C"/>
    <w:rsid w:val="0036194C"/>
    <w:rsid w:val="00367E75"/>
    <w:rsid w:val="0037002E"/>
    <w:rsid w:val="00375978"/>
    <w:rsid w:val="00377F55"/>
    <w:rsid w:val="0038287E"/>
    <w:rsid w:val="003A0A54"/>
    <w:rsid w:val="003A3BB6"/>
    <w:rsid w:val="003B18EB"/>
    <w:rsid w:val="003C4843"/>
    <w:rsid w:val="003C6CC8"/>
    <w:rsid w:val="003D7C2E"/>
    <w:rsid w:val="003F4E76"/>
    <w:rsid w:val="0040412D"/>
    <w:rsid w:val="00406571"/>
    <w:rsid w:val="00424CEE"/>
    <w:rsid w:val="00427D6E"/>
    <w:rsid w:val="00430830"/>
    <w:rsid w:val="0043091E"/>
    <w:rsid w:val="00436192"/>
    <w:rsid w:val="004436E7"/>
    <w:rsid w:val="00445F9E"/>
    <w:rsid w:val="00454912"/>
    <w:rsid w:val="00454A4E"/>
    <w:rsid w:val="00463011"/>
    <w:rsid w:val="00464E6E"/>
    <w:rsid w:val="00465F67"/>
    <w:rsid w:val="00466CAC"/>
    <w:rsid w:val="0047054B"/>
    <w:rsid w:val="004745C4"/>
    <w:rsid w:val="0047460F"/>
    <w:rsid w:val="00485F7D"/>
    <w:rsid w:val="00495C5D"/>
    <w:rsid w:val="004A4C07"/>
    <w:rsid w:val="004A50C6"/>
    <w:rsid w:val="004B450B"/>
    <w:rsid w:val="004B747B"/>
    <w:rsid w:val="004C17EA"/>
    <w:rsid w:val="004C6960"/>
    <w:rsid w:val="004D1A19"/>
    <w:rsid w:val="004D5DA7"/>
    <w:rsid w:val="004F25AF"/>
    <w:rsid w:val="004F7CCB"/>
    <w:rsid w:val="00500A9B"/>
    <w:rsid w:val="005016F5"/>
    <w:rsid w:val="00504FCD"/>
    <w:rsid w:val="00510310"/>
    <w:rsid w:val="00517550"/>
    <w:rsid w:val="005210D2"/>
    <w:rsid w:val="00521A0C"/>
    <w:rsid w:val="00521EB9"/>
    <w:rsid w:val="00521FFA"/>
    <w:rsid w:val="00524004"/>
    <w:rsid w:val="0054581A"/>
    <w:rsid w:val="00545991"/>
    <w:rsid w:val="005462BD"/>
    <w:rsid w:val="00547B72"/>
    <w:rsid w:val="0055611B"/>
    <w:rsid w:val="005602D1"/>
    <w:rsid w:val="005641B4"/>
    <w:rsid w:val="00570ABF"/>
    <w:rsid w:val="00572498"/>
    <w:rsid w:val="00575084"/>
    <w:rsid w:val="00575C26"/>
    <w:rsid w:val="005819BA"/>
    <w:rsid w:val="0059200A"/>
    <w:rsid w:val="00597F7B"/>
    <w:rsid w:val="005A63A0"/>
    <w:rsid w:val="005B2E63"/>
    <w:rsid w:val="005B6DC0"/>
    <w:rsid w:val="005D0B83"/>
    <w:rsid w:val="005D2181"/>
    <w:rsid w:val="005E12AB"/>
    <w:rsid w:val="005E280F"/>
    <w:rsid w:val="005E3D10"/>
    <w:rsid w:val="005F3459"/>
    <w:rsid w:val="00605EA2"/>
    <w:rsid w:val="006108D5"/>
    <w:rsid w:val="00616097"/>
    <w:rsid w:val="00617603"/>
    <w:rsid w:val="0062731A"/>
    <w:rsid w:val="006360D4"/>
    <w:rsid w:val="006448D5"/>
    <w:rsid w:val="006503FB"/>
    <w:rsid w:val="006539B0"/>
    <w:rsid w:val="00655894"/>
    <w:rsid w:val="00657CA4"/>
    <w:rsid w:val="00666626"/>
    <w:rsid w:val="00671A6B"/>
    <w:rsid w:val="00681064"/>
    <w:rsid w:val="006812BE"/>
    <w:rsid w:val="00695CF9"/>
    <w:rsid w:val="006A5FDF"/>
    <w:rsid w:val="006B0A78"/>
    <w:rsid w:val="006B1F07"/>
    <w:rsid w:val="006B32C0"/>
    <w:rsid w:val="006C0DA5"/>
    <w:rsid w:val="006C233E"/>
    <w:rsid w:val="006C2A38"/>
    <w:rsid w:val="006C356A"/>
    <w:rsid w:val="006C6950"/>
    <w:rsid w:val="006C7C9D"/>
    <w:rsid w:val="006C7FC1"/>
    <w:rsid w:val="006D2327"/>
    <w:rsid w:val="006E143B"/>
    <w:rsid w:val="006E14FF"/>
    <w:rsid w:val="006F1E70"/>
    <w:rsid w:val="006F524E"/>
    <w:rsid w:val="006F684B"/>
    <w:rsid w:val="006F6ADD"/>
    <w:rsid w:val="0070258F"/>
    <w:rsid w:val="007063A8"/>
    <w:rsid w:val="00706795"/>
    <w:rsid w:val="00711056"/>
    <w:rsid w:val="00711512"/>
    <w:rsid w:val="00714D83"/>
    <w:rsid w:val="00721B3C"/>
    <w:rsid w:val="00722358"/>
    <w:rsid w:val="00723B84"/>
    <w:rsid w:val="00723D03"/>
    <w:rsid w:val="007340B3"/>
    <w:rsid w:val="00735B46"/>
    <w:rsid w:val="007506CF"/>
    <w:rsid w:val="00751970"/>
    <w:rsid w:val="007526F7"/>
    <w:rsid w:val="00753511"/>
    <w:rsid w:val="007632AF"/>
    <w:rsid w:val="00767931"/>
    <w:rsid w:val="00772A91"/>
    <w:rsid w:val="00773724"/>
    <w:rsid w:val="00775FC3"/>
    <w:rsid w:val="00781905"/>
    <w:rsid w:val="007845E7"/>
    <w:rsid w:val="00793EB8"/>
    <w:rsid w:val="007A661D"/>
    <w:rsid w:val="007B029C"/>
    <w:rsid w:val="007B1F46"/>
    <w:rsid w:val="007B49BC"/>
    <w:rsid w:val="007C13A6"/>
    <w:rsid w:val="007C24DB"/>
    <w:rsid w:val="007D0B31"/>
    <w:rsid w:val="007D5072"/>
    <w:rsid w:val="007D634B"/>
    <w:rsid w:val="007D6BE6"/>
    <w:rsid w:val="007D70E5"/>
    <w:rsid w:val="007E14FF"/>
    <w:rsid w:val="007E2A97"/>
    <w:rsid w:val="007F09DB"/>
    <w:rsid w:val="007F48E4"/>
    <w:rsid w:val="007F5A2B"/>
    <w:rsid w:val="00802256"/>
    <w:rsid w:val="00804A23"/>
    <w:rsid w:val="00805B8B"/>
    <w:rsid w:val="00813134"/>
    <w:rsid w:val="008236BB"/>
    <w:rsid w:val="00823BA8"/>
    <w:rsid w:val="00823F59"/>
    <w:rsid w:val="00825FFB"/>
    <w:rsid w:val="00832673"/>
    <w:rsid w:val="0083557E"/>
    <w:rsid w:val="00855DFA"/>
    <w:rsid w:val="00856701"/>
    <w:rsid w:val="008611AF"/>
    <w:rsid w:val="00862989"/>
    <w:rsid w:val="00865368"/>
    <w:rsid w:val="0087221D"/>
    <w:rsid w:val="00887D76"/>
    <w:rsid w:val="00892571"/>
    <w:rsid w:val="008A5954"/>
    <w:rsid w:val="008A64E3"/>
    <w:rsid w:val="008B11D0"/>
    <w:rsid w:val="008B661B"/>
    <w:rsid w:val="008C03C6"/>
    <w:rsid w:val="008D2138"/>
    <w:rsid w:val="008D33DA"/>
    <w:rsid w:val="008E45B9"/>
    <w:rsid w:val="008E4AAE"/>
    <w:rsid w:val="00903FBD"/>
    <w:rsid w:val="00906345"/>
    <w:rsid w:val="00923426"/>
    <w:rsid w:val="00925D75"/>
    <w:rsid w:val="00931F5E"/>
    <w:rsid w:val="00944EA2"/>
    <w:rsid w:val="00961191"/>
    <w:rsid w:val="00967680"/>
    <w:rsid w:val="009702FE"/>
    <w:rsid w:val="00983DE9"/>
    <w:rsid w:val="00985D17"/>
    <w:rsid w:val="0099117D"/>
    <w:rsid w:val="00993477"/>
    <w:rsid w:val="009934D0"/>
    <w:rsid w:val="009979D5"/>
    <w:rsid w:val="009A63BC"/>
    <w:rsid w:val="009B48A6"/>
    <w:rsid w:val="009C0E39"/>
    <w:rsid w:val="009C36ED"/>
    <w:rsid w:val="009C5C05"/>
    <w:rsid w:val="009D1071"/>
    <w:rsid w:val="009D5DFC"/>
    <w:rsid w:val="009E1E7B"/>
    <w:rsid w:val="009E32B8"/>
    <w:rsid w:val="009E42E0"/>
    <w:rsid w:val="009F5DC4"/>
    <w:rsid w:val="009F6CC9"/>
    <w:rsid w:val="00A0714A"/>
    <w:rsid w:val="00A16B70"/>
    <w:rsid w:val="00A16CB1"/>
    <w:rsid w:val="00A239EC"/>
    <w:rsid w:val="00A23FD3"/>
    <w:rsid w:val="00A240D1"/>
    <w:rsid w:val="00A245BE"/>
    <w:rsid w:val="00A33915"/>
    <w:rsid w:val="00A34CD5"/>
    <w:rsid w:val="00A3758A"/>
    <w:rsid w:val="00A432E5"/>
    <w:rsid w:val="00A45C07"/>
    <w:rsid w:val="00A702D2"/>
    <w:rsid w:val="00A73873"/>
    <w:rsid w:val="00A829B5"/>
    <w:rsid w:val="00A93849"/>
    <w:rsid w:val="00A93C1B"/>
    <w:rsid w:val="00A93C40"/>
    <w:rsid w:val="00A949D1"/>
    <w:rsid w:val="00AA0B88"/>
    <w:rsid w:val="00AA25D9"/>
    <w:rsid w:val="00AA6314"/>
    <w:rsid w:val="00AA7AAE"/>
    <w:rsid w:val="00AB0416"/>
    <w:rsid w:val="00AB0ADF"/>
    <w:rsid w:val="00AB317A"/>
    <w:rsid w:val="00AB53AB"/>
    <w:rsid w:val="00AC4D50"/>
    <w:rsid w:val="00AD0E3D"/>
    <w:rsid w:val="00AD2A6D"/>
    <w:rsid w:val="00AD3414"/>
    <w:rsid w:val="00AD797D"/>
    <w:rsid w:val="00AE21E1"/>
    <w:rsid w:val="00AE30CF"/>
    <w:rsid w:val="00AE4E2A"/>
    <w:rsid w:val="00AF478E"/>
    <w:rsid w:val="00AF4C0C"/>
    <w:rsid w:val="00AF4FA5"/>
    <w:rsid w:val="00AF6565"/>
    <w:rsid w:val="00B029FE"/>
    <w:rsid w:val="00B162B0"/>
    <w:rsid w:val="00B21461"/>
    <w:rsid w:val="00B22183"/>
    <w:rsid w:val="00B2342A"/>
    <w:rsid w:val="00B25B9B"/>
    <w:rsid w:val="00B42457"/>
    <w:rsid w:val="00B53CE8"/>
    <w:rsid w:val="00B53F53"/>
    <w:rsid w:val="00B57A46"/>
    <w:rsid w:val="00B648FB"/>
    <w:rsid w:val="00B65D64"/>
    <w:rsid w:val="00B66BC9"/>
    <w:rsid w:val="00B763D7"/>
    <w:rsid w:val="00B767A5"/>
    <w:rsid w:val="00B83891"/>
    <w:rsid w:val="00B84E8A"/>
    <w:rsid w:val="00B875D4"/>
    <w:rsid w:val="00B91CA3"/>
    <w:rsid w:val="00B92892"/>
    <w:rsid w:val="00B9588C"/>
    <w:rsid w:val="00B958EC"/>
    <w:rsid w:val="00B96D63"/>
    <w:rsid w:val="00BA5532"/>
    <w:rsid w:val="00BB0622"/>
    <w:rsid w:val="00BB0D27"/>
    <w:rsid w:val="00BB396E"/>
    <w:rsid w:val="00BB5896"/>
    <w:rsid w:val="00BC23F1"/>
    <w:rsid w:val="00BC568B"/>
    <w:rsid w:val="00BD4884"/>
    <w:rsid w:val="00BE1CBE"/>
    <w:rsid w:val="00BE4DAF"/>
    <w:rsid w:val="00BF0865"/>
    <w:rsid w:val="00BF1DB9"/>
    <w:rsid w:val="00C00A5B"/>
    <w:rsid w:val="00C01292"/>
    <w:rsid w:val="00C03755"/>
    <w:rsid w:val="00C0483B"/>
    <w:rsid w:val="00C05A59"/>
    <w:rsid w:val="00C06ED3"/>
    <w:rsid w:val="00C13381"/>
    <w:rsid w:val="00C13D0D"/>
    <w:rsid w:val="00C158F4"/>
    <w:rsid w:val="00C20758"/>
    <w:rsid w:val="00C30C5A"/>
    <w:rsid w:val="00C33090"/>
    <w:rsid w:val="00C40FC7"/>
    <w:rsid w:val="00C418E5"/>
    <w:rsid w:val="00C471AB"/>
    <w:rsid w:val="00C47E73"/>
    <w:rsid w:val="00C5193B"/>
    <w:rsid w:val="00C53F4A"/>
    <w:rsid w:val="00C57F80"/>
    <w:rsid w:val="00C62C95"/>
    <w:rsid w:val="00C6369B"/>
    <w:rsid w:val="00C645E9"/>
    <w:rsid w:val="00C671A4"/>
    <w:rsid w:val="00C707E8"/>
    <w:rsid w:val="00C71382"/>
    <w:rsid w:val="00C72343"/>
    <w:rsid w:val="00C84CE8"/>
    <w:rsid w:val="00C95AEE"/>
    <w:rsid w:val="00C96D39"/>
    <w:rsid w:val="00CA0CF5"/>
    <w:rsid w:val="00CA43A1"/>
    <w:rsid w:val="00CA550B"/>
    <w:rsid w:val="00CB34C0"/>
    <w:rsid w:val="00CB7300"/>
    <w:rsid w:val="00CD0555"/>
    <w:rsid w:val="00CD502F"/>
    <w:rsid w:val="00CF60A0"/>
    <w:rsid w:val="00D076F5"/>
    <w:rsid w:val="00D14BEF"/>
    <w:rsid w:val="00D160C4"/>
    <w:rsid w:val="00D166D6"/>
    <w:rsid w:val="00D205C4"/>
    <w:rsid w:val="00D23A93"/>
    <w:rsid w:val="00D24164"/>
    <w:rsid w:val="00D24242"/>
    <w:rsid w:val="00D24B29"/>
    <w:rsid w:val="00D25B71"/>
    <w:rsid w:val="00D31D59"/>
    <w:rsid w:val="00D34B4F"/>
    <w:rsid w:val="00D373E5"/>
    <w:rsid w:val="00D43EF9"/>
    <w:rsid w:val="00D44C2B"/>
    <w:rsid w:val="00D51095"/>
    <w:rsid w:val="00D57832"/>
    <w:rsid w:val="00D6019E"/>
    <w:rsid w:val="00D60780"/>
    <w:rsid w:val="00D6144F"/>
    <w:rsid w:val="00D61CEB"/>
    <w:rsid w:val="00D63ABB"/>
    <w:rsid w:val="00D640E5"/>
    <w:rsid w:val="00D6424D"/>
    <w:rsid w:val="00D65DC8"/>
    <w:rsid w:val="00D70517"/>
    <w:rsid w:val="00D74D74"/>
    <w:rsid w:val="00D8035A"/>
    <w:rsid w:val="00D90E4C"/>
    <w:rsid w:val="00D942E5"/>
    <w:rsid w:val="00DA1071"/>
    <w:rsid w:val="00DA4D4D"/>
    <w:rsid w:val="00DA76BC"/>
    <w:rsid w:val="00DB34FC"/>
    <w:rsid w:val="00DB491F"/>
    <w:rsid w:val="00DC4149"/>
    <w:rsid w:val="00DC5791"/>
    <w:rsid w:val="00DC6519"/>
    <w:rsid w:val="00DC7CF7"/>
    <w:rsid w:val="00DE3F26"/>
    <w:rsid w:val="00DF3485"/>
    <w:rsid w:val="00DF6A45"/>
    <w:rsid w:val="00E037F2"/>
    <w:rsid w:val="00E056B6"/>
    <w:rsid w:val="00E103B6"/>
    <w:rsid w:val="00E1228E"/>
    <w:rsid w:val="00E14845"/>
    <w:rsid w:val="00E1546E"/>
    <w:rsid w:val="00E16F2E"/>
    <w:rsid w:val="00E263E5"/>
    <w:rsid w:val="00E32E05"/>
    <w:rsid w:val="00E33C16"/>
    <w:rsid w:val="00E34595"/>
    <w:rsid w:val="00E34A4D"/>
    <w:rsid w:val="00E3678C"/>
    <w:rsid w:val="00E36936"/>
    <w:rsid w:val="00E516A8"/>
    <w:rsid w:val="00E51F24"/>
    <w:rsid w:val="00E55655"/>
    <w:rsid w:val="00E61D6F"/>
    <w:rsid w:val="00E62844"/>
    <w:rsid w:val="00E6289D"/>
    <w:rsid w:val="00E71149"/>
    <w:rsid w:val="00E81859"/>
    <w:rsid w:val="00E824A3"/>
    <w:rsid w:val="00E84A93"/>
    <w:rsid w:val="00E90278"/>
    <w:rsid w:val="00E92BC0"/>
    <w:rsid w:val="00EA3C10"/>
    <w:rsid w:val="00EC4657"/>
    <w:rsid w:val="00EC69F3"/>
    <w:rsid w:val="00ED0A5F"/>
    <w:rsid w:val="00ED295D"/>
    <w:rsid w:val="00EE0946"/>
    <w:rsid w:val="00EF1A09"/>
    <w:rsid w:val="00EF2978"/>
    <w:rsid w:val="00EF7284"/>
    <w:rsid w:val="00F01802"/>
    <w:rsid w:val="00F04334"/>
    <w:rsid w:val="00F12049"/>
    <w:rsid w:val="00F156CC"/>
    <w:rsid w:val="00F1766F"/>
    <w:rsid w:val="00F1771F"/>
    <w:rsid w:val="00F20E03"/>
    <w:rsid w:val="00F21CCD"/>
    <w:rsid w:val="00F23AB0"/>
    <w:rsid w:val="00F26BA0"/>
    <w:rsid w:val="00F33D1A"/>
    <w:rsid w:val="00F37B45"/>
    <w:rsid w:val="00F37F2F"/>
    <w:rsid w:val="00F467AC"/>
    <w:rsid w:val="00F51D34"/>
    <w:rsid w:val="00F603E8"/>
    <w:rsid w:val="00F61415"/>
    <w:rsid w:val="00F707E2"/>
    <w:rsid w:val="00F72077"/>
    <w:rsid w:val="00F747F8"/>
    <w:rsid w:val="00F80634"/>
    <w:rsid w:val="00F8459F"/>
    <w:rsid w:val="00F85789"/>
    <w:rsid w:val="00F867BF"/>
    <w:rsid w:val="00F86CF1"/>
    <w:rsid w:val="00F872A1"/>
    <w:rsid w:val="00FB081F"/>
    <w:rsid w:val="00FC24F3"/>
    <w:rsid w:val="00FC4769"/>
    <w:rsid w:val="00FC77D9"/>
    <w:rsid w:val="00FD1D07"/>
    <w:rsid w:val="00FD4AAE"/>
    <w:rsid w:val="00FE1119"/>
    <w:rsid w:val="00FE29E1"/>
    <w:rsid w:val="00FE7F3D"/>
    <w:rsid w:val="00FF1CE2"/>
    <w:rsid w:val="00FF29DE"/>
    <w:rsid w:val="00FF31FB"/>
    <w:rsid w:val="00FF3CF6"/>
    <w:rsid w:val="00FF4E64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94DA78"/>
  <w14:defaultImageDpi w14:val="330"/>
  <w15:chartTrackingRefBased/>
  <w15:docId w15:val="{DED318FB-5D01-4303-ABCF-52933AC1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867BF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867BF"/>
    <w:pPr>
      <w:keepNext/>
      <w:keepLines/>
      <w:outlineLvl w:val="0"/>
    </w:pPr>
    <w:rPr>
      <w:rFonts w:eastAsiaTheme="majorEastAsia" w:cstheme="majorBidi"/>
      <w:b/>
      <w:color w:val="1F4E79" w:themeColor="accent5" w:themeShade="80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67BF"/>
    <w:pPr>
      <w:keepNext/>
      <w:keepLines/>
      <w:outlineLvl w:val="1"/>
    </w:pPr>
    <w:rPr>
      <w:rFonts w:eastAsiaTheme="majorEastAsia" w:cstheme="majorBidi"/>
      <w:b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67BF"/>
    <w:rPr>
      <w:rFonts w:ascii="Arial" w:eastAsiaTheme="majorEastAsia" w:hAnsi="Arial" w:cstheme="majorBidi"/>
      <w:b/>
      <w:color w:val="1F4E79" w:themeColor="accent5" w:themeShade="80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67BF"/>
    <w:rPr>
      <w:rFonts w:ascii="Arial" w:eastAsiaTheme="majorEastAsia" w:hAnsi="Arial" w:cstheme="majorBidi"/>
      <w:b/>
      <w:sz w:val="24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26641"/>
    <w:pPr>
      <w:spacing w:after="160" w:line="259" w:lineRule="auto"/>
      <w:contextualSpacing/>
      <w:jc w:val="center"/>
    </w:pPr>
    <w:rPr>
      <w:rFonts w:eastAsiaTheme="majorEastAsia" w:cstheme="majorBidi"/>
      <w:color w:val="1F4E79" w:themeColor="accent5" w:themeShade="80"/>
      <w:spacing w:val="-10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6BC9"/>
    <w:rPr>
      <w:rFonts w:ascii="Arial" w:eastAsiaTheme="majorEastAsia" w:hAnsi="Arial" w:cstheme="majorBidi"/>
      <w:color w:val="1F4E79" w:themeColor="accent5" w:themeShade="80"/>
      <w:spacing w:val="-10"/>
      <w:kern w:val="28"/>
      <w:sz w:val="52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37F2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37F2F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F37F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37F2F"/>
    <w:rPr>
      <w:rFonts w:ascii="Arial" w:hAnsi="Arial"/>
    </w:rPr>
  </w:style>
  <w:style w:type="paragraph" w:styleId="Listenabsatz">
    <w:name w:val="List Paragraph"/>
    <w:basedOn w:val="Standard"/>
    <w:uiPriority w:val="34"/>
    <w:qFormat/>
    <w:rsid w:val="000D7B54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353A76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0B463D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551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5511"/>
    <w:rPr>
      <w:rFonts w:ascii="Segoe UI" w:hAnsi="Segoe UI" w:cs="Segoe UI"/>
      <w:sz w:val="18"/>
      <w:szCs w:val="18"/>
    </w:rPr>
  </w:style>
  <w:style w:type="paragraph" w:styleId="KeinLeerraum">
    <w:name w:val="No Spacing"/>
    <w:link w:val="KeinLeerraumZchn"/>
    <w:uiPriority w:val="1"/>
    <w:qFormat/>
    <w:rsid w:val="001E42BD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E42BD"/>
    <w:rPr>
      <w:rFonts w:eastAsiaTheme="minorEastAsia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6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7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12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81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5AHWII\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0B1D-AA42-48FC-9291-BC31ECBAA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</Template>
  <TotalTime>0</TotalTime>
  <Pages>3</Pages>
  <Words>316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Reiter</dc:creator>
  <cp:keywords/>
  <dc:description/>
  <cp:lastModifiedBy>Josip Gabric</cp:lastModifiedBy>
  <cp:revision>39</cp:revision>
  <dcterms:created xsi:type="dcterms:W3CDTF">2019-11-06T08:47:00Z</dcterms:created>
  <dcterms:modified xsi:type="dcterms:W3CDTF">2019-12-04T09:10:00Z</dcterms:modified>
</cp:coreProperties>
</file>