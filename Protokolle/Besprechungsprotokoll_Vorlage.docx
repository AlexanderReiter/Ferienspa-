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83E3C5" w14:textId="3CC6904D" w:rsidR="001E42BD" w:rsidRDefault="001E42BD" w:rsidP="001E42BD"/>
    <w:p w14:paraId="3A0670B9" w14:textId="5F8B5286" w:rsidR="001E42BD" w:rsidRDefault="001E42BD" w:rsidP="001E42BD">
      <w:pPr>
        <w:jc w:val="center"/>
        <w:rPr>
          <w:rFonts w:cs="Arial"/>
          <w:b/>
          <w:sz w:val="56"/>
        </w:rPr>
      </w:pPr>
    </w:p>
    <w:p w14:paraId="7EE9B97D" w14:textId="677DF64E" w:rsidR="00753511" w:rsidRDefault="00753511" w:rsidP="001E42BD">
      <w:pPr>
        <w:jc w:val="center"/>
        <w:rPr>
          <w:rFonts w:cs="Arial"/>
          <w:b/>
          <w:sz w:val="56"/>
        </w:rPr>
      </w:pPr>
    </w:p>
    <w:p w14:paraId="665EFEF3" w14:textId="77777777" w:rsidR="00753511" w:rsidRDefault="00753511" w:rsidP="001E42BD">
      <w:pPr>
        <w:jc w:val="center"/>
        <w:rPr>
          <w:rFonts w:cs="Arial"/>
          <w:b/>
          <w:sz w:val="56"/>
        </w:rPr>
      </w:pPr>
    </w:p>
    <w:p w14:paraId="241F406D" w14:textId="3636678A" w:rsidR="001E42BD" w:rsidRDefault="001E42BD" w:rsidP="001E42BD">
      <w:pPr>
        <w:jc w:val="center"/>
        <w:rPr>
          <w:rFonts w:cs="Arial"/>
          <w:b/>
          <w:sz w:val="56"/>
        </w:rPr>
      </w:pPr>
      <w:r>
        <w:rPr>
          <w:rFonts w:cs="Arial"/>
          <w:b/>
          <w:sz w:val="56"/>
        </w:rPr>
        <w:t>Besprechungsprotokolle</w:t>
      </w:r>
    </w:p>
    <w:p w14:paraId="4136DEBB" w14:textId="77777777" w:rsidR="001E42BD" w:rsidRDefault="001E42BD" w:rsidP="001E42BD">
      <w:pPr>
        <w:jc w:val="center"/>
      </w:pPr>
    </w:p>
    <w:p w14:paraId="602EEB41" w14:textId="38C77138" w:rsidR="001E42BD" w:rsidRDefault="001E42BD" w:rsidP="001E42BD">
      <w:pPr>
        <w:jc w:val="center"/>
      </w:pPr>
      <w:r>
        <w:t>Projekt Ferienspaß</w:t>
      </w:r>
    </w:p>
    <w:p w14:paraId="564F4902" w14:textId="77777777" w:rsidR="001E42BD" w:rsidRDefault="001E42BD" w:rsidP="001E42BD">
      <w:pPr>
        <w:jc w:val="center"/>
      </w:pPr>
    </w:p>
    <w:p w14:paraId="0784D19F" w14:textId="3AB0BF7F" w:rsidR="001E42BD" w:rsidRDefault="001E42BD" w:rsidP="001E42BD">
      <w:pPr>
        <w:jc w:val="center"/>
      </w:pPr>
      <w:r>
        <w:t>CCC – Clean Code Company</w:t>
      </w:r>
    </w:p>
    <w:p w14:paraId="29AF48F3" w14:textId="77777777" w:rsidR="001E42BD" w:rsidRPr="009F0058" w:rsidRDefault="001E42BD" w:rsidP="001E42BD">
      <w:pPr>
        <w:jc w:val="center"/>
      </w:pPr>
    </w:p>
    <w:p w14:paraId="7533931F" w14:textId="77777777" w:rsidR="001E42BD" w:rsidRPr="009F0058" w:rsidRDefault="001E42BD" w:rsidP="001E42BD">
      <w:pPr>
        <w:jc w:val="center"/>
        <w:rPr>
          <w:rFonts w:cs="Arial"/>
        </w:rPr>
      </w:pPr>
      <w:r>
        <w:rPr>
          <w:rFonts w:cs="Arial"/>
        </w:rPr>
        <w:t>5AHWII 2019/2020</w:t>
      </w:r>
    </w:p>
    <w:p w14:paraId="569FF3BD" w14:textId="0D3F0065" w:rsidR="001E42BD" w:rsidRDefault="001E42BD" w:rsidP="001E42BD">
      <w:pPr>
        <w:jc w:val="center"/>
        <w:rPr>
          <w:rFonts w:cs="Arial"/>
          <w:b/>
          <w:sz w:val="28"/>
        </w:rPr>
      </w:pPr>
    </w:p>
    <w:p w14:paraId="44FEE5FA" w14:textId="01C98602" w:rsidR="00753511" w:rsidRDefault="00753511" w:rsidP="001E42BD">
      <w:pPr>
        <w:jc w:val="center"/>
        <w:rPr>
          <w:rFonts w:cs="Arial"/>
          <w:b/>
          <w:sz w:val="28"/>
        </w:rPr>
      </w:pPr>
    </w:p>
    <w:p w14:paraId="2B26BA91" w14:textId="77777777" w:rsidR="00753511" w:rsidRDefault="00753511" w:rsidP="001E42BD">
      <w:pPr>
        <w:jc w:val="center"/>
        <w:rPr>
          <w:rFonts w:cs="Arial"/>
          <w:b/>
          <w:sz w:val="28"/>
        </w:rPr>
      </w:pPr>
    </w:p>
    <w:p w14:paraId="7BB99142" w14:textId="6CF35087" w:rsidR="001E42BD" w:rsidRDefault="00753511" w:rsidP="001E42BD">
      <w:pPr>
        <w:jc w:val="center"/>
        <w:rPr>
          <w:rFonts w:cs="Arial"/>
          <w:b/>
          <w:sz w:val="28"/>
        </w:rPr>
      </w:pPr>
      <w:r>
        <w:rPr>
          <w:noProof/>
        </w:rPr>
        <w:drawing>
          <wp:inline distT="0" distB="0" distL="0" distR="0" wp14:anchorId="591EAE29" wp14:editId="0BF28735">
            <wp:extent cx="5869471" cy="3214881"/>
            <wp:effectExtent l="0" t="0" r="0" b="508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3043" cy="3227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0678E8" w14:textId="77777777" w:rsidR="001E42BD" w:rsidRDefault="001E42BD" w:rsidP="001E42BD">
      <w:pPr>
        <w:rPr>
          <w:rFonts w:cs="Arial"/>
          <w:b/>
          <w:sz w:val="28"/>
        </w:rPr>
      </w:pPr>
      <w:r>
        <w:rPr>
          <w:rFonts w:cs="Arial"/>
          <w:b/>
          <w:sz w:val="28"/>
        </w:rPr>
        <w:br w:type="page"/>
      </w:r>
    </w:p>
    <w:p w14:paraId="3E32EA62" w14:textId="039C097B" w:rsidR="00D205C4" w:rsidRPr="00BE1CBE" w:rsidRDefault="00BE1CBE" w:rsidP="00203792">
      <w:pPr>
        <w:rPr>
          <w:lang w:val="de-DE"/>
        </w:rPr>
      </w:pPr>
      <w:r>
        <w:rPr>
          <w:u w:val="single"/>
          <w:lang w:val="de-DE"/>
        </w:rPr>
        <w:lastRenderedPageBreak/>
        <w:t>Besprechungsnummer:</w:t>
      </w:r>
      <w:r>
        <w:rPr>
          <w:lang w:val="de-DE"/>
        </w:rPr>
        <w:tab/>
      </w:r>
      <w:r>
        <w:rPr>
          <w:lang w:val="de-DE"/>
        </w:rPr>
        <w:tab/>
      </w:r>
    </w:p>
    <w:p w14:paraId="5E958C3C" w14:textId="2A31BCEE" w:rsidR="00BE1CBE" w:rsidRDefault="00BE1CBE" w:rsidP="00203792">
      <w:pPr>
        <w:rPr>
          <w:u w:val="single"/>
          <w:lang w:val="de-DE"/>
        </w:rPr>
      </w:pPr>
    </w:p>
    <w:p w14:paraId="5129B5D9" w14:textId="77777777" w:rsidR="00BE1CBE" w:rsidRDefault="00BE1CBE" w:rsidP="00203792">
      <w:pPr>
        <w:rPr>
          <w:u w:val="single"/>
          <w:lang w:val="de-DE"/>
        </w:rPr>
      </w:pPr>
    </w:p>
    <w:p w14:paraId="67D3CC2B" w14:textId="6B4BF560" w:rsidR="00203792" w:rsidRPr="00BE1CBE" w:rsidRDefault="00D205C4" w:rsidP="00203792">
      <w:pPr>
        <w:rPr>
          <w:lang w:val="de-DE"/>
        </w:rPr>
      </w:pPr>
      <w:r>
        <w:rPr>
          <w:u w:val="single"/>
          <w:lang w:val="de-DE"/>
        </w:rPr>
        <w:t>Besprechungsdatum:</w:t>
      </w:r>
      <w:r w:rsidR="00BE1CBE">
        <w:rPr>
          <w:u w:val="single"/>
          <w:lang w:val="de-DE"/>
        </w:rPr>
        <w:tab/>
      </w:r>
      <w:r w:rsidR="00BE1CBE">
        <w:rPr>
          <w:lang w:val="de-DE"/>
        </w:rPr>
        <w:tab/>
      </w:r>
      <w:r w:rsidR="00BE1CBE">
        <w:rPr>
          <w:lang w:val="de-DE"/>
        </w:rPr>
        <w:tab/>
      </w:r>
      <w:bookmarkStart w:id="0" w:name="_GoBack"/>
      <w:bookmarkEnd w:id="0"/>
    </w:p>
    <w:p w14:paraId="3112322E" w14:textId="221BE063" w:rsidR="00D205C4" w:rsidRDefault="00D205C4" w:rsidP="00203792">
      <w:pPr>
        <w:rPr>
          <w:u w:val="single"/>
          <w:lang w:val="de-DE"/>
        </w:rPr>
      </w:pPr>
    </w:p>
    <w:p w14:paraId="5F354E1B" w14:textId="696D41EF" w:rsidR="00D205C4" w:rsidRDefault="00D205C4" w:rsidP="00203792">
      <w:pPr>
        <w:rPr>
          <w:u w:val="single"/>
          <w:lang w:val="de-DE"/>
        </w:rPr>
      </w:pPr>
    </w:p>
    <w:p w14:paraId="1F875707" w14:textId="42F4A9ED" w:rsidR="00D205C4" w:rsidRPr="00BE1CBE" w:rsidRDefault="00D205C4" w:rsidP="00203792">
      <w:pPr>
        <w:rPr>
          <w:lang w:val="de-DE"/>
        </w:rPr>
      </w:pPr>
      <w:r>
        <w:rPr>
          <w:u w:val="single"/>
          <w:lang w:val="de-DE"/>
        </w:rPr>
        <w:t>Schriftführer:</w:t>
      </w:r>
      <w:r w:rsidR="00BE1CBE">
        <w:rPr>
          <w:lang w:val="de-DE"/>
        </w:rPr>
        <w:tab/>
      </w:r>
      <w:r w:rsidR="00BE1CBE">
        <w:rPr>
          <w:lang w:val="de-DE"/>
        </w:rPr>
        <w:tab/>
      </w:r>
      <w:r w:rsidR="00BE1CBE">
        <w:rPr>
          <w:lang w:val="de-DE"/>
        </w:rPr>
        <w:tab/>
      </w:r>
      <w:r w:rsidR="00BE1CBE">
        <w:rPr>
          <w:lang w:val="de-DE"/>
        </w:rPr>
        <w:tab/>
      </w:r>
      <w:r w:rsidR="00A5134B">
        <w:rPr>
          <w:lang w:val="de-DE"/>
        </w:rPr>
        <w:t>Alexander Reiter</w:t>
      </w:r>
    </w:p>
    <w:p w14:paraId="071D6E3D" w14:textId="0F1ADD73" w:rsidR="00D205C4" w:rsidRDefault="00D205C4" w:rsidP="00203792">
      <w:pPr>
        <w:rPr>
          <w:u w:val="single"/>
          <w:lang w:val="de-DE"/>
        </w:rPr>
      </w:pPr>
    </w:p>
    <w:p w14:paraId="14AE3C9A" w14:textId="77777777" w:rsidR="00D205C4" w:rsidRDefault="00D205C4" w:rsidP="00203792">
      <w:pPr>
        <w:rPr>
          <w:u w:val="single"/>
          <w:lang w:val="de-DE"/>
        </w:rPr>
      </w:pPr>
    </w:p>
    <w:p w14:paraId="270A5AFC" w14:textId="77777777" w:rsidR="00A5134B" w:rsidRDefault="00D205C4" w:rsidP="00203792">
      <w:pPr>
        <w:rPr>
          <w:lang w:val="de-DE"/>
        </w:rPr>
      </w:pPr>
      <w:r>
        <w:rPr>
          <w:u w:val="single"/>
          <w:lang w:val="de-DE"/>
        </w:rPr>
        <w:t>Teilnehmer:</w:t>
      </w:r>
      <w:r w:rsidR="00B53CE8">
        <w:rPr>
          <w:lang w:val="de-DE"/>
        </w:rPr>
        <w:tab/>
      </w:r>
      <w:r w:rsidR="00B53CE8">
        <w:rPr>
          <w:lang w:val="de-DE"/>
        </w:rPr>
        <w:tab/>
      </w:r>
      <w:r w:rsidR="00B53CE8">
        <w:rPr>
          <w:lang w:val="de-DE"/>
        </w:rPr>
        <w:tab/>
      </w:r>
      <w:r w:rsidR="00B53CE8">
        <w:rPr>
          <w:lang w:val="de-DE"/>
        </w:rPr>
        <w:tab/>
        <w:t>GRUG(Bürgermeister),</w:t>
      </w:r>
      <w:r w:rsidR="00A5134B">
        <w:rPr>
          <w:lang w:val="de-DE"/>
        </w:rPr>
        <w:t xml:space="preserve"> </w:t>
      </w:r>
      <w:r w:rsidR="00B53CE8">
        <w:rPr>
          <w:lang w:val="de-DE"/>
        </w:rPr>
        <w:t>Reiter Alexander</w:t>
      </w:r>
      <w:r w:rsidR="003A3BB6">
        <w:rPr>
          <w:lang w:val="de-DE"/>
        </w:rPr>
        <w:t xml:space="preserve"> </w:t>
      </w:r>
      <w:r w:rsidR="00B53CE8">
        <w:rPr>
          <w:lang w:val="de-DE"/>
        </w:rPr>
        <w:t xml:space="preserve">(PO), Gabrić </w:t>
      </w:r>
    </w:p>
    <w:p w14:paraId="40DC53C9" w14:textId="2F5D3D6D" w:rsidR="00D205C4" w:rsidRPr="00A5134B" w:rsidRDefault="00B53CE8" w:rsidP="00A5134B">
      <w:pPr>
        <w:ind w:left="2832" w:firstLine="708"/>
        <w:rPr>
          <w:lang w:val="en-US"/>
        </w:rPr>
      </w:pPr>
      <w:r w:rsidRPr="00A5134B">
        <w:rPr>
          <w:lang w:val="en-US"/>
        </w:rPr>
        <w:t>Josip</w:t>
      </w:r>
      <w:r w:rsidR="003A3BB6" w:rsidRPr="00A5134B">
        <w:rPr>
          <w:lang w:val="en-US"/>
        </w:rPr>
        <w:t xml:space="preserve"> (SM), Werth Elias, Mair Andreas</w:t>
      </w:r>
      <w:r w:rsidR="000A724F" w:rsidRPr="00A5134B">
        <w:rPr>
          <w:lang w:val="en-US"/>
        </w:rPr>
        <w:t xml:space="preserve">, </w:t>
      </w:r>
      <w:proofErr w:type="spellStart"/>
      <w:r w:rsidR="000A724F" w:rsidRPr="00A5134B">
        <w:rPr>
          <w:lang w:val="en-US"/>
        </w:rPr>
        <w:t>Kol</w:t>
      </w:r>
      <w:r w:rsidR="00B84E8A" w:rsidRPr="00A5134B">
        <w:rPr>
          <w:lang w:val="en-US"/>
        </w:rPr>
        <w:t>l</w:t>
      </w:r>
      <w:r w:rsidR="000A724F" w:rsidRPr="00A5134B">
        <w:rPr>
          <w:lang w:val="en-US"/>
        </w:rPr>
        <w:t>ro</w:t>
      </w:r>
      <w:r w:rsidR="00B84E8A" w:rsidRPr="00A5134B">
        <w:rPr>
          <w:lang w:val="en-US"/>
        </w:rPr>
        <w:t>ss</w:t>
      </w:r>
      <w:proofErr w:type="spellEnd"/>
      <w:r w:rsidR="000A724F" w:rsidRPr="00A5134B">
        <w:rPr>
          <w:lang w:val="en-US"/>
        </w:rPr>
        <w:t xml:space="preserve"> Marcel</w:t>
      </w:r>
    </w:p>
    <w:p w14:paraId="4576741E" w14:textId="6C517252" w:rsidR="00D205C4" w:rsidRPr="00A5134B" w:rsidRDefault="00D205C4" w:rsidP="00203792">
      <w:pPr>
        <w:rPr>
          <w:u w:val="single"/>
          <w:lang w:val="en-US"/>
        </w:rPr>
      </w:pPr>
    </w:p>
    <w:p w14:paraId="0B9BA250" w14:textId="6CAE878A" w:rsidR="00D205C4" w:rsidRPr="00A5134B" w:rsidRDefault="00D205C4" w:rsidP="00203792">
      <w:pPr>
        <w:rPr>
          <w:u w:val="single"/>
          <w:lang w:val="en-US"/>
        </w:rPr>
      </w:pPr>
    </w:p>
    <w:p w14:paraId="7E92A6F9" w14:textId="51994646" w:rsidR="00D205C4" w:rsidRPr="00F1766F" w:rsidRDefault="00D205C4" w:rsidP="00203792">
      <w:pPr>
        <w:rPr>
          <w:u w:val="single"/>
          <w:lang w:val="de-DE"/>
        </w:rPr>
      </w:pPr>
      <w:r>
        <w:rPr>
          <w:u w:val="single"/>
          <w:lang w:val="de-DE"/>
        </w:rPr>
        <w:t>Themen:</w:t>
      </w:r>
    </w:p>
    <w:p w14:paraId="434C8941" w14:textId="7B579FC8" w:rsidR="00203792" w:rsidRDefault="00203792" w:rsidP="00203792">
      <w:pPr>
        <w:rPr>
          <w:lang w:val="de-DE"/>
        </w:rPr>
      </w:pPr>
    </w:p>
    <w:p w14:paraId="0CA82BFF" w14:textId="77777777" w:rsidR="00A5134B" w:rsidRPr="001C110D" w:rsidRDefault="00A5134B" w:rsidP="001C110D">
      <w:pPr>
        <w:rPr>
          <w:lang w:val="de-DE"/>
        </w:rPr>
      </w:pPr>
    </w:p>
    <w:sectPr w:rsidR="00A5134B" w:rsidRPr="001C110D" w:rsidSect="001E42BD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D17202" w14:textId="77777777" w:rsidR="00FF1A8E" w:rsidRDefault="00FF1A8E" w:rsidP="00F37F2F">
      <w:r>
        <w:separator/>
      </w:r>
    </w:p>
  </w:endnote>
  <w:endnote w:type="continuationSeparator" w:id="0">
    <w:p w14:paraId="612BB74E" w14:textId="77777777" w:rsidR="00FF1A8E" w:rsidRDefault="00FF1A8E" w:rsidP="00F37F2F">
      <w:r>
        <w:continuationSeparator/>
      </w:r>
    </w:p>
  </w:endnote>
  <w:endnote w:type="continuationNotice" w:id="1">
    <w:p w14:paraId="36F7C6B2" w14:textId="77777777" w:rsidR="00FF1A8E" w:rsidRDefault="00FF1A8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AB82E3" w14:textId="6C2B7785" w:rsidR="00F37F2F" w:rsidRPr="004D5DA7" w:rsidRDefault="00906345" w:rsidP="00906345">
    <w:pPr>
      <w:pStyle w:val="Fuzeile"/>
      <w:pBdr>
        <w:top w:val="single" w:sz="4" w:space="1" w:color="auto"/>
      </w:pBdr>
      <w:tabs>
        <w:tab w:val="clear" w:pos="4536"/>
      </w:tabs>
      <w:rPr>
        <w:sz w:val="18"/>
      </w:rPr>
    </w:pPr>
    <w:r>
      <w:rPr>
        <w:sz w:val="18"/>
      </w:rPr>
      <w:t xml:space="preserve">CCC-Clean Code </w:t>
    </w:r>
    <w:proofErr w:type="spellStart"/>
    <w:r>
      <w:rPr>
        <w:sz w:val="18"/>
      </w:rPr>
      <w:t>Comany</w:t>
    </w:r>
    <w:proofErr w:type="spellEnd"/>
    <w:r w:rsidRPr="00906345">
      <w:rPr>
        <w:sz w:val="18"/>
      </w:rPr>
      <w:ptab w:relativeTo="margin" w:alignment="center" w:leader="none"/>
    </w:r>
    <w:r w:rsidRPr="00906345">
      <w:rPr>
        <w:sz w:val="18"/>
      </w:rPr>
      <w:ptab w:relativeTo="margin" w:alignment="right" w:leader="none"/>
    </w:r>
    <w:r w:rsidRPr="00906345">
      <w:rPr>
        <w:sz w:val="18"/>
        <w:lang w:val="de-DE"/>
      </w:rPr>
      <w:t xml:space="preserve">Seite </w:t>
    </w:r>
    <w:r w:rsidRPr="00906345">
      <w:rPr>
        <w:b/>
        <w:bCs/>
        <w:sz w:val="18"/>
      </w:rPr>
      <w:fldChar w:fldCharType="begin"/>
    </w:r>
    <w:r w:rsidRPr="00906345">
      <w:rPr>
        <w:b/>
        <w:bCs/>
        <w:sz w:val="18"/>
      </w:rPr>
      <w:instrText>PAGE  \* Arabic  \* MERGEFORMAT</w:instrText>
    </w:r>
    <w:r w:rsidRPr="00906345">
      <w:rPr>
        <w:b/>
        <w:bCs/>
        <w:sz w:val="18"/>
      </w:rPr>
      <w:fldChar w:fldCharType="separate"/>
    </w:r>
    <w:r w:rsidRPr="00906345">
      <w:rPr>
        <w:b/>
        <w:bCs/>
        <w:sz w:val="18"/>
        <w:lang w:val="de-DE"/>
      </w:rPr>
      <w:t>1</w:t>
    </w:r>
    <w:r w:rsidRPr="00906345">
      <w:rPr>
        <w:b/>
        <w:bCs/>
        <w:sz w:val="18"/>
      </w:rPr>
      <w:fldChar w:fldCharType="end"/>
    </w:r>
    <w:r w:rsidRPr="00906345">
      <w:rPr>
        <w:sz w:val="18"/>
        <w:lang w:val="de-DE"/>
      </w:rPr>
      <w:t xml:space="preserve"> von </w:t>
    </w:r>
    <w:r w:rsidRPr="00906345">
      <w:rPr>
        <w:b/>
        <w:bCs/>
        <w:sz w:val="18"/>
      </w:rPr>
      <w:fldChar w:fldCharType="begin"/>
    </w:r>
    <w:r w:rsidRPr="00906345">
      <w:rPr>
        <w:b/>
        <w:bCs/>
        <w:sz w:val="18"/>
      </w:rPr>
      <w:instrText>NUMPAGES  \* Arabic  \* MERGEFORMAT</w:instrText>
    </w:r>
    <w:r w:rsidRPr="00906345">
      <w:rPr>
        <w:b/>
        <w:bCs/>
        <w:sz w:val="18"/>
      </w:rPr>
      <w:fldChar w:fldCharType="separate"/>
    </w:r>
    <w:r w:rsidRPr="00906345">
      <w:rPr>
        <w:b/>
        <w:bCs/>
        <w:sz w:val="18"/>
        <w:lang w:val="de-DE"/>
      </w:rPr>
      <w:t>2</w:t>
    </w:r>
    <w:r w:rsidRPr="00906345">
      <w:rPr>
        <w:b/>
        <w:bCs/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29961F" w14:textId="77777777" w:rsidR="00FF1A8E" w:rsidRDefault="00FF1A8E" w:rsidP="00F37F2F">
      <w:r>
        <w:separator/>
      </w:r>
    </w:p>
  </w:footnote>
  <w:footnote w:type="continuationSeparator" w:id="0">
    <w:p w14:paraId="5F796B4B" w14:textId="77777777" w:rsidR="00FF1A8E" w:rsidRDefault="00FF1A8E" w:rsidP="00F37F2F">
      <w:r>
        <w:continuationSeparator/>
      </w:r>
    </w:p>
  </w:footnote>
  <w:footnote w:type="continuationNotice" w:id="1">
    <w:p w14:paraId="798AEDC0" w14:textId="77777777" w:rsidR="00FF1A8E" w:rsidRDefault="00FF1A8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6D0912" w14:textId="75374A15" w:rsidR="00F37F2F" w:rsidRPr="00D076F5" w:rsidRDefault="00906345" w:rsidP="00906345">
    <w:pPr>
      <w:pStyle w:val="Kopfzeile"/>
      <w:pBdr>
        <w:bottom w:val="single" w:sz="4" w:space="1" w:color="auto"/>
      </w:pBdr>
      <w:tabs>
        <w:tab w:val="clear" w:pos="4536"/>
      </w:tabs>
      <w:jc w:val="both"/>
      <w:rPr>
        <w:sz w:val="18"/>
      </w:rPr>
    </w:pPr>
    <w:r>
      <w:rPr>
        <w:sz w:val="18"/>
      </w:rPr>
      <w:t>Projekt-Ferienspaß</w:t>
    </w:r>
    <w:r w:rsidR="000A34AF" w:rsidRPr="00D076F5">
      <w:rPr>
        <w:sz w:val="18"/>
      </w:rPr>
      <w:tab/>
    </w:r>
    <w:r>
      <w:rPr>
        <w:sz w:val="18"/>
      </w:rPr>
      <w:t>HTL Vöcklabruck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F47CE"/>
    <w:multiLevelType w:val="hybridMultilevel"/>
    <w:tmpl w:val="D4D80E04"/>
    <w:lvl w:ilvl="0" w:tplc="A14AFA8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43339E"/>
    <w:multiLevelType w:val="hybridMultilevel"/>
    <w:tmpl w:val="EC806FF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7A4A18"/>
    <w:multiLevelType w:val="hybridMultilevel"/>
    <w:tmpl w:val="8C38D44A"/>
    <w:lvl w:ilvl="0" w:tplc="A14AFA8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A337B6"/>
    <w:multiLevelType w:val="hybridMultilevel"/>
    <w:tmpl w:val="C478E41A"/>
    <w:lvl w:ilvl="0" w:tplc="A14AFA8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F34D8C"/>
    <w:multiLevelType w:val="hybridMultilevel"/>
    <w:tmpl w:val="6A6E760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DF7D6F"/>
    <w:multiLevelType w:val="hybridMultilevel"/>
    <w:tmpl w:val="BC827132"/>
    <w:lvl w:ilvl="0" w:tplc="A14AFA8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9812FF"/>
    <w:multiLevelType w:val="hybridMultilevel"/>
    <w:tmpl w:val="4BAA078C"/>
    <w:lvl w:ilvl="0" w:tplc="A14AFA8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8B4317"/>
    <w:multiLevelType w:val="hybridMultilevel"/>
    <w:tmpl w:val="334C333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6"/>
  </w:num>
  <w:num w:numId="4">
    <w:abstractNumId w:val="4"/>
  </w:num>
  <w:num w:numId="5">
    <w:abstractNumId w:val="4"/>
  </w:num>
  <w:num w:numId="6">
    <w:abstractNumId w:val="2"/>
  </w:num>
  <w:num w:numId="7">
    <w:abstractNumId w:val="0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792"/>
    <w:rsid w:val="00005200"/>
    <w:rsid w:val="000109BE"/>
    <w:rsid w:val="000122A4"/>
    <w:rsid w:val="00014F20"/>
    <w:rsid w:val="00016AF9"/>
    <w:rsid w:val="00017CBF"/>
    <w:rsid w:val="00026243"/>
    <w:rsid w:val="000335AC"/>
    <w:rsid w:val="00040E35"/>
    <w:rsid w:val="00055511"/>
    <w:rsid w:val="00056863"/>
    <w:rsid w:val="00056F09"/>
    <w:rsid w:val="00060DF2"/>
    <w:rsid w:val="00061E72"/>
    <w:rsid w:val="0006294C"/>
    <w:rsid w:val="00064A83"/>
    <w:rsid w:val="000705D7"/>
    <w:rsid w:val="0007271A"/>
    <w:rsid w:val="000741BE"/>
    <w:rsid w:val="0007446A"/>
    <w:rsid w:val="00082572"/>
    <w:rsid w:val="0008363F"/>
    <w:rsid w:val="00083C9A"/>
    <w:rsid w:val="00084DF5"/>
    <w:rsid w:val="000865C4"/>
    <w:rsid w:val="000872B1"/>
    <w:rsid w:val="00090052"/>
    <w:rsid w:val="0009117B"/>
    <w:rsid w:val="00093049"/>
    <w:rsid w:val="00093CF4"/>
    <w:rsid w:val="000A34AF"/>
    <w:rsid w:val="000A6B9C"/>
    <w:rsid w:val="000A724F"/>
    <w:rsid w:val="000B3CE8"/>
    <w:rsid w:val="000B463D"/>
    <w:rsid w:val="000C2410"/>
    <w:rsid w:val="000C4C9A"/>
    <w:rsid w:val="000D746A"/>
    <w:rsid w:val="000D7B54"/>
    <w:rsid w:val="000E6BC6"/>
    <w:rsid w:val="000F05A9"/>
    <w:rsid w:val="000F1CC2"/>
    <w:rsid w:val="000F35E4"/>
    <w:rsid w:val="000F483E"/>
    <w:rsid w:val="00100797"/>
    <w:rsid w:val="00102CB3"/>
    <w:rsid w:val="0010348D"/>
    <w:rsid w:val="001048BB"/>
    <w:rsid w:val="00111F6B"/>
    <w:rsid w:val="00112F94"/>
    <w:rsid w:val="001238B4"/>
    <w:rsid w:val="00124DA2"/>
    <w:rsid w:val="00133E8C"/>
    <w:rsid w:val="00136A4F"/>
    <w:rsid w:val="001503FD"/>
    <w:rsid w:val="00152CC5"/>
    <w:rsid w:val="0015642D"/>
    <w:rsid w:val="001658FE"/>
    <w:rsid w:val="00166883"/>
    <w:rsid w:val="00170195"/>
    <w:rsid w:val="00172195"/>
    <w:rsid w:val="00174834"/>
    <w:rsid w:val="00187452"/>
    <w:rsid w:val="001A5D27"/>
    <w:rsid w:val="001A71D8"/>
    <w:rsid w:val="001A77E2"/>
    <w:rsid w:val="001B30D4"/>
    <w:rsid w:val="001B4575"/>
    <w:rsid w:val="001B4A0A"/>
    <w:rsid w:val="001B5995"/>
    <w:rsid w:val="001B7F42"/>
    <w:rsid w:val="001C110D"/>
    <w:rsid w:val="001D4E0F"/>
    <w:rsid w:val="001E1639"/>
    <w:rsid w:val="001E1F69"/>
    <w:rsid w:val="001E42BD"/>
    <w:rsid w:val="001E51E7"/>
    <w:rsid w:val="001F01AD"/>
    <w:rsid w:val="001F30D4"/>
    <w:rsid w:val="001F7AE7"/>
    <w:rsid w:val="00203792"/>
    <w:rsid w:val="00213673"/>
    <w:rsid w:val="002161BC"/>
    <w:rsid w:val="002205A5"/>
    <w:rsid w:val="0023411E"/>
    <w:rsid w:val="00242ECA"/>
    <w:rsid w:val="002454E5"/>
    <w:rsid w:val="00252623"/>
    <w:rsid w:val="0025346E"/>
    <w:rsid w:val="00256FBF"/>
    <w:rsid w:val="00265713"/>
    <w:rsid w:val="002714E6"/>
    <w:rsid w:val="002752DD"/>
    <w:rsid w:val="00275885"/>
    <w:rsid w:val="00276FCE"/>
    <w:rsid w:val="00282108"/>
    <w:rsid w:val="002870A5"/>
    <w:rsid w:val="0029036B"/>
    <w:rsid w:val="00290A49"/>
    <w:rsid w:val="00290FBB"/>
    <w:rsid w:val="00292A6D"/>
    <w:rsid w:val="00292CFD"/>
    <w:rsid w:val="00292FAD"/>
    <w:rsid w:val="002A7773"/>
    <w:rsid w:val="002A7C9A"/>
    <w:rsid w:val="002B1C45"/>
    <w:rsid w:val="002C5ED6"/>
    <w:rsid w:val="002C6FBC"/>
    <w:rsid w:val="002D3631"/>
    <w:rsid w:val="002D49E8"/>
    <w:rsid w:val="002D5438"/>
    <w:rsid w:val="002E2D02"/>
    <w:rsid w:val="002E58CB"/>
    <w:rsid w:val="002E661A"/>
    <w:rsid w:val="002F2378"/>
    <w:rsid w:val="002F2C6E"/>
    <w:rsid w:val="002F2F03"/>
    <w:rsid w:val="002F7778"/>
    <w:rsid w:val="00303B89"/>
    <w:rsid w:val="00312E75"/>
    <w:rsid w:val="00313166"/>
    <w:rsid w:val="00316D51"/>
    <w:rsid w:val="00326641"/>
    <w:rsid w:val="003309B7"/>
    <w:rsid w:val="00335BED"/>
    <w:rsid w:val="00337372"/>
    <w:rsid w:val="003428EC"/>
    <w:rsid w:val="00353A76"/>
    <w:rsid w:val="00356A72"/>
    <w:rsid w:val="003608CB"/>
    <w:rsid w:val="00360D7C"/>
    <w:rsid w:val="0036194C"/>
    <w:rsid w:val="00367E75"/>
    <w:rsid w:val="0037002E"/>
    <w:rsid w:val="00375978"/>
    <w:rsid w:val="00377F55"/>
    <w:rsid w:val="0038287E"/>
    <w:rsid w:val="003A0A54"/>
    <w:rsid w:val="003A3BB6"/>
    <w:rsid w:val="003B18EB"/>
    <w:rsid w:val="003C4843"/>
    <w:rsid w:val="003C6CC8"/>
    <w:rsid w:val="003D7C2E"/>
    <w:rsid w:val="003F4E76"/>
    <w:rsid w:val="0040412D"/>
    <w:rsid w:val="00406571"/>
    <w:rsid w:val="00424CEE"/>
    <w:rsid w:val="00427D6E"/>
    <w:rsid w:val="00430830"/>
    <w:rsid w:val="0043091E"/>
    <w:rsid w:val="00436192"/>
    <w:rsid w:val="004436E7"/>
    <w:rsid w:val="00445F9E"/>
    <w:rsid w:val="00454912"/>
    <w:rsid w:val="00454A4E"/>
    <w:rsid w:val="00463011"/>
    <w:rsid w:val="00464E6E"/>
    <w:rsid w:val="00465F67"/>
    <w:rsid w:val="00466CAC"/>
    <w:rsid w:val="0047054B"/>
    <w:rsid w:val="004745C4"/>
    <w:rsid w:val="0047460F"/>
    <w:rsid w:val="00485F7D"/>
    <w:rsid w:val="00495C5D"/>
    <w:rsid w:val="004A4C07"/>
    <w:rsid w:val="004A50C6"/>
    <w:rsid w:val="004B450B"/>
    <w:rsid w:val="004B747B"/>
    <w:rsid w:val="004C17EA"/>
    <w:rsid w:val="004C6960"/>
    <w:rsid w:val="004D1A19"/>
    <w:rsid w:val="004D5DA7"/>
    <w:rsid w:val="004F25AF"/>
    <w:rsid w:val="004F7CCB"/>
    <w:rsid w:val="00500A9B"/>
    <w:rsid w:val="005016F5"/>
    <w:rsid w:val="00504FCD"/>
    <w:rsid w:val="00510310"/>
    <w:rsid w:val="00517550"/>
    <w:rsid w:val="005210D2"/>
    <w:rsid w:val="00521A0C"/>
    <w:rsid w:val="00521EB9"/>
    <w:rsid w:val="00521FFA"/>
    <w:rsid w:val="00524004"/>
    <w:rsid w:val="005449B3"/>
    <w:rsid w:val="0054581A"/>
    <w:rsid w:val="00545991"/>
    <w:rsid w:val="005462BD"/>
    <w:rsid w:val="00547B72"/>
    <w:rsid w:val="0055611B"/>
    <w:rsid w:val="005602D1"/>
    <w:rsid w:val="005641B4"/>
    <w:rsid w:val="00570ABF"/>
    <w:rsid w:val="00572498"/>
    <w:rsid w:val="00575084"/>
    <w:rsid w:val="00575C26"/>
    <w:rsid w:val="005819BA"/>
    <w:rsid w:val="0059200A"/>
    <w:rsid w:val="00597F7B"/>
    <w:rsid w:val="005A63A0"/>
    <w:rsid w:val="005B2E63"/>
    <w:rsid w:val="005B6DC0"/>
    <w:rsid w:val="005D0B83"/>
    <w:rsid w:val="005D2181"/>
    <w:rsid w:val="005E12AB"/>
    <w:rsid w:val="005E280F"/>
    <w:rsid w:val="005E3D10"/>
    <w:rsid w:val="005F3459"/>
    <w:rsid w:val="00605EA2"/>
    <w:rsid w:val="006108D5"/>
    <w:rsid w:val="00616097"/>
    <w:rsid w:val="00617603"/>
    <w:rsid w:val="0062731A"/>
    <w:rsid w:val="006360D4"/>
    <w:rsid w:val="006448D5"/>
    <w:rsid w:val="006503FB"/>
    <w:rsid w:val="006539B0"/>
    <w:rsid w:val="00655894"/>
    <w:rsid w:val="00657CA4"/>
    <w:rsid w:val="00666626"/>
    <w:rsid w:val="00671A6B"/>
    <w:rsid w:val="00673E5C"/>
    <w:rsid w:val="00681064"/>
    <w:rsid w:val="006812BE"/>
    <w:rsid w:val="00695CF9"/>
    <w:rsid w:val="006A5FDF"/>
    <w:rsid w:val="006B0A78"/>
    <w:rsid w:val="006B1F07"/>
    <w:rsid w:val="006B32C0"/>
    <w:rsid w:val="006C0DA5"/>
    <w:rsid w:val="006C233E"/>
    <w:rsid w:val="006C2A38"/>
    <w:rsid w:val="006C356A"/>
    <w:rsid w:val="006C6950"/>
    <w:rsid w:val="006C7C9D"/>
    <w:rsid w:val="006C7FC1"/>
    <w:rsid w:val="006D2327"/>
    <w:rsid w:val="006E143B"/>
    <w:rsid w:val="006E14FF"/>
    <w:rsid w:val="006F1E70"/>
    <w:rsid w:val="006F524E"/>
    <w:rsid w:val="006F684B"/>
    <w:rsid w:val="006F6ADD"/>
    <w:rsid w:val="0070258F"/>
    <w:rsid w:val="007063A8"/>
    <w:rsid w:val="00706795"/>
    <w:rsid w:val="00711056"/>
    <w:rsid w:val="00711512"/>
    <w:rsid w:val="00714D83"/>
    <w:rsid w:val="00721B3C"/>
    <w:rsid w:val="00722358"/>
    <w:rsid w:val="00723B84"/>
    <w:rsid w:val="00723D03"/>
    <w:rsid w:val="007340B3"/>
    <w:rsid w:val="00735B46"/>
    <w:rsid w:val="007506CF"/>
    <w:rsid w:val="00751970"/>
    <w:rsid w:val="007526F7"/>
    <w:rsid w:val="00753511"/>
    <w:rsid w:val="007632AF"/>
    <w:rsid w:val="00767931"/>
    <w:rsid w:val="00772A91"/>
    <w:rsid w:val="00773724"/>
    <w:rsid w:val="00775FC3"/>
    <w:rsid w:val="00781905"/>
    <w:rsid w:val="007845E7"/>
    <w:rsid w:val="00793EB8"/>
    <w:rsid w:val="007A661D"/>
    <w:rsid w:val="007B029C"/>
    <w:rsid w:val="007B1F46"/>
    <w:rsid w:val="007B49BC"/>
    <w:rsid w:val="007C13A6"/>
    <w:rsid w:val="007C24DB"/>
    <w:rsid w:val="007D0B31"/>
    <w:rsid w:val="007D5072"/>
    <w:rsid w:val="007D634B"/>
    <w:rsid w:val="007D6BE6"/>
    <w:rsid w:val="007D70E5"/>
    <w:rsid w:val="007E14FF"/>
    <w:rsid w:val="007E2A97"/>
    <w:rsid w:val="007F09DB"/>
    <w:rsid w:val="007F48E4"/>
    <w:rsid w:val="007F5A2B"/>
    <w:rsid w:val="00802256"/>
    <w:rsid w:val="00804A23"/>
    <w:rsid w:val="00805B8B"/>
    <w:rsid w:val="00813134"/>
    <w:rsid w:val="008236BB"/>
    <w:rsid w:val="00823BA8"/>
    <w:rsid w:val="00823F59"/>
    <w:rsid w:val="00825FFB"/>
    <w:rsid w:val="00832673"/>
    <w:rsid w:val="0083557E"/>
    <w:rsid w:val="008376BB"/>
    <w:rsid w:val="00855DFA"/>
    <w:rsid w:val="00856701"/>
    <w:rsid w:val="008611AF"/>
    <w:rsid w:val="00862989"/>
    <w:rsid w:val="00865368"/>
    <w:rsid w:val="0087221D"/>
    <w:rsid w:val="00887D76"/>
    <w:rsid w:val="00892571"/>
    <w:rsid w:val="008A5954"/>
    <w:rsid w:val="008A64E3"/>
    <w:rsid w:val="008B11D0"/>
    <w:rsid w:val="008B661B"/>
    <w:rsid w:val="008C03C6"/>
    <w:rsid w:val="008D2138"/>
    <w:rsid w:val="008D33DA"/>
    <w:rsid w:val="008E45B9"/>
    <w:rsid w:val="008E4AAE"/>
    <w:rsid w:val="00903FBD"/>
    <w:rsid w:val="00906345"/>
    <w:rsid w:val="00923426"/>
    <w:rsid w:val="00925D75"/>
    <w:rsid w:val="00931F5E"/>
    <w:rsid w:val="00944EA2"/>
    <w:rsid w:val="00961191"/>
    <w:rsid w:val="00967680"/>
    <w:rsid w:val="009702FE"/>
    <w:rsid w:val="00983DE9"/>
    <w:rsid w:val="00985D17"/>
    <w:rsid w:val="0099117D"/>
    <w:rsid w:val="00993477"/>
    <w:rsid w:val="009934D0"/>
    <w:rsid w:val="009979D5"/>
    <w:rsid w:val="009A63BC"/>
    <w:rsid w:val="009B48A6"/>
    <w:rsid w:val="009C0E39"/>
    <w:rsid w:val="009C36ED"/>
    <w:rsid w:val="009C5C05"/>
    <w:rsid w:val="009D1071"/>
    <w:rsid w:val="009D5DFC"/>
    <w:rsid w:val="009E1E7B"/>
    <w:rsid w:val="009E32B8"/>
    <w:rsid w:val="009E42E0"/>
    <w:rsid w:val="009F5392"/>
    <w:rsid w:val="009F5DC4"/>
    <w:rsid w:val="009F6CC9"/>
    <w:rsid w:val="00A0714A"/>
    <w:rsid w:val="00A16B70"/>
    <w:rsid w:val="00A16CB1"/>
    <w:rsid w:val="00A239EC"/>
    <w:rsid w:val="00A23FD3"/>
    <w:rsid w:val="00A240D1"/>
    <w:rsid w:val="00A245BE"/>
    <w:rsid w:val="00A33915"/>
    <w:rsid w:val="00A34CD5"/>
    <w:rsid w:val="00A3758A"/>
    <w:rsid w:val="00A432E5"/>
    <w:rsid w:val="00A44CAD"/>
    <w:rsid w:val="00A45C07"/>
    <w:rsid w:val="00A5134B"/>
    <w:rsid w:val="00A702D2"/>
    <w:rsid w:val="00A73873"/>
    <w:rsid w:val="00A829B5"/>
    <w:rsid w:val="00A93849"/>
    <w:rsid w:val="00A93C1B"/>
    <w:rsid w:val="00A93C40"/>
    <w:rsid w:val="00A949D1"/>
    <w:rsid w:val="00AA0B88"/>
    <w:rsid w:val="00AA25D9"/>
    <w:rsid w:val="00AA6314"/>
    <w:rsid w:val="00AA7AAE"/>
    <w:rsid w:val="00AB0416"/>
    <w:rsid w:val="00AB0ADF"/>
    <w:rsid w:val="00AB317A"/>
    <w:rsid w:val="00AB53AB"/>
    <w:rsid w:val="00AC4D50"/>
    <w:rsid w:val="00AD0E3D"/>
    <w:rsid w:val="00AD2A6D"/>
    <w:rsid w:val="00AD3414"/>
    <w:rsid w:val="00AD797D"/>
    <w:rsid w:val="00AE21E1"/>
    <w:rsid w:val="00AE30CF"/>
    <w:rsid w:val="00AE4E2A"/>
    <w:rsid w:val="00AF478E"/>
    <w:rsid w:val="00AF4C0C"/>
    <w:rsid w:val="00AF4FA5"/>
    <w:rsid w:val="00AF6565"/>
    <w:rsid w:val="00B029FE"/>
    <w:rsid w:val="00B162B0"/>
    <w:rsid w:val="00B21461"/>
    <w:rsid w:val="00B22183"/>
    <w:rsid w:val="00B2342A"/>
    <w:rsid w:val="00B25B9B"/>
    <w:rsid w:val="00B42457"/>
    <w:rsid w:val="00B53CE8"/>
    <w:rsid w:val="00B53F53"/>
    <w:rsid w:val="00B57A46"/>
    <w:rsid w:val="00B648FB"/>
    <w:rsid w:val="00B65D64"/>
    <w:rsid w:val="00B66BC9"/>
    <w:rsid w:val="00B763D7"/>
    <w:rsid w:val="00B767A5"/>
    <w:rsid w:val="00B83891"/>
    <w:rsid w:val="00B84E8A"/>
    <w:rsid w:val="00B875D4"/>
    <w:rsid w:val="00B91CA3"/>
    <w:rsid w:val="00B92892"/>
    <w:rsid w:val="00B9588C"/>
    <w:rsid w:val="00B958EC"/>
    <w:rsid w:val="00B96D63"/>
    <w:rsid w:val="00BA5532"/>
    <w:rsid w:val="00BB0622"/>
    <w:rsid w:val="00BB0D27"/>
    <w:rsid w:val="00BB396E"/>
    <w:rsid w:val="00BB5896"/>
    <w:rsid w:val="00BC23F1"/>
    <w:rsid w:val="00BC568B"/>
    <w:rsid w:val="00BD4884"/>
    <w:rsid w:val="00BE1CBE"/>
    <w:rsid w:val="00BE4DAF"/>
    <w:rsid w:val="00BF0865"/>
    <w:rsid w:val="00BF1DB9"/>
    <w:rsid w:val="00C00A5B"/>
    <w:rsid w:val="00C01292"/>
    <w:rsid w:val="00C03755"/>
    <w:rsid w:val="00C0483B"/>
    <w:rsid w:val="00C05A59"/>
    <w:rsid w:val="00C06ED3"/>
    <w:rsid w:val="00C13381"/>
    <w:rsid w:val="00C13D0D"/>
    <w:rsid w:val="00C158F4"/>
    <w:rsid w:val="00C20758"/>
    <w:rsid w:val="00C30C5A"/>
    <w:rsid w:val="00C33090"/>
    <w:rsid w:val="00C40FC7"/>
    <w:rsid w:val="00C418E5"/>
    <w:rsid w:val="00C471AB"/>
    <w:rsid w:val="00C47E73"/>
    <w:rsid w:val="00C5193B"/>
    <w:rsid w:val="00C53F4A"/>
    <w:rsid w:val="00C57F80"/>
    <w:rsid w:val="00C62C95"/>
    <w:rsid w:val="00C6369B"/>
    <w:rsid w:val="00C645E9"/>
    <w:rsid w:val="00C671A4"/>
    <w:rsid w:val="00C707E8"/>
    <w:rsid w:val="00C71382"/>
    <w:rsid w:val="00C72343"/>
    <w:rsid w:val="00C84CE8"/>
    <w:rsid w:val="00C95AEE"/>
    <w:rsid w:val="00C96D39"/>
    <w:rsid w:val="00CA0CF5"/>
    <w:rsid w:val="00CA43A1"/>
    <w:rsid w:val="00CA550B"/>
    <w:rsid w:val="00CB34C0"/>
    <w:rsid w:val="00CB7300"/>
    <w:rsid w:val="00CD0555"/>
    <w:rsid w:val="00CD502F"/>
    <w:rsid w:val="00CF60A0"/>
    <w:rsid w:val="00D076F5"/>
    <w:rsid w:val="00D14BEF"/>
    <w:rsid w:val="00D160C4"/>
    <w:rsid w:val="00D166D6"/>
    <w:rsid w:val="00D205C4"/>
    <w:rsid w:val="00D23A93"/>
    <w:rsid w:val="00D24164"/>
    <w:rsid w:val="00D24242"/>
    <w:rsid w:val="00D24B29"/>
    <w:rsid w:val="00D25B71"/>
    <w:rsid w:val="00D31D59"/>
    <w:rsid w:val="00D34B4F"/>
    <w:rsid w:val="00D373E5"/>
    <w:rsid w:val="00D43EF9"/>
    <w:rsid w:val="00D44C2B"/>
    <w:rsid w:val="00D51095"/>
    <w:rsid w:val="00D57832"/>
    <w:rsid w:val="00D6019E"/>
    <w:rsid w:val="00D60780"/>
    <w:rsid w:val="00D6144F"/>
    <w:rsid w:val="00D61CEB"/>
    <w:rsid w:val="00D63ABB"/>
    <w:rsid w:val="00D640E5"/>
    <w:rsid w:val="00D6424D"/>
    <w:rsid w:val="00D65DC8"/>
    <w:rsid w:val="00D70517"/>
    <w:rsid w:val="00D74D74"/>
    <w:rsid w:val="00D8035A"/>
    <w:rsid w:val="00D90E4C"/>
    <w:rsid w:val="00D942E5"/>
    <w:rsid w:val="00DA1071"/>
    <w:rsid w:val="00DA4D4D"/>
    <w:rsid w:val="00DA76BC"/>
    <w:rsid w:val="00DB34FC"/>
    <w:rsid w:val="00DB491F"/>
    <w:rsid w:val="00DC4149"/>
    <w:rsid w:val="00DC5791"/>
    <w:rsid w:val="00DC6519"/>
    <w:rsid w:val="00DC7CF7"/>
    <w:rsid w:val="00DE3F26"/>
    <w:rsid w:val="00DF3485"/>
    <w:rsid w:val="00DF6A45"/>
    <w:rsid w:val="00E037F2"/>
    <w:rsid w:val="00E056B6"/>
    <w:rsid w:val="00E103B6"/>
    <w:rsid w:val="00E1228E"/>
    <w:rsid w:val="00E14845"/>
    <w:rsid w:val="00E1546E"/>
    <w:rsid w:val="00E16F2E"/>
    <w:rsid w:val="00E263E5"/>
    <w:rsid w:val="00E32E05"/>
    <w:rsid w:val="00E33C16"/>
    <w:rsid w:val="00E34595"/>
    <w:rsid w:val="00E34A4D"/>
    <w:rsid w:val="00E3678C"/>
    <w:rsid w:val="00E36936"/>
    <w:rsid w:val="00E516A8"/>
    <w:rsid w:val="00E51F24"/>
    <w:rsid w:val="00E55655"/>
    <w:rsid w:val="00E61D6F"/>
    <w:rsid w:val="00E62844"/>
    <w:rsid w:val="00E6289D"/>
    <w:rsid w:val="00E71149"/>
    <w:rsid w:val="00E81859"/>
    <w:rsid w:val="00E824A3"/>
    <w:rsid w:val="00E84A93"/>
    <w:rsid w:val="00E90278"/>
    <w:rsid w:val="00E92BC0"/>
    <w:rsid w:val="00EA3C10"/>
    <w:rsid w:val="00EA6A18"/>
    <w:rsid w:val="00EC4657"/>
    <w:rsid w:val="00EC69F3"/>
    <w:rsid w:val="00ED0A5F"/>
    <w:rsid w:val="00ED295D"/>
    <w:rsid w:val="00EE0946"/>
    <w:rsid w:val="00EF1A09"/>
    <w:rsid w:val="00EF2978"/>
    <w:rsid w:val="00EF7284"/>
    <w:rsid w:val="00F01802"/>
    <w:rsid w:val="00F04334"/>
    <w:rsid w:val="00F12049"/>
    <w:rsid w:val="00F156CC"/>
    <w:rsid w:val="00F1766F"/>
    <w:rsid w:val="00F1771F"/>
    <w:rsid w:val="00F20E03"/>
    <w:rsid w:val="00F21CCD"/>
    <w:rsid w:val="00F23AB0"/>
    <w:rsid w:val="00F26BA0"/>
    <w:rsid w:val="00F33D1A"/>
    <w:rsid w:val="00F37B45"/>
    <w:rsid w:val="00F37F2F"/>
    <w:rsid w:val="00F467AC"/>
    <w:rsid w:val="00F51D34"/>
    <w:rsid w:val="00F603E8"/>
    <w:rsid w:val="00F61415"/>
    <w:rsid w:val="00F707E2"/>
    <w:rsid w:val="00F72077"/>
    <w:rsid w:val="00F747F8"/>
    <w:rsid w:val="00F80634"/>
    <w:rsid w:val="00F8459F"/>
    <w:rsid w:val="00F85789"/>
    <w:rsid w:val="00F867BF"/>
    <w:rsid w:val="00F86CF1"/>
    <w:rsid w:val="00F872A1"/>
    <w:rsid w:val="00FB081F"/>
    <w:rsid w:val="00FC24F3"/>
    <w:rsid w:val="00FC4769"/>
    <w:rsid w:val="00FC77D9"/>
    <w:rsid w:val="00FD1D07"/>
    <w:rsid w:val="00FD4AAE"/>
    <w:rsid w:val="00FE1119"/>
    <w:rsid w:val="00FE29E1"/>
    <w:rsid w:val="00FE7F3D"/>
    <w:rsid w:val="00FF1A8E"/>
    <w:rsid w:val="00FF1CE2"/>
    <w:rsid w:val="00FF29DE"/>
    <w:rsid w:val="00FF31FB"/>
    <w:rsid w:val="00FF3CF6"/>
    <w:rsid w:val="00FF4E64"/>
    <w:rsid w:val="00FF7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394DA78"/>
  <w14:defaultImageDpi w14:val="330"/>
  <w15:chartTrackingRefBased/>
  <w15:docId w15:val="{DED318FB-5D01-4303-ABCF-52933AC1B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867BF"/>
    <w:pPr>
      <w:spacing w:after="0" w:line="240" w:lineRule="auto"/>
    </w:pPr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F867BF"/>
    <w:pPr>
      <w:keepNext/>
      <w:keepLines/>
      <w:outlineLvl w:val="0"/>
    </w:pPr>
    <w:rPr>
      <w:rFonts w:eastAsiaTheme="majorEastAsia" w:cstheme="majorBidi"/>
      <w:b/>
      <w:color w:val="1F4E79" w:themeColor="accent5" w:themeShade="80"/>
      <w:sz w:val="28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867BF"/>
    <w:pPr>
      <w:keepNext/>
      <w:keepLines/>
      <w:outlineLvl w:val="1"/>
    </w:pPr>
    <w:rPr>
      <w:rFonts w:eastAsiaTheme="majorEastAsia" w:cstheme="majorBidi"/>
      <w:b/>
      <w:sz w:val="24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867BF"/>
    <w:rPr>
      <w:rFonts w:ascii="Arial" w:eastAsiaTheme="majorEastAsia" w:hAnsi="Arial" w:cstheme="majorBidi"/>
      <w:b/>
      <w:color w:val="1F4E79" w:themeColor="accent5" w:themeShade="80"/>
      <w:sz w:val="28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867BF"/>
    <w:rPr>
      <w:rFonts w:ascii="Arial" w:eastAsiaTheme="majorEastAsia" w:hAnsi="Arial" w:cstheme="majorBidi"/>
      <w:b/>
      <w:sz w:val="24"/>
      <w:szCs w:val="26"/>
    </w:rPr>
  </w:style>
  <w:style w:type="paragraph" w:styleId="Titel">
    <w:name w:val="Title"/>
    <w:basedOn w:val="Standard"/>
    <w:next w:val="Standard"/>
    <w:link w:val="TitelZchn"/>
    <w:uiPriority w:val="10"/>
    <w:qFormat/>
    <w:rsid w:val="00326641"/>
    <w:pPr>
      <w:spacing w:after="160" w:line="259" w:lineRule="auto"/>
      <w:contextualSpacing/>
      <w:jc w:val="center"/>
    </w:pPr>
    <w:rPr>
      <w:rFonts w:eastAsiaTheme="majorEastAsia" w:cstheme="majorBidi"/>
      <w:color w:val="1F4E79" w:themeColor="accent5" w:themeShade="80"/>
      <w:spacing w:val="-10"/>
      <w:kern w:val="28"/>
      <w:sz w:val="52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66BC9"/>
    <w:rPr>
      <w:rFonts w:ascii="Arial" w:eastAsiaTheme="majorEastAsia" w:hAnsi="Arial" w:cstheme="majorBidi"/>
      <w:color w:val="1F4E79" w:themeColor="accent5" w:themeShade="80"/>
      <w:spacing w:val="-10"/>
      <w:kern w:val="28"/>
      <w:sz w:val="52"/>
      <w:szCs w:val="56"/>
    </w:rPr>
  </w:style>
  <w:style w:type="paragraph" w:styleId="Kopfzeile">
    <w:name w:val="header"/>
    <w:basedOn w:val="Standard"/>
    <w:link w:val="KopfzeileZchn"/>
    <w:uiPriority w:val="99"/>
    <w:unhideWhenUsed/>
    <w:rsid w:val="00F37F2F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F37F2F"/>
    <w:rPr>
      <w:rFonts w:ascii="Arial" w:hAnsi="Arial"/>
    </w:rPr>
  </w:style>
  <w:style w:type="paragraph" w:styleId="Fuzeile">
    <w:name w:val="footer"/>
    <w:basedOn w:val="Standard"/>
    <w:link w:val="FuzeileZchn"/>
    <w:uiPriority w:val="99"/>
    <w:unhideWhenUsed/>
    <w:rsid w:val="00F37F2F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F37F2F"/>
    <w:rPr>
      <w:rFonts w:ascii="Arial" w:hAnsi="Arial"/>
    </w:rPr>
  </w:style>
  <w:style w:type="paragraph" w:styleId="Listenabsatz">
    <w:name w:val="List Paragraph"/>
    <w:basedOn w:val="Standard"/>
    <w:uiPriority w:val="34"/>
    <w:qFormat/>
    <w:rsid w:val="000D7B54"/>
    <w:pPr>
      <w:ind w:left="720"/>
      <w:contextualSpacing/>
    </w:pPr>
  </w:style>
  <w:style w:type="character" w:styleId="Hyperlink">
    <w:name w:val="Hyperlink"/>
    <w:basedOn w:val="Absatz-Standardschriftart"/>
    <w:uiPriority w:val="99"/>
    <w:semiHidden/>
    <w:unhideWhenUsed/>
    <w:rsid w:val="00353A76"/>
    <w:rPr>
      <w:color w:val="0000FF"/>
      <w:u w:val="single"/>
    </w:rPr>
  </w:style>
  <w:style w:type="character" w:styleId="BesuchterLink">
    <w:name w:val="FollowedHyperlink"/>
    <w:basedOn w:val="Absatz-Standardschriftart"/>
    <w:uiPriority w:val="99"/>
    <w:semiHidden/>
    <w:unhideWhenUsed/>
    <w:rsid w:val="000B463D"/>
    <w:rPr>
      <w:color w:val="954F72" w:themeColor="followed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55511"/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55511"/>
    <w:rPr>
      <w:rFonts w:ascii="Segoe UI" w:hAnsi="Segoe UI" w:cs="Segoe UI"/>
      <w:sz w:val="18"/>
      <w:szCs w:val="18"/>
    </w:rPr>
  </w:style>
  <w:style w:type="paragraph" w:styleId="KeinLeerraum">
    <w:name w:val="No Spacing"/>
    <w:link w:val="KeinLeerraumZchn"/>
    <w:uiPriority w:val="1"/>
    <w:qFormat/>
    <w:rsid w:val="001E42BD"/>
    <w:pPr>
      <w:spacing w:after="0" w:line="240" w:lineRule="auto"/>
    </w:pPr>
    <w:rPr>
      <w:rFonts w:eastAsiaTheme="minorEastAsia"/>
      <w:lang w:eastAsia="de-AT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1E42BD"/>
    <w:rPr>
      <w:rFonts w:eastAsiaTheme="minorEastAsia"/>
      <w:lang w:eastAsia="de-A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58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88666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8770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37120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3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0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7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9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3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9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9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3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1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8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1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1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65231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58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0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9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1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0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7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6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2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32819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67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0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chule\5AHWII\Vorlage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86560C-20CD-4613-8D9C-528B1F2BF8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</Template>
  <TotalTime>0</TotalTime>
  <Pages>2</Pages>
  <Words>43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Reiter</dc:creator>
  <cp:keywords/>
  <dc:description/>
  <cp:lastModifiedBy>Josip Gabric</cp:lastModifiedBy>
  <cp:revision>43</cp:revision>
  <dcterms:created xsi:type="dcterms:W3CDTF">2019-11-06T08:47:00Z</dcterms:created>
  <dcterms:modified xsi:type="dcterms:W3CDTF">2019-12-04T09:11:00Z</dcterms:modified>
</cp:coreProperties>
</file>