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60F1522A" w14:textId="3C39F2DC" w:rsidR="00D205C4" w:rsidRPr="00D205C4" w:rsidRDefault="00203792" w:rsidP="00D205C4">
      <w:pPr>
        <w:pStyle w:val="Titel"/>
        <w:rPr>
          <w:lang w:val="de-DE"/>
        </w:rPr>
      </w:pPr>
      <w:r>
        <w:rPr>
          <w:lang w:val="de-DE"/>
        </w:rPr>
        <w:lastRenderedPageBreak/>
        <w:t>Besprechungsprotokoll</w:t>
      </w:r>
    </w:p>
    <w:p w14:paraId="3E32EA62" w14:textId="207A64DA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t>Besprechungsnummer: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6AA1EA29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12.11.2019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2B765DD2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proofErr w:type="spellStart"/>
      <w:r w:rsidR="00BE1CBE">
        <w:rPr>
          <w:lang w:val="de-DE"/>
        </w:rPr>
        <w:t>Gabrić</w:t>
      </w:r>
      <w:proofErr w:type="spellEnd"/>
      <w:r w:rsidR="00BE1CBE">
        <w:rPr>
          <w:lang w:val="de-DE"/>
        </w:rPr>
        <w:t xml:space="preserve"> Josip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40DC53C9" w14:textId="56F2C08E" w:rsidR="00D205C4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 xml:space="preserve">GRUG(Bürgermeister), MOLJ(Vize-Bürgermeister), 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 xml:space="preserve">(PO), </w:t>
      </w:r>
      <w:proofErr w:type="spellStart"/>
      <w:r w:rsidR="00B53CE8">
        <w:rPr>
          <w:lang w:val="de-DE"/>
        </w:rPr>
        <w:t>Gabrić</w:t>
      </w:r>
      <w:proofErr w:type="spellEnd"/>
      <w:r w:rsidR="00B53CE8">
        <w:rPr>
          <w:lang w:val="de-DE"/>
        </w:rPr>
        <w:t xml:space="preserve"> Josip</w:t>
      </w:r>
      <w:r w:rsidR="003A3BB6">
        <w:rPr>
          <w:lang w:val="de-DE"/>
        </w:rPr>
        <w:t xml:space="preserve"> (SM), Werth Elias, </w:t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</w:r>
      <w:r w:rsidR="003A3BB6">
        <w:rPr>
          <w:lang w:val="de-DE"/>
        </w:rPr>
        <w:tab/>
        <w:t>Mair Andreas</w:t>
      </w:r>
      <w:r w:rsidR="000A724F">
        <w:rPr>
          <w:lang w:val="de-DE"/>
        </w:rPr>
        <w:t xml:space="preserve">, </w:t>
      </w:r>
      <w:proofErr w:type="spellStart"/>
      <w:r w:rsidR="000A724F">
        <w:rPr>
          <w:lang w:val="de-DE"/>
        </w:rPr>
        <w:t>Kol</w:t>
      </w:r>
      <w:r w:rsidR="00B84E8A">
        <w:rPr>
          <w:lang w:val="de-DE"/>
        </w:rPr>
        <w:t>l</w:t>
      </w:r>
      <w:r w:rsidR="000A724F">
        <w:rPr>
          <w:lang w:val="de-DE"/>
        </w:rPr>
        <w:t>ro</w:t>
      </w:r>
      <w:r w:rsidR="00B84E8A">
        <w:rPr>
          <w:lang w:val="de-DE"/>
        </w:rPr>
        <w:t>ss</w:t>
      </w:r>
      <w:proofErr w:type="spellEnd"/>
      <w:r w:rsidR="000A724F">
        <w:rPr>
          <w:lang w:val="de-DE"/>
        </w:rPr>
        <w:t xml:space="preserve"> Marcel</w:t>
      </w:r>
    </w:p>
    <w:p w14:paraId="4576741E" w14:textId="6C517252" w:rsidR="00D205C4" w:rsidRDefault="00D205C4" w:rsidP="00203792">
      <w:pPr>
        <w:rPr>
          <w:u w:val="single"/>
          <w:lang w:val="de-DE"/>
        </w:rPr>
      </w:pPr>
    </w:p>
    <w:p w14:paraId="0B9BA250" w14:textId="6CAE878A" w:rsidR="00D205C4" w:rsidRDefault="00D205C4" w:rsidP="00203792">
      <w:pPr>
        <w:rPr>
          <w:u w:val="single"/>
          <w:lang w:val="de-DE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6B99B291" w14:textId="76FA02C6" w:rsidR="00D205C4" w:rsidRDefault="00D205C4" w:rsidP="00203792">
      <w:pPr>
        <w:rPr>
          <w:lang w:val="de-DE"/>
        </w:rPr>
      </w:pPr>
    </w:p>
    <w:p w14:paraId="70496831" w14:textId="155742A4" w:rsidR="00BE1CBE" w:rsidRDefault="00BE1CBE" w:rsidP="00BE1CB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Allg. Aufgabenstellung/Einführung</w:t>
      </w:r>
    </w:p>
    <w:p w14:paraId="55C19D4C" w14:textId="1AFDC4CA" w:rsidR="00BE1CBE" w:rsidRDefault="002A7C9A" w:rsidP="00203792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Detaillierte Ausarbeitung der Aufgabenstellung</w:t>
      </w:r>
    </w:p>
    <w:p w14:paraId="14734CA2" w14:textId="70AC51D2" w:rsidR="00E14845" w:rsidRDefault="00E14845" w:rsidP="00E14845">
      <w:pPr>
        <w:rPr>
          <w:lang w:val="de-DE"/>
        </w:rPr>
      </w:pPr>
    </w:p>
    <w:p w14:paraId="2021E309" w14:textId="77777777" w:rsidR="00E14845" w:rsidRDefault="00E14845" w:rsidP="00E1484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Welche persönlichen Daten werden von den Benutzern benötigt?</w:t>
      </w:r>
    </w:p>
    <w:p w14:paraId="4F0F9C3F" w14:textId="77777777" w:rsidR="00E14845" w:rsidRDefault="00E14845" w:rsidP="00E14845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Daten der Eltern?</w:t>
      </w:r>
    </w:p>
    <w:p w14:paraId="24E9FDC5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Vorname, Nachname</w:t>
      </w:r>
    </w:p>
    <w:p w14:paraId="3FB94316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Email-Adresse</w:t>
      </w:r>
    </w:p>
    <w:p w14:paraId="414F78A3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Adresse</w:t>
      </w:r>
    </w:p>
    <w:p w14:paraId="20D3D04C" w14:textId="77777777" w:rsidR="00E14845" w:rsidRDefault="00E14845" w:rsidP="00E14845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Daten der Kinder?</w:t>
      </w:r>
    </w:p>
    <w:p w14:paraId="78EAA73B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Name (Wichtig Nachname!)</w:t>
      </w:r>
    </w:p>
    <w:p w14:paraId="5D1E8867" w14:textId="77777777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Geburtsdatum</w:t>
      </w:r>
    </w:p>
    <w:p w14:paraId="1DCBE15F" w14:textId="706084B0" w:rsidR="00E14845" w:rsidRDefault="00E14845" w:rsidP="00E1484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Geschlecht</w:t>
      </w:r>
    </w:p>
    <w:p w14:paraId="41CF424F" w14:textId="04337772" w:rsidR="001F7AE7" w:rsidRDefault="001F7AE7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Eltern legen die Kinder </w:t>
      </w:r>
      <w:r w:rsidR="006C233E">
        <w:rPr>
          <w:lang w:val="de-DE"/>
        </w:rPr>
        <w:t>in</w:t>
      </w:r>
      <w:r>
        <w:rPr>
          <w:lang w:val="de-DE"/>
        </w:rPr>
        <w:t xml:space="preserve"> ihren Account an</w:t>
      </w:r>
    </w:p>
    <w:p w14:paraId="133F425F" w14:textId="237F43CA" w:rsidR="001F7AE7" w:rsidRDefault="00F85789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Bestätigungsemail bei Registrierung</w:t>
      </w:r>
    </w:p>
    <w:p w14:paraId="64586609" w14:textId="569FC273" w:rsidR="00AA6314" w:rsidRDefault="00AA6314" w:rsidP="001F7AE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Bestätigungsemail zur Teilnahme bei einem Projekt</w:t>
      </w:r>
    </w:p>
    <w:p w14:paraId="43211540" w14:textId="50AD040B" w:rsidR="00C158F4" w:rsidRDefault="00C158F4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Nutzersperre wird nicht benötigt</w:t>
      </w:r>
    </w:p>
    <w:p w14:paraId="1881085E" w14:textId="6B8D5BAE" w:rsidR="00C158F4" w:rsidRDefault="004B450B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Kein Limit an Kindern</w:t>
      </w:r>
    </w:p>
    <w:p w14:paraId="7CBA31AA" w14:textId="1C7D3D46" w:rsidR="002C6FBC" w:rsidRPr="002C6FBC" w:rsidRDefault="002C6FBC" w:rsidP="002C6FB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Kein </w:t>
      </w:r>
      <w:r w:rsidRPr="002C6FBC">
        <w:rPr>
          <w:lang w:val="de-DE"/>
        </w:rPr>
        <w:t>Limit der Anzahl an Teilnahmen</w:t>
      </w:r>
    </w:p>
    <w:p w14:paraId="30F3AE0D" w14:textId="1C865CFE" w:rsidR="004B450B" w:rsidRDefault="008D33DA" w:rsidP="00C158F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Registrierung nur aus </w:t>
      </w:r>
      <w:proofErr w:type="spellStart"/>
      <w:r>
        <w:rPr>
          <w:lang w:val="de-DE"/>
        </w:rPr>
        <w:t>Mondpichl</w:t>
      </w:r>
      <w:proofErr w:type="spellEnd"/>
      <w:r>
        <w:rPr>
          <w:lang w:val="de-DE"/>
        </w:rPr>
        <w:t xml:space="preserve"> und Nachbargemeinden (</w:t>
      </w:r>
      <w:proofErr w:type="spellStart"/>
      <w:r>
        <w:rPr>
          <w:lang w:val="de-DE"/>
        </w:rPr>
        <w:t>Oberweis</w:t>
      </w:r>
      <w:proofErr w:type="spellEnd"/>
      <w:r>
        <w:rPr>
          <w:lang w:val="de-DE"/>
        </w:rPr>
        <w:t xml:space="preserve"> und Nachbargemeinden)</w:t>
      </w:r>
    </w:p>
    <w:p w14:paraId="69AA4E51" w14:textId="75B5FB54" w:rsidR="008D33DA" w:rsidRDefault="00E36936" w:rsidP="00C158F4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Dsgv</w:t>
      </w:r>
      <w:proofErr w:type="spellEnd"/>
      <w:r>
        <w:rPr>
          <w:lang w:val="de-DE"/>
        </w:rPr>
        <w:t>, Info über Nutzung der Daten</w:t>
      </w:r>
    </w:p>
    <w:p w14:paraId="6177B502" w14:textId="77777777" w:rsidR="00D166D6" w:rsidRPr="00D166D6" w:rsidRDefault="00D166D6" w:rsidP="00D166D6">
      <w:pPr>
        <w:rPr>
          <w:lang w:val="de-DE"/>
        </w:rPr>
      </w:pPr>
    </w:p>
    <w:p w14:paraId="68C715C4" w14:textId="77777777" w:rsidR="00E103B6" w:rsidRDefault="00E103B6" w:rsidP="00E103B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Welche Daten sollen bei einem Projekt gespeichert werden?</w:t>
      </w:r>
    </w:p>
    <w:p w14:paraId="389AE6EE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Maximale Teilnehmerzahl</w:t>
      </w:r>
    </w:p>
    <w:p w14:paraId="299A136D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Minimale Teilnehmerzahl</w:t>
      </w:r>
    </w:p>
    <w:p w14:paraId="16E803B5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Ansprechpartner/Kursleiter</w:t>
      </w:r>
    </w:p>
    <w:p w14:paraId="5DE2F8B0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Verein</w:t>
      </w:r>
    </w:p>
    <w:p w14:paraId="676B7225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Name</w:t>
      </w:r>
    </w:p>
    <w:p w14:paraId="2006D919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Beschreibung</w:t>
      </w:r>
    </w:p>
    <w:p w14:paraId="41C35DE3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Kosten</w:t>
      </w:r>
    </w:p>
    <w:p w14:paraId="7EF5A414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Datum</w:t>
      </w:r>
    </w:p>
    <w:p w14:paraId="30A49292" w14:textId="77777777" w:rsidR="00E103B6" w:rsidRDefault="00E103B6" w:rsidP="00E103B6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Uhrzeit</w:t>
      </w:r>
    </w:p>
    <w:p w14:paraId="1FCC6FBD" w14:textId="6CD787BD" w:rsidR="002C6FBC" w:rsidRPr="00AA6314" w:rsidRDefault="00E103B6" w:rsidP="00BC4A78">
      <w:pPr>
        <w:pStyle w:val="Listenabsatz"/>
        <w:numPr>
          <w:ilvl w:val="1"/>
          <w:numId w:val="3"/>
        </w:numPr>
        <w:rPr>
          <w:lang w:val="de-DE"/>
        </w:rPr>
      </w:pPr>
      <w:r w:rsidRPr="00AA6314">
        <w:rPr>
          <w:lang w:val="de-DE"/>
        </w:rPr>
        <w:t>Ort</w:t>
      </w:r>
    </w:p>
    <w:p w14:paraId="00E75911" w14:textId="77777777" w:rsidR="002C6FBC" w:rsidRDefault="002C6FBC" w:rsidP="002C6FB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Onlinebezahlung möglich?</w:t>
      </w:r>
    </w:p>
    <w:p w14:paraId="46508584" w14:textId="77777777" w:rsidR="002C6FBC" w:rsidRDefault="002C6FBC" w:rsidP="002C6FBC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PayPal</w:t>
      </w:r>
    </w:p>
    <w:p w14:paraId="1A1EF678" w14:textId="77777777" w:rsidR="002C6FBC" w:rsidRDefault="002C6FBC" w:rsidP="002C6FBC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lastRenderedPageBreak/>
        <w:t>Warenkorb</w:t>
      </w:r>
    </w:p>
    <w:p w14:paraId="35B4CEB5" w14:textId="284B4B69" w:rsidR="007D634B" w:rsidRDefault="002C6FBC" w:rsidP="007D634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Keine Gemeindezahlung</w:t>
      </w:r>
    </w:p>
    <w:p w14:paraId="0EA17027" w14:textId="77777777" w:rsidR="007D634B" w:rsidRDefault="007D634B" w:rsidP="007D634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Keine Speicherung im Warenkorb</w:t>
      </w:r>
    </w:p>
    <w:p w14:paraId="4B8D78DA" w14:textId="77777777" w:rsidR="00865368" w:rsidRPr="00865368" w:rsidRDefault="00865368" w:rsidP="00865368">
      <w:pPr>
        <w:pStyle w:val="Listenabsatz"/>
        <w:numPr>
          <w:ilvl w:val="0"/>
          <w:numId w:val="3"/>
        </w:numPr>
        <w:rPr>
          <w:lang w:val="de-DE"/>
        </w:rPr>
      </w:pPr>
      <w:r w:rsidRPr="00865368">
        <w:rPr>
          <w:lang w:val="de-DE"/>
        </w:rPr>
        <w:t>Stornierung</w:t>
      </w:r>
    </w:p>
    <w:p w14:paraId="0D621073" w14:textId="77777777" w:rsidR="00865368" w:rsidRPr="00865368" w:rsidRDefault="00865368" w:rsidP="00865368">
      <w:pPr>
        <w:pStyle w:val="Listenabsatz"/>
        <w:numPr>
          <w:ilvl w:val="1"/>
          <w:numId w:val="3"/>
        </w:numPr>
        <w:rPr>
          <w:lang w:val="de-DE"/>
        </w:rPr>
      </w:pPr>
      <w:r w:rsidRPr="00865368">
        <w:rPr>
          <w:lang w:val="de-DE"/>
        </w:rPr>
        <w:t>Bis 1 Woche gratis</w:t>
      </w:r>
    </w:p>
    <w:p w14:paraId="061DC9AC" w14:textId="77777777" w:rsidR="00865368" w:rsidRPr="00865368" w:rsidRDefault="00865368" w:rsidP="00865368">
      <w:pPr>
        <w:pStyle w:val="Listenabsatz"/>
        <w:numPr>
          <w:ilvl w:val="1"/>
          <w:numId w:val="3"/>
        </w:numPr>
        <w:rPr>
          <w:lang w:val="de-DE"/>
        </w:rPr>
      </w:pPr>
      <w:r w:rsidRPr="00865368">
        <w:rPr>
          <w:lang w:val="de-DE"/>
        </w:rPr>
        <w:t>Dann volle Kosten</w:t>
      </w:r>
    </w:p>
    <w:p w14:paraId="74C7B989" w14:textId="77777777" w:rsidR="005D0B83" w:rsidRPr="005D0B83" w:rsidRDefault="005D0B83" w:rsidP="005D0B83">
      <w:pPr>
        <w:pStyle w:val="Listenabsatz"/>
        <w:numPr>
          <w:ilvl w:val="0"/>
          <w:numId w:val="3"/>
        </w:numPr>
        <w:rPr>
          <w:lang w:val="de-DE"/>
        </w:rPr>
      </w:pPr>
      <w:r w:rsidRPr="005D0B83">
        <w:rPr>
          <w:lang w:val="de-DE"/>
        </w:rPr>
        <w:t>Rabatt für kinderreiche Familien</w:t>
      </w:r>
    </w:p>
    <w:p w14:paraId="2D25B04F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Ab 2. Kind 20% Rabatt auf alles</w:t>
      </w:r>
    </w:p>
    <w:p w14:paraId="19E9A423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Nur bei Projektbuchung</w:t>
      </w:r>
    </w:p>
    <w:p w14:paraId="334A9999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Anzeige im Warenkorb</w:t>
      </w:r>
    </w:p>
    <w:p w14:paraId="4FF355FA" w14:textId="77777777" w:rsidR="005D0B83" w:rsidRPr="005D0B83" w:rsidRDefault="005D0B83" w:rsidP="005D0B83">
      <w:pPr>
        <w:pStyle w:val="Listenabsatz"/>
        <w:numPr>
          <w:ilvl w:val="1"/>
          <w:numId w:val="3"/>
        </w:numPr>
        <w:rPr>
          <w:lang w:val="de-DE"/>
        </w:rPr>
      </w:pPr>
      <w:r w:rsidRPr="005D0B83">
        <w:rPr>
          <w:lang w:val="de-DE"/>
        </w:rPr>
        <w:t>Steht in Broschüre</w:t>
      </w:r>
    </w:p>
    <w:p w14:paraId="4C181382" w14:textId="77777777" w:rsidR="00967680" w:rsidRPr="00967680" w:rsidRDefault="00967680" w:rsidP="00967680">
      <w:pPr>
        <w:pStyle w:val="Listenabsatz"/>
        <w:numPr>
          <w:ilvl w:val="0"/>
          <w:numId w:val="3"/>
        </w:numPr>
        <w:rPr>
          <w:lang w:val="de-DE"/>
        </w:rPr>
      </w:pPr>
      <w:r w:rsidRPr="00967680">
        <w:rPr>
          <w:lang w:val="de-DE"/>
        </w:rPr>
        <w:t>Kursstornierung manuell durch Mitarbeiter</w:t>
      </w:r>
    </w:p>
    <w:p w14:paraId="458B1295" w14:textId="77777777" w:rsidR="00060DF2" w:rsidRDefault="00060DF2" w:rsidP="00060DF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Teilnehmeranzahl</w:t>
      </w:r>
    </w:p>
    <w:p w14:paraId="4C1F32A6" w14:textId="56F9BB16" w:rsidR="00060DF2" w:rsidRPr="00060DF2" w:rsidRDefault="00060DF2" w:rsidP="00060DF2">
      <w:pPr>
        <w:pStyle w:val="Listenabsatz"/>
        <w:numPr>
          <w:ilvl w:val="1"/>
          <w:numId w:val="3"/>
        </w:numPr>
        <w:rPr>
          <w:lang w:val="de-DE"/>
        </w:rPr>
      </w:pPr>
      <w:r w:rsidRPr="00060DF2">
        <w:rPr>
          <w:lang w:val="de-DE"/>
        </w:rPr>
        <w:t>Erhöhen möglich</w:t>
      </w:r>
    </w:p>
    <w:p w14:paraId="3BF3B536" w14:textId="574A73FB" w:rsidR="009D5DFC" w:rsidRPr="007632AF" w:rsidRDefault="00060DF2" w:rsidP="007632AF">
      <w:pPr>
        <w:pStyle w:val="Listenabsatz"/>
        <w:numPr>
          <w:ilvl w:val="1"/>
          <w:numId w:val="3"/>
        </w:numPr>
        <w:rPr>
          <w:lang w:val="de-DE"/>
        </w:rPr>
      </w:pPr>
      <w:r w:rsidRPr="00060DF2">
        <w:rPr>
          <w:lang w:val="de-DE"/>
        </w:rPr>
        <w:t>Verringern nur um freie Plätze</w:t>
      </w:r>
    </w:p>
    <w:p w14:paraId="7BC97739" w14:textId="424714BF" w:rsidR="009D5DFC" w:rsidRPr="009D5DFC" w:rsidRDefault="009D5DFC" w:rsidP="009D5DFC">
      <w:pPr>
        <w:pStyle w:val="Listenabsatz"/>
        <w:numPr>
          <w:ilvl w:val="0"/>
          <w:numId w:val="3"/>
        </w:numPr>
        <w:rPr>
          <w:lang w:val="de-DE"/>
        </w:rPr>
      </w:pPr>
      <w:r w:rsidRPr="009D5DFC">
        <w:rPr>
          <w:lang w:val="de-DE"/>
        </w:rPr>
        <w:t xml:space="preserve">Anmeldezeitraum: </w:t>
      </w:r>
    </w:p>
    <w:p w14:paraId="7AEFC4B5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Datum ab wann System offen (änderbar)</w:t>
      </w:r>
    </w:p>
    <w:p w14:paraId="5B5A4F76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Anmeldung bis Tag vor Kurs</w:t>
      </w:r>
    </w:p>
    <w:p w14:paraId="32A73783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Außerhalb: Notiz nächstes Jahr</w:t>
      </w:r>
    </w:p>
    <w:p w14:paraId="540967AB" w14:textId="77777777" w:rsidR="009D5DFC" w:rsidRDefault="009D5DFC" w:rsidP="009D5DFC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Sie melden sich außerhalb des Ferienspaßzeitfensters an</w:t>
      </w:r>
    </w:p>
    <w:p w14:paraId="1B6DE859" w14:textId="6F498752" w:rsidR="00E36936" w:rsidRDefault="00E36936" w:rsidP="00DB34FC">
      <w:pPr>
        <w:pStyle w:val="Listenabsatz"/>
        <w:rPr>
          <w:lang w:val="de-DE"/>
        </w:rPr>
      </w:pPr>
    </w:p>
    <w:p w14:paraId="3BBC4833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Frau Annemarie Lustig – Organisation</w:t>
      </w:r>
    </w:p>
    <w:p w14:paraId="412AB1E8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Organisationssekretär – Ben Brinckmann</w:t>
      </w:r>
    </w:p>
    <w:p w14:paraId="1DF7E1E8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sym w:font="Wingdings" w:char="F0E0"/>
      </w:r>
      <w:r w:rsidRPr="00DB34FC">
        <w:rPr>
          <w:lang w:val="de-DE"/>
        </w:rPr>
        <w:t>dürfen alles</w:t>
      </w:r>
    </w:p>
    <w:p w14:paraId="49A245D7" w14:textId="77777777" w:rsidR="00DB34FC" w:rsidRDefault="00DB34FC" w:rsidP="00DB34FC">
      <w:pPr>
        <w:rPr>
          <w:lang w:val="de-DE"/>
        </w:rPr>
      </w:pPr>
    </w:p>
    <w:p w14:paraId="715E2AA9" w14:textId="77777777" w:rsidR="00DB34FC" w:rsidRPr="00DB34FC" w:rsidRDefault="00DB34FC" w:rsidP="00DB34FC">
      <w:pPr>
        <w:pStyle w:val="Listenabsatz"/>
        <w:numPr>
          <w:ilvl w:val="0"/>
          <w:numId w:val="6"/>
        </w:numPr>
        <w:rPr>
          <w:lang w:val="de-DE"/>
        </w:rPr>
      </w:pPr>
      <w:r w:rsidRPr="00DB34FC">
        <w:rPr>
          <w:lang w:val="de-DE"/>
        </w:rPr>
        <w:t>Frau Becker, Herr Zimmer – Meldeamt</w:t>
      </w:r>
    </w:p>
    <w:p w14:paraId="299B7C2E" w14:textId="4CF7C647" w:rsidR="001B4A0A" w:rsidRDefault="00DB34FC" w:rsidP="001B4A0A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sym w:font="Wingdings" w:char="F0E0"/>
      </w:r>
      <w:r w:rsidRPr="00DB34FC">
        <w:rPr>
          <w:lang w:val="de-DE"/>
        </w:rPr>
        <w:t>nicht benötigt</w:t>
      </w:r>
    </w:p>
    <w:p w14:paraId="587E7C44" w14:textId="77777777" w:rsidR="001B4A0A" w:rsidRDefault="001B4A0A" w:rsidP="001B4A0A">
      <w:pPr>
        <w:pStyle w:val="Listenabsatz"/>
        <w:rPr>
          <w:lang w:val="de-DE"/>
        </w:rPr>
      </w:pPr>
    </w:p>
    <w:p w14:paraId="1D556E1C" w14:textId="03016A8E" w:rsidR="00F20E03" w:rsidRPr="00F20E03" w:rsidRDefault="001B4A0A" w:rsidP="00F20E03">
      <w:pPr>
        <w:pStyle w:val="Listenabsatz"/>
        <w:numPr>
          <w:ilvl w:val="0"/>
          <w:numId w:val="6"/>
        </w:numPr>
        <w:rPr>
          <w:lang w:val="de-DE"/>
        </w:rPr>
      </w:pPr>
      <w:r w:rsidRPr="001B4A0A">
        <w:rPr>
          <w:lang w:val="de-DE"/>
        </w:rPr>
        <w:t xml:space="preserve">Organisationssekretär legt Projekte an. </w:t>
      </w:r>
    </w:p>
    <w:p w14:paraId="5E9BE2B7" w14:textId="45D00A3B" w:rsidR="00F20E03" w:rsidRDefault="00F20E03" w:rsidP="001B4A0A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Veranstalter erhält Geld</w:t>
      </w:r>
    </w:p>
    <w:p w14:paraId="5E806508" w14:textId="77777777" w:rsidR="00F86CF1" w:rsidRPr="00F86CF1" w:rsidRDefault="00F86CF1" w:rsidP="00F86CF1">
      <w:pPr>
        <w:pStyle w:val="Listenabsatz"/>
        <w:numPr>
          <w:ilvl w:val="0"/>
          <w:numId w:val="6"/>
        </w:numPr>
        <w:rPr>
          <w:lang w:val="de-DE"/>
        </w:rPr>
      </w:pPr>
      <w:r w:rsidRPr="00F86CF1">
        <w:rPr>
          <w:lang w:val="de-DE"/>
        </w:rPr>
        <w:t>Gegenüberstellung Einnahmen – Ausgaben</w:t>
      </w:r>
    </w:p>
    <w:p w14:paraId="7EB0DF76" w14:textId="77777777" w:rsidR="00F86CF1" w:rsidRPr="00F86CF1" w:rsidRDefault="00F86CF1" w:rsidP="00F86CF1">
      <w:pPr>
        <w:pStyle w:val="Listenabsatz"/>
        <w:numPr>
          <w:ilvl w:val="0"/>
          <w:numId w:val="6"/>
        </w:numPr>
        <w:rPr>
          <w:lang w:val="de-DE"/>
        </w:rPr>
      </w:pPr>
      <w:r w:rsidRPr="00F86CF1">
        <w:rPr>
          <w:lang w:val="de-DE"/>
        </w:rPr>
        <w:t>Übersicht</w:t>
      </w:r>
    </w:p>
    <w:p w14:paraId="5D16F0A5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 xml:space="preserve">Merkliste – Email, wenn Platz frei </w:t>
      </w:r>
    </w:p>
    <w:p w14:paraId="176DE43E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Rabatt änderbar</w:t>
      </w:r>
    </w:p>
    <w:p w14:paraId="66D9FF1A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Kursstornierung manuell durch Mitarbeiter</w:t>
      </w:r>
    </w:p>
    <w:p w14:paraId="7A8EBC9F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Kursspezifische Email (Regenbekleidung, Änderung, …) durch Gemeinde</w:t>
      </w:r>
    </w:p>
    <w:p w14:paraId="5F03B714" w14:textId="67EE0505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 xml:space="preserve">Erinnerungsemail an Kursteilnehmer und Leiter (automatisch) </w:t>
      </w:r>
    </w:p>
    <w:p w14:paraId="1C410282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Email und Tel. des Kursleiters nur für Gemeinde</w:t>
      </w:r>
    </w:p>
    <w:p w14:paraId="0504EB05" w14:textId="77777777" w:rsidR="00017CBF" w:rsidRPr="00017CBF" w:rsidRDefault="00017CBF" w:rsidP="00017CBF">
      <w:pPr>
        <w:pStyle w:val="Listenabsatz"/>
        <w:numPr>
          <w:ilvl w:val="0"/>
          <w:numId w:val="6"/>
        </w:numPr>
        <w:rPr>
          <w:lang w:val="de-DE"/>
        </w:rPr>
      </w:pPr>
      <w:r w:rsidRPr="00017CBF">
        <w:rPr>
          <w:lang w:val="de-DE"/>
        </w:rPr>
        <w:t>Gemeindewappen: gelber Mond über blauem See</w:t>
      </w:r>
    </w:p>
    <w:p w14:paraId="592543B0" w14:textId="6C412CFC" w:rsidR="000F483E" w:rsidRDefault="000F483E" w:rsidP="001C110D">
      <w:pPr>
        <w:rPr>
          <w:lang w:val="de-DE"/>
        </w:rPr>
      </w:pPr>
    </w:p>
    <w:p w14:paraId="1B67B2B7" w14:textId="743FD0FF" w:rsidR="001C110D" w:rsidRDefault="001C110D">
      <w:pPr>
        <w:spacing w:after="160" w:line="259" w:lineRule="auto"/>
        <w:rPr>
          <w:lang w:val="de-DE"/>
        </w:rPr>
      </w:pPr>
      <w:r>
        <w:rPr>
          <w:lang w:val="de-DE"/>
        </w:rPr>
        <w:br w:type="page"/>
      </w:r>
    </w:p>
    <w:p w14:paraId="28A9E0F6" w14:textId="41BACC52" w:rsidR="001C110D" w:rsidRPr="00BE1CBE" w:rsidRDefault="001C110D" w:rsidP="001C110D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2</w:t>
      </w:r>
    </w:p>
    <w:p w14:paraId="18280873" w14:textId="77777777" w:rsidR="001C110D" w:rsidRDefault="001C110D" w:rsidP="001C110D">
      <w:pPr>
        <w:rPr>
          <w:u w:val="single"/>
          <w:lang w:val="de-DE"/>
        </w:rPr>
      </w:pPr>
    </w:p>
    <w:p w14:paraId="52D8D767" w14:textId="77777777" w:rsidR="001C110D" w:rsidRDefault="001C110D" w:rsidP="001C110D">
      <w:pPr>
        <w:rPr>
          <w:u w:val="single"/>
          <w:lang w:val="de-DE"/>
        </w:rPr>
      </w:pPr>
    </w:p>
    <w:p w14:paraId="63CC6A06" w14:textId="07B1DF10" w:rsidR="001C110D" w:rsidRPr="00BE1CBE" w:rsidRDefault="001C110D" w:rsidP="001C110D">
      <w:pPr>
        <w:rPr>
          <w:lang w:val="de-DE"/>
        </w:rPr>
      </w:pPr>
      <w:r>
        <w:rPr>
          <w:u w:val="single"/>
          <w:lang w:val="de-DE"/>
        </w:rPr>
        <w:t>Besprechungsdatum:</w:t>
      </w:r>
      <w:r>
        <w:rPr>
          <w:u w:val="single"/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>20</w:t>
      </w:r>
      <w:r>
        <w:rPr>
          <w:lang w:val="de-DE"/>
        </w:rPr>
        <w:t>.11.2019</w:t>
      </w:r>
    </w:p>
    <w:p w14:paraId="340C5FB1" w14:textId="77777777" w:rsidR="001C110D" w:rsidRDefault="001C110D" w:rsidP="001C110D">
      <w:pPr>
        <w:rPr>
          <w:u w:val="single"/>
          <w:lang w:val="de-DE"/>
        </w:rPr>
      </w:pPr>
    </w:p>
    <w:p w14:paraId="59BFD846" w14:textId="77777777" w:rsidR="001C110D" w:rsidRDefault="001C110D" w:rsidP="001C110D">
      <w:pPr>
        <w:rPr>
          <w:u w:val="single"/>
          <w:lang w:val="de-DE"/>
        </w:rPr>
      </w:pPr>
    </w:p>
    <w:p w14:paraId="2FD8E081" w14:textId="6D464519" w:rsidR="001C110D" w:rsidRPr="00BE1CBE" w:rsidRDefault="001C110D" w:rsidP="001C110D">
      <w:pPr>
        <w:rPr>
          <w:lang w:val="de-DE"/>
        </w:rPr>
      </w:pPr>
      <w:r>
        <w:rPr>
          <w:u w:val="single"/>
          <w:lang w:val="de-DE"/>
        </w:rPr>
        <w:t>Schriftführer: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E33C16">
        <w:rPr>
          <w:lang w:val="de-DE"/>
        </w:rPr>
        <w:t>Andreas Mair</w:t>
      </w:r>
    </w:p>
    <w:p w14:paraId="2E297DFF" w14:textId="77777777" w:rsidR="001C110D" w:rsidRDefault="001C110D" w:rsidP="001C110D">
      <w:pPr>
        <w:rPr>
          <w:u w:val="single"/>
          <w:lang w:val="de-DE"/>
        </w:rPr>
      </w:pPr>
    </w:p>
    <w:p w14:paraId="08D35DE8" w14:textId="77777777" w:rsidR="001C110D" w:rsidRDefault="001C110D" w:rsidP="001C110D">
      <w:pPr>
        <w:rPr>
          <w:u w:val="single"/>
          <w:lang w:val="de-DE"/>
        </w:rPr>
      </w:pPr>
    </w:p>
    <w:p w14:paraId="2FC63E96" w14:textId="77777777" w:rsidR="001C110D" w:rsidRDefault="001C110D" w:rsidP="001C110D">
      <w:pPr>
        <w:rPr>
          <w:lang w:val="de-DE"/>
        </w:rPr>
      </w:pPr>
      <w:r>
        <w:rPr>
          <w:u w:val="single"/>
          <w:lang w:val="de-DE"/>
        </w:rPr>
        <w:t>Teilnehmer: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GRUG(Bürgermeister), MOLJ(Vize-Bürgermeister),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Reiter Alexander (PO), </w:t>
      </w:r>
      <w:proofErr w:type="spellStart"/>
      <w:r>
        <w:rPr>
          <w:lang w:val="de-DE"/>
        </w:rPr>
        <w:t>Gabrić</w:t>
      </w:r>
      <w:proofErr w:type="spellEnd"/>
      <w:r>
        <w:rPr>
          <w:lang w:val="de-DE"/>
        </w:rPr>
        <w:t xml:space="preserve"> Josip (SM), Werth Elias,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Mair Andreas, </w:t>
      </w:r>
      <w:proofErr w:type="spellStart"/>
      <w:r>
        <w:rPr>
          <w:lang w:val="de-DE"/>
        </w:rPr>
        <w:t>Kollross</w:t>
      </w:r>
      <w:proofErr w:type="spellEnd"/>
      <w:r>
        <w:rPr>
          <w:lang w:val="de-DE"/>
        </w:rPr>
        <w:t xml:space="preserve"> Marcel</w:t>
      </w:r>
    </w:p>
    <w:p w14:paraId="635BC7E6" w14:textId="77777777" w:rsidR="001C110D" w:rsidRDefault="001C110D" w:rsidP="001C110D">
      <w:pPr>
        <w:rPr>
          <w:u w:val="single"/>
          <w:lang w:val="de-DE"/>
        </w:rPr>
      </w:pPr>
    </w:p>
    <w:p w14:paraId="5310A05D" w14:textId="77777777" w:rsidR="001C110D" w:rsidRDefault="001C110D" w:rsidP="001C110D">
      <w:pPr>
        <w:rPr>
          <w:u w:val="single"/>
          <w:lang w:val="de-DE"/>
        </w:rPr>
      </w:pPr>
    </w:p>
    <w:p w14:paraId="3FE4F982" w14:textId="77777777" w:rsidR="001C110D" w:rsidRPr="00F1766F" w:rsidRDefault="001C110D" w:rsidP="001C110D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F41C185" w14:textId="77777777" w:rsidR="001C110D" w:rsidRPr="001C110D" w:rsidRDefault="001C110D" w:rsidP="001C110D">
      <w:pPr>
        <w:rPr>
          <w:lang w:val="de-DE"/>
        </w:rPr>
      </w:pPr>
      <w:bookmarkStart w:id="0" w:name="_GoBack"/>
      <w:bookmarkEnd w:id="0"/>
    </w:p>
    <w:sectPr w:rsidR="001C110D" w:rsidRPr="001C110D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43971" w14:textId="77777777" w:rsidR="00BD4884" w:rsidRDefault="00BD4884" w:rsidP="00F37F2F">
      <w:r>
        <w:separator/>
      </w:r>
    </w:p>
  </w:endnote>
  <w:endnote w:type="continuationSeparator" w:id="0">
    <w:p w14:paraId="2CFD9A61" w14:textId="77777777" w:rsidR="00BD4884" w:rsidRDefault="00BD4884" w:rsidP="00F37F2F">
      <w:r>
        <w:continuationSeparator/>
      </w:r>
    </w:p>
  </w:endnote>
  <w:endnote w:type="continuationNotice" w:id="1">
    <w:p w14:paraId="7714C27D" w14:textId="77777777" w:rsidR="00BD4884" w:rsidRDefault="00BD4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 xml:space="preserve">CCC-Clean Code </w:t>
    </w:r>
    <w:proofErr w:type="spellStart"/>
    <w:r>
      <w:rPr>
        <w:sz w:val="18"/>
      </w:rPr>
      <w:t>Comany</w:t>
    </w:r>
    <w:proofErr w:type="spellEnd"/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08DFD" w14:textId="77777777" w:rsidR="00BD4884" w:rsidRDefault="00BD4884" w:rsidP="00F37F2F">
      <w:r>
        <w:separator/>
      </w:r>
    </w:p>
  </w:footnote>
  <w:footnote w:type="continuationSeparator" w:id="0">
    <w:p w14:paraId="2CA54DD8" w14:textId="77777777" w:rsidR="00BD4884" w:rsidRDefault="00BD4884" w:rsidP="00F37F2F">
      <w:r>
        <w:continuationSeparator/>
      </w:r>
    </w:p>
  </w:footnote>
  <w:footnote w:type="continuationNotice" w:id="1">
    <w:p w14:paraId="370068D8" w14:textId="77777777" w:rsidR="00BD4884" w:rsidRDefault="00BD48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F726-497F-4611-A63C-9CAE93EB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4</Pages>
  <Words>352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38</cp:revision>
  <dcterms:created xsi:type="dcterms:W3CDTF">2019-11-06T08:47:00Z</dcterms:created>
  <dcterms:modified xsi:type="dcterms:W3CDTF">2019-11-20T09:45:00Z</dcterms:modified>
</cp:coreProperties>
</file>