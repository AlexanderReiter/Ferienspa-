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3E32EA62" w14:textId="06B6B4B0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lastRenderedPageBreak/>
        <w:t>Besprechungsnummer:</w:t>
      </w:r>
      <w:r>
        <w:rPr>
          <w:lang w:val="de-DE"/>
        </w:rPr>
        <w:tab/>
      </w:r>
      <w:r>
        <w:rPr>
          <w:lang w:val="de-DE"/>
        </w:rPr>
        <w:tab/>
      </w:r>
      <w:r w:rsidR="00712E1F">
        <w:rPr>
          <w:lang w:val="de-DE"/>
        </w:rPr>
        <w:t>4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55E05C9A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923759">
        <w:rPr>
          <w:lang w:val="de-DE"/>
        </w:rPr>
        <w:t>10.12.2019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1D67F9DC" w:rsidR="00D205C4" w:rsidRPr="00BE1CBE" w:rsidRDefault="00D205C4" w:rsidP="00025D4B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923759">
        <w:rPr>
          <w:lang w:val="de-DE"/>
        </w:rPr>
        <w:t>Andreas Mair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4576741E" w14:textId="4F493742" w:rsidR="00D205C4" w:rsidRPr="00025D4B" w:rsidRDefault="00D205C4" w:rsidP="00025D4B">
      <w:pPr>
        <w:ind w:left="3540" w:hanging="3540"/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  <w:t>GRUG(</w:t>
      </w:r>
      <w:r w:rsidR="00B8243D">
        <w:rPr>
          <w:lang w:val="de-DE"/>
        </w:rPr>
        <w:t>Lehrer</w:t>
      </w:r>
      <w:r w:rsidR="00B53CE8">
        <w:rPr>
          <w:lang w:val="de-DE"/>
        </w:rPr>
        <w:t>),</w:t>
      </w:r>
      <w:r w:rsidR="00A5134B">
        <w:rPr>
          <w:lang w:val="de-DE"/>
        </w:rPr>
        <w:t xml:space="preserve"> </w:t>
      </w:r>
      <w:r w:rsidR="00B53CE8">
        <w:rPr>
          <w:lang w:val="de-DE"/>
        </w:rPr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>(PO),</w:t>
      </w:r>
      <w:r w:rsidR="00025D4B">
        <w:rPr>
          <w:lang w:val="de-DE"/>
        </w:rPr>
        <w:t xml:space="preserve"> </w:t>
      </w:r>
      <w:r w:rsidR="003A3BB6" w:rsidRPr="00025D4B">
        <w:t xml:space="preserve">Mair </w:t>
      </w:r>
      <w:r w:rsidR="00025D4B">
        <w:t>Andreas</w:t>
      </w:r>
    </w:p>
    <w:p w14:paraId="0B9BA250" w14:textId="6CAE878A" w:rsidR="00D205C4" w:rsidRPr="00025D4B" w:rsidRDefault="00D205C4" w:rsidP="00203792">
      <w:pPr>
        <w:rPr>
          <w:u w:val="single"/>
          <w:lang w:val="de-DE"/>
        </w:rPr>
      </w:pPr>
    </w:p>
    <w:p w14:paraId="7E92A6F9" w14:textId="646CC521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44B34B56" w:rsidR="00203792" w:rsidRDefault="00203792" w:rsidP="00203792">
      <w:pPr>
        <w:rPr>
          <w:lang w:val="de-DE"/>
        </w:rPr>
      </w:pPr>
    </w:p>
    <w:p w14:paraId="2D5E0466" w14:textId="085155EA" w:rsidR="00923759" w:rsidRDefault="00923759" w:rsidP="00203792">
      <w:pPr>
        <w:rPr>
          <w:lang w:val="de-DE"/>
        </w:rPr>
      </w:pPr>
      <w:r>
        <w:rPr>
          <w:lang w:val="de-DE"/>
        </w:rPr>
        <w:t>Kursauflösung:</w:t>
      </w:r>
    </w:p>
    <w:p w14:paraId="33599826" w14:textId="77777777" w:rsidR="00923759" w:rsidRDefault="00923759" w:rsidP="00203792">
      <w:pPr>
        <w:rPr>
          <w:lang w:val="de-DE"/>
        </w:rPr>
      </w:pPr>
    </w:p>
    <w:p w14:paraId="36E4DF75" w14:textId="4869D61B" w:rsidR="00923759" w:rsidRDefault="00923759" w:rsidP="00203792">
      <w:pPr>
        <w:rPr>
          <w:lang w:val="de-DE"/>
        </w:rPr>
      </w:pPr>
      <w:r>
        <w:rPr>
          <w:lang w:val="de-DE"/>
        </w:rPr>
        <w:t>Soll E-Mail versendet werden? Ja</w:t>
      </w:r>
    </w:p>
    <w:p w14:paraId="78EBB668" w14:textId="1D1ACE5C" w:rsidR="00923759" w:rsidRDefault="00923759" w:rsidP="00203792">
      <w:pPr>
        <w:rPr>
          <w:lang w:val="de-DE"/>
        </w:rPr>
      </w:pPr>
      <w:r>
        <w:rPr>
          <w:lang w:val="de-DE"/>
        </w:rPr>
        <w:t>Soll generierter Text gesendet werden? Ja -Automatisch generieren</w:t>
      </w:r>
    </w:p>
    <w:p w14:paraId="286B5260" w14:textId="3843F422" w:rsidR="009D3A2A" w:rsidRDefault="009D3A2A" w:rsidP="00203792">
      <w:pPr>
        <w:rPr>
          <w:lang w:val="de-DE"/>
        </w:rPr>
      </w:pPr>
    </w:p>
    <w:p w14:paraId="3078B165" w14:textId="213A335B" w:rsidR="009D3A2A" w:rsidRDefault="009D3A2A" w:rsidP="00203792">
      <w:pPr>
        <w:rPr>
          <w:lang w:val="de-DE"/>
        </w:rPr>
      </w:pPr>
    </w:p>
    <w:p w14:paraId="50D0DE5C" w14:textId="6C240618" w:rsidR="009D3A2A" w:rsidRDefault="009D3A2A" w:rsidP="00203792">
      <w:pPr>
        <w:rPr>
          <w:lang w:val="de-DE"/>
        </w:rPr>
      </w:pPr>
      <w:r>
        <w:rPr>
          <w:lang w:val="de-DE"/>
        </w:rPr>
        <w:t>Kursdaten:</w:t>
      </w:r>
    </w:p>
    <w:p w14:paraId="7A1AFFAE" w14:textId="5CF0DC64" w:rsidR="009D3A2A" w:rsidRDefault="009D3A2A" w:rsidP="00203792">
      <w:pPr>
        <w:rPr>
          <w:lang w:val="de-DE"/>
        </w:rPr>
      </w:pPr>
      <w:r>
        <w:rPr>
          <w:lang w:val="de-DE"/>
        </w:rPr>
        <w:t>Kontaktperson notwendig – Auch wenn von einem Verein veranstaltet.</w:t>
      </w:r>
    </w:p>
    <w:p w14:paraId="08D4DA64" w14:textId="77777777" w:rsidR="00E623DF" w:rsidRDefault="00E623DF" w:rsidP="00203792">
      <w:pPr>
        <w:rPr>
          <w:lang w:val="de-DE"/>
        </w:rPr>
      </w:pPr>
    </w:p>
    <w:p w14:paraId="7A0E4BDA" w14:textId="59255CDD" w:rsidR="00E623DF" w:rsidRDefault="00E623DF" w:rsidP="00203792">
      <w:pPr>
        <w:rPr>
          <w:lang w:val="de-DE"/>
        </w:rPr>
      </w:pPr>
      <w:r>
        <w:rPr>
          <w:lang w:val="de-DE"/>
        </w:rPr>
        <w:t>Organisationstabelle</w:t>
      </w:r>
    </w:p>
    <w:p w14:paraId="48282A38" w14:textId="2F3E6BB4" w:rsidR="00E623DF" w:rsidRDefault="00E623DF" w:rsidP="00E623DF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Name</w:t>
      </w:r>
    </w:p>
    <w:p w14:paraId="22907598" w14:textId="6C18CCA1" w:rsidR="00E623DF" w:rsidRPr="00E623DF" w:rsidRDefault="00E623DF" w:rsidP="00E623DF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E-Mail</w:t>
      </w:r>
    </w:p>
    <w:p w14:paraId="407FFE94" w14:textId="09565447" w:rsidR="00923759" w:rsidRDefault="00923759" w:rsidP="00203792">
      <w:pPr>
        <w:rPr>
          <w:lang w:val="de-DE"/>
        </w:rPr>
      </w:pPr>
      <w:bookmarkStart w:id="0" w:name="_GoBack"/>
      <w:bookmarkEnd w:id="0"/>
    </w:p>
    <w:p w14:paraId="4FEBE4EF" w14:textId="77777777" w:rsidR="00923759" w:rsidRDefault="00923759" w:rsidP="00203792">
      <w:pPr>
        <w:rPr>
          <w:lang w:val="de-DE"/>
        </w:rPr>
      </w:pPr>
    </w:p>
    <w:p w14:paraId="0CA82BFF" w14:textId="77777777" w:rsidR="00A5134B" w:rsidRPr="001C110D" w:rsidRDefault="00A5134B" w:rsidP="001C110D">
      <w:pPr>
        <w:rPr>
          <w:lang w:val="de-DE"/>
        </w:rPr>
      </w:pPr>
    </w:p>
    <w:sectPr w:rsidR="00A5134B" w:rsidRPr="001C110D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76AF1" w14:textId="77777777" w:rsidR="00B142F8" w:rsidRDefault="00B142F8" w:rsidP="00F37F2F">
      <w:r>
        <w:separator/>
      </w:r>
    </w:p>
  </w:endnote>
  <w:endnote w:type="continuationSeparator" w:id="0">
    <w:p w14:paraId="670D27A7" w14:textId="77777777" w:rsidR="00B142F8" w:rsidRDefault="00B142F8" w:rsidP="00F37F2F">
      <w:r>
        <w:continuationSeparator/>
      </w:r>
    </w:p>
  </w:endnote>
  <w:endnote w:type="continuationNotice" w:id="1">
    <w:p w14:paraId="531E1F69" w14:textId="77777777" w:rsidR="00B142F8" w:rsidRDefault="00B14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 xml:space="preserve">CCC-Clean Code </w:t>
    </w:r>
    <w:proofErr w:type="spellStart"/>
    <w:r>
      <w:rPr>
        <w:sz w:val="18"/>
      </w:rPr>
      <w:t>Comany</w:t>
    </w:r>
    <w:proofErr w:type="spellEnd"/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6E371" w14:textId="77777777" w:rsidR="00B142F8" w:rsidRDefault="00B142F8" w:rsidP="00F37F2F">
      <w:r>
        <w:separator/>
      </w:r>
    </w:p>
  </w:footnote>
  <w:footnote w:type="continuationSeparator" w:id="0">
    <w:p w14:paraId="47FCEF3A" w14:textId="77777777" w:rsidR="00B142F8" w:rsidRDefault="00B142F8" w:rsidP="00F37F2F">
      <w:r>
        <w:continuationSeparator/>
      </w:r>
    </w:p>
  </w:footnote>
  <w:footnote w:type="continuationNotice" w:id="1">
    <w:p w14:paraId="35DD3896" w14:textId="77777777" w:rsidR="00B142F8" w:rsidRDefault="00B142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3F2A"/>
    <w:multiLevelType w:val="hybridMultilevel"/>
    <w:tmpl w:val="EBEA35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5D4B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49B3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73E5C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2E1F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511"/>
    <w:rsid w:val="007632AF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376BB"/>
    <w:rsid w:val="00855DFA"/>
    <w:rsid w:val="00856701"/>
    <w:rsid w:val="008611AF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3759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3A2A"/>
    <w:rsid w:val="009D5DFC"/>
    <w:rsid w:val="009E1E7B"/>
    <w:rsid w:val="009E32B8"/>
    <w:rsid w:val="009E42E0"/>
    <w:rsid w:val="009F5392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4CAD"/>
    <w:rsid w:val="00A45C07"/>
    <w:rsid w:val="00A5134B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42F8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243D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3D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A6A18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A8E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6A01-4147-4473-9081-ABDEAFAB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Mair Andreas</cp:lastModifiedBy>
  <cp:revision>49</cp:revision>
  <dcterms:created xsi:type="dcterms:W3CDTF">2019-11-06T08:47:00Z</dcterms:created>
  <dcterms:modified xsi:type="dcterms:W3CDTF">2019-12-10T07:35:00Z</dcterms:modified>
</cp:coreProperties>
</file>