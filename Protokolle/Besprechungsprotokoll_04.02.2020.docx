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3E3C5" w14:textId="3CC6904D" w:rsidR="001E42BD" w:rsidRDefault="001E42BD" w:rsidP="001E42BD"/>
    <w:p w14:paraId="3A0670B9" w14:textId="5F8B5286" w:rsidR="001E42BD" w:rsidRDefault="001E42BD" w:rsidP="001E42BD">
      <w:pPr>
        <w:jc w:val="center"/>
        <w:rPr>
          <w:rFonts w:cs="Arial"/>
          <w:b/>
          <w:sz w:val="56"/>
        </w:rPr>
      </w:pPr>
    </w:p>
    <w:p w14:paraId="7EE9B97D" w14:textId="677DF64E" w:rsidR="00753511" w:rsidRDefault="00753511" w:rsidP="001E42BD">
      <w:pPr>
        <w:jc w:val="center"/>
        <w:rPr>
          <w:rFonts w:cs="Arial"/>
          <w:b/>
          <w:sz w:val="56"/>
        </w:rPr>
      </w:pPr>
    </w:p>
    <w:p w14:paraId="665EFEF3" w14:textId="77777777" w:rsidR="00753511" w:rsidRDefault="00753511" w:rsidP="001E42BD">
      <w:pPr>
        <w:jc w:val="center"/>
        <w:rPr>
          <w:rFonts w:cs="Arial"/>
          <w:b/>
          <w:sz w:val="56"/>
        </w:rPr>
      </w:pPr>
    </w:p>
    <w:p w14:paraId="241F406D" w14:textId="3636678A" w:rsidR="001E42BD" w:rsidRDefault="001E42BD" w:rsidP="001E42BD">
      <w:pPr>
        <w:jc w:val="center"/>
        <w:rPr>
          <w:rFonts w:cs="Arial"/>
          <w:b/>
          <w:sz w:val="56"/>
        </w:rPr>
      </w:pPr>
      <w:r>
        <w:rPr>
          <w:rFonts w:cs="Arial"/>
          <w:b/>
          <w:sz w:val="56"/>
        </w:rPr>
        <w:t>Besprechungsprotokolle</w:t>
      </w:r>
    </w:p>
    <w:p w14:paraId="4136DEBB" w14:textId="77777777" w:rsidR="001E42BD" w:rsidRDefault="001E42BD" w:rsidP="001E42BD">
      <w:pPr>
        <w:jc w:val="center"/>
      </w:pPr>
    </w:p>
    <w:p w14:paraId="602EEB41" w14:textId="38C77138" w:rsidR="001E42BD" w:rsidRDefault="001E42BD" w:rsidP="001E42BD">
      <w:pPr>
        <w:jc w:val="center"/>
      </w:pPr>
      <w:r>
        <w:t>Projekt Ferienspaß</w:t>
      </w:r>
    </w:p>
    <w:p w14:paraId="564F4902" w14:textId="77777777" w:rsidR="001E42BD" w:rsidRDefault="001E42BD" w:rsidP="001E42BD">
      <w:pPr>
        <w:jc w:val="center"/>
      </w:pPr>
    </w:p>
    <w:p w14:paraId="0784D19F" w14:textId="3AB0BF7F" w:rsidR="001E42BD" w:rsidRDefault="001E42BD" w:rsidP="001E42BD">
      <w:pPr>
        <w:jc w:val="center"/>
      </w:pPr>
      <w:r>
        <w:t>CCC – Clean Code Company</w:t>
      </w:r>
    </w:p>
    <w:p w14:paraId="29AF48F3" w14:textId="77777777" w:rsidR="001E42BD" w:rsidRPr="009F0058" w:rsidRDefault="001E42BD" w:rsidP="001E42BD">
      <w:pPr>
        <w:jc w:val="center"/>
      </w:pPr>
    </w:p>
    <w:p w14:paraId="7533931F" w14:textId="77777777" w:rsidR="001E42BD" w:rsidRPr="009F0058" w:rsidRDefault="001E42BD" w:rsidP="001E42BD">
      <w:pPr>
        <w:jc w:val="center"/>
        <w:rPr>
          <w:rFonts w:cs="Arial"/>
        </w:rPr>
      </w:pPr>
      <w:r>
        <w:rPr>
          <w:rFonts w:cs="Arial"/>
        </w:rPr>
        <w:t>5AHWII 2019/2020</w:t>
      </w:r>
    </w:p>
    <w:p w14:paraId="569FF3BD" w14:textId="0D3F0065" w:rsidR="001E42BD" w:rsidRDefault="001E42BD" w:rsidP="001E42BD">
      <w:pPr>
        <w:jc w:val="center"/>
        <w:rPr>
          <w:rFonts w:cs="Arial"/>
          <w:b/>
          <w:sz w:val="28"/>
        </w:rPr>
      </w:pPr>
    </w:p>
    <w:p w14:paraId="44FEE5FA" w14:textId="01C98602" w:rsidR="00753511" w:rsidRDefault="00753511" w:rsidP="001E42BD">
      <w:pPr>
        <w:jc w:val="center"/>
        <w:rPr>
          <w:rFonts w:cs="Arial"/>
          <w:b/>
          <w:sz w:val="28"/>
        </w:rPr>
      </w:pPr>
    </w:p>
    <w:p w14:paraId="2B26BA91" w14:textId="77777777" w:rsidR="00753511" w:rsidRDefault="00753511" w:rsidP="001E42BD">
      <w:pPr>
        <w:jc w:val="center"/>
        <w:rPr>
          <w:rFonts w:cs="Arial"/>
          <w:b/>
          <w:sz w:val="28"/>
        </w:rPr>
      </w:pPr>
    </w:p>
    <w:p w14:paraId="7BB99142" w14:textId="6CF35087" w:rsidR="001E42BD" w:rsidRDefault="00753511" w:rsidP="001E42BD">
      <w:pPr>
        <w:jc w:val="center"/>
        <w:rPr>
          <w:rFonts w:cs="Arial"/>
          <w:b/>
          <w:sz w:val="28"/>
        </w:rPr>
      </w:pPr>
      <w:r>
        <w:rPr>
          <w:noProof/>
        </w:rPr>
        <w:drawing>
          <wp:inline distT="0" distB="0" distL="0" distR="0" wp14:anchorId="591EAE29" wp14:editId="0BF28735">
            <wp:extent cx="5869471" cy="321488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43" cy="32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78E8" w14:textId="77777777" w:rsidR="001E42BD" w:rsidRDefault="001E42BD" w:rsidP="001E42BD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14:paraId="3E32EA62" w14:textId="76E2AA87" w:rsidR="00D205C4" w:rsidRPr="00BE1CBE" w:rsidRDefault="00BE1CBE" w:rsidP="00203792">
      <w:pPr>
        <w:rPr>
          <w:lang w:val="de-DE"/>
        </w:rPr>
      </w:pPr>
      <w:r>
        <w:rPr>
          <w:u w:val="single"/>
          <w:lang w:val="de-DE"/>
        </w:rPr>
        <w:lastRenderedPageBreak/>
        <w:t>Besprechungsnummer:</w:t>
      </w:r>
      <w:r>
        <w:rPr>
          <w:lang w:val="de-DE"/>
        </w:rPr>
        <w:tab/>
      </w:r>
      <w:r>
        <w:rPr>
          <w:lang w:val="de-DE"/>
        </w:rPr>
        <w:tab/>
      </w:r>
      <w:r w:rsidR="00775A67">
        <w:rPr>
          <w:lang w:val="de-DE"/>
        </w:rPr>
        <w:t>6</w:t>
      </w:r>
    </w:p>
    <w:p w14:paraId="5E958C3C" w14:textId="2A31BCEE" w:rsidR="00BE1CBE" w:rsidRDefault="00BE1CBE" w:rsidP="00203792">
      <w:pPr>
        <w:rPr>
          <w:u w:val="single"/>
          <w:lang w:val="de-DE"/>
        </w:rPr>
      </w:pPr>
    </w:p>
    <w:p w14:paraId="5129B5D9" w14:textId="77777777" w:rsidR="00BE1CBE" w:rsidRDefault="00BE1CBE" w:rsidP="00203792">
      <w:pPr>
        <w:rPr>
          <w:u w:val="single"/>
          <w:lang w:val="de-DE"/>
        </w:rPr>
      </w:pPr>
    </w:p>
    <w:p w14:paraId="67D3CC2B" w14:textId="7430C269" w:rsidR="00203792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Besprechungsdatum:</w:t>
      </w:r>
      <w:r w:rsidR="00BE1CBE">
        <w:rPr>
          <w:u w:val="single"/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775A67">
        <w:rPr>
          <w:lang w:val="de-DE"/>
        </w:rPr>
        <w:t>04.02.2020</w:t>
      </w:r>
    </w:p>
    <w:p w14:paraId="3112322E" w14:textId="221BE063" w:rsidR="00D205C4" w:rsidRDefault="00D205C4" w:rsidP="00203792">
      <w:pPr>
        <w:rPr>
          <w:u w:val="single"/>
          <w:lang w:val="de-DE"/>
        </w:rPr>
      </w:pPr>
    </w:p>
    <w:p w14:paraId="5F354E1B" w14:textId="696D41EF" w:rsidR="00D205C4" w:rsidRDefault="00D205C4" w:rsidP="00203792">
      <w:pPr>
        <w:rPr>
          <w:u w:val="single"/>
          <w:lang w:val="de-DE"/>
        </w:rPr>
      </w:pPr>
    </w:p>
    <w:p w14:paraId="1F875707" w14:textId="2F5CA3F8" w:rsidR="00D205C4" w:rsidRPr="00BE1CBE" w:rsidRDefault="00D205C4" w:rsidP="00025D4B">
      <w:pPr>
        <w:rPr>
          <w:lang w:val="de-DE"/>
        </w:rPr>
      </w:pPr>
      <w:r>
        <w:rPr>
          <w:u w:val="single"/>
          <w:lang w:val="de-DE"/>
        </w:rPr>
        <w:t>Schriftführer:</w:t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23111A">
        <w:rPr>
          <w:lang w:val="de-DE"/>
        </w:rPr>
        <w:t>Gabrić Josip</w:t>
      </w:r>
    </w:p>
    <w:p w14:paraId="071D6E3D" w14:textId="0F1ADD73" w:rsidR="00D205C4" w:rsidRDefault="00D205C4" w:rsidP="00203792">
      <w:pPr>
        <w:rPr>
          <w:u w:val="single"/>
          <w:lang w:val="de-DE"/>
        </w:rPr>
      </w:pPr>
    </w:p>
    <w:p w14:paraId="14AE3C9A" w14:textId="77777777" w:rsidR="00D205C4" w:rsidRDefault="00D205C4" w:rsidP="00203792">
      <w:pPr>
        <w:rPr>
          <w:u w:val="single"/>
          <w:lang w:val="de-DE"/>
        </w:rPr>
      </w:pPr>
    </w:p>
    <w:p w14:paraId="4576741E" w14:textId="45515B9B" w:rsidR="00D205C4" w:rsidRPr="00025D4B" w:rsidRDefault="00D205C4" w:rsidP="00025D4B">
      <w:pPr>
        <w:ind w:left="3540" w:hanging="3540"/>
        <w:rPr>
          <w:lang w:val="de-DE"/>
        </w:rPr>
      </w:pPr>
      <w:r>
        <w:rPr>
          <w:u w:val="single"/>
          <w:lang w:val="de-DE"/>
        </w:rPr>
        <w:t>Teilnehmer:</w:t>
      </w:r>
      <w:r w:rsidR="00B53CE8">
        <w:rPr>
          <w:lang w:val="de-DE"/>
        </w:rPr>
        <w:tab/>
        <w:t>GRUG(</w:t>
      </w:r>
      <w:r w:rsidR="00B8243D">
        <w:rPr>
          <w:lang w:val="de-DE"/>
        </w:rPr>
        <w:t>Lehrer</w:t>
      </w:r>
      <w:r w:rsidR="00B53CE8">
        <w:rPr>
          <w:lang w:val="de-DE"/>
        </w:rPr>
        <w:t>),</w:t>
      </w:r>
      <w:r w:rsidR="00A5134B">
        <w:rPr>
          <w:lang w:val="de-DE"/>
        </w:rPr>
        <w:t xml:space="preserve"> </w:t>
      </w:r>
      <w:r w:rsidR="00B53CE8">
        <w:rPr>
          <w:lang w:val="de-DE"/>
        </w:rPr>
        <w:t>Reiter Alexander</w:t>
      </w:r>
      <w:r w:rsidR="003A3BB6">
        <w:rPr>
          <w:lang w:val="de-DE"/>
        </w:rPr>
        <w:t xml:space="preserve"> </w:t>
      </w:r>
      <w:r w:rsidR="00B53CE8">
        <w:rPr>
          <w:lang w:val="de-DE"/>
        </w:rPr>
        <w:t>(PO),</w:t>
      </w:r>
      <w:r w:rsidR="00025D4B">
        <w:rPr>
          <w:lang w:val="de-DE"/>
        </w:rPr>
        <w:t xml:space="preserve"> </w:t>
      </w:r>
      <w:r w:rsidR="0023111A">
        <w:t>Gabrić Josip</w:t>
      </w:r>
    </w:p>
    <w:p w14:paraId="0B9BA250" w14:textId="6CAE878A" w:rsidR="00D205C4" w:rsidRPr="00025D4B" w:rsidRDefault="00D205C4" w:rsidP="00203792">
      <w:pPr>
        <w:rPr>
          <w:u w:val="single"/>
          <w:lang w:val="de-DE"/>
        </w:rPr>
      </w:pPr>
    </w:p>
    <w:p w14:paraId="7E92A6F9" w14:textId="646CC521" w:rsidR="00D205C4" w:rsidRPr="00F1766F" w:rsidRDefault="00D205C4" w:rsidP="00203792">
      <w:pPr>
        <w:rPr>
          <w:u w:val="single"/>
          <w:lang w:val="de-DE"/>
        </w:rPr>
      </w:pPr>
      <w:r>
        <w:rPr>
          <w:u w:val="single"/>
          <w:lang w:val="de-DE"/>
        </w:rPr>
        <w:t>Themen:</w:t>
      </w:r>
    </w:p>
    <w:p w14:paraId="434C8941" w14:textId="44B34B56" w:rsidR="00203792" w:rsidRDefault="00203792" w:rsidP="00203792">
      <w:pPr>
        <w:rPr>
          <w:lang w:val="de-DE"/>
        </w:rPr>
      </w:pPr>
    </w:p>
    <w:p w14:paraId="05B15F11" w14:textId="2B00708E" w:rsidR="0023111A" w:rsidRDefault="0023111A" w:rsidP="00203792">
      <w:pPr>
        <w:rPr>
          <w:lang w:val="de-DE"/>
        </w:rPr>
      </w:pPr>
      <w:r>
        <w:rPr>
          <w:lang w:val="de-DE"/>
        </w:rPr>
        <w:t xml:space="preserve">Besprechung </w:t>
      </w:r>
      <w:r w:rsidR="00C90250">
        <w:rPr>
          <w:lang w:val="de-DE"/>
        </w:rPr>
        <w:t>3</w:t>
      </w:r>
      <w:r>
        <w:rPr>
          <w:lang w:val="de-DE"/>
        </w:rPr>
        <w:t>.Sprint</w:t>
      </w:r>
    </w:p>
    <w:p w14:paraId="0CA82BFF" w14:textId="750C3E3D" w:rsidR="00A5134B" w:rsidRDefault="00A5134B" w:rsidP="001C110D">
      <w:pPr>
        <w:rPr>
          <w:lang w:val="de-DE"/>
        </w:rPr>
      </w:pPr>
    </w:p>
    <w:p w14:paraId="71BC97A1" w14:textId="6048C0F0" w:rsidR="0023111A" w:rsidRDefault="0023111A" w:rsidP="001C110D">
      <w:pPr>
        <w:rPr>
          <w:lang w:val="de-DE"/>
        </w:rPr>
      </w:pPr>
    </w:p>
    <w:p w14:paraId="0B668D3D" w14:textId="2926ACB5" w:rsidR="005B15AF" w:rsidRPr="00752B00" w:rsidRDefault="005B15AF" w:rsidP="00752B00">
      <w:pPr>
        <w:rPr>
          <w:u w:val="single"/>
          <w:lang w:val="de-DE"/>
        </w:rPr>
      </w:pPr>
      <w:r w:rsidRPr="00752B00">
        <w:rPr>
          <w:u w:val="single"/>
          <w:lang w:val="de-DE"/>
        </w:rPr>
        <w:t xml:space="preserve">Nächster Sprint: </w:t>
      </w:r>
    </w:p>
    <w:p w14:paraId="7E814F35" w14:textId="41C8AAAD" w:rsidR="005B15AF" w:rsidRDefault="005B15AF" w:rsidP="005B15AF">
      <w:pPr>
        <w:rPr>
          <w:u w:val="single"/>
          <w:lang w:val="de-DE"/>
        </w:rPr>
      </w:pPr>
    </w:p>
    <w:p w14:paraId="35E8BF02" w14:textId="10B54071" w:rsidR="005B15AF" w:rsidRPr="00732CFF" w:rsidRDefault="00732CFF" w:rsidP="00752B00">
      <w:pPr>
        <w:pStyle w:val="Listenabsatz"/>
        <w:numPr>
          <w:ilvl w:val="0"/>
          <w:numId w:val="12"/>
        </w:numPr>
        <w:rPr>
          <w:u w:val="single"/>
          <w:lang w:val="de-DE"/>
        </w:rPr>
      </w:pPr>
      <w:r>
        <w:rPr>
          <w:lang w:val="de-DE"/>
        </w:rPr>
        <w:t>Als User möchte man sehen, wo die Kinder schon angemeldet sind</w:t>
      </w:r>
    </w:p>
    <w:p w14:paraId="1475D93D" w14:textId="6962C18D" w:rsidR="00732CFF" w:rsidRPr="00732CFF" w:rsidRDefault="00732CFF" w:rsidP="00752B00">
      <w:pPr>
        <w:pStyle w:val="Listenabsatz"/>
        <w:numPr>
          <w:ilvl w:val="0"/>
          <w:numId w:val="12"/>
        </w:numPr>
        <w:rPr>
          <w:u w:val="single"/>
          <w:lang w:val="de-DE"/>
        </w:rPr>
      </w:pPr>
      <w:r>
        <w:rPr>
          <w:lang w:val="de-DE"/>
        </w:rPr>
        <w:t>Startseite-User</w:t>
      </w:r>
    </w:p>
    <w:p w14:paraId="0CA82720" w14:textId="6A0132A2" w:rsidR="00732CFF" w:rsidRPr="00732CFF" w:rsidRDefault="00732CFF" w:rsidP="00752B00">
      <w:pPr>
        <w:pStyle w:val="Listenabsatz"/>
        <w:numPr>
          <w:ilvl w:val="0"/>
          <w:numId w:val="12"/>
        </w:numPr>
        <w:rPr>
          <w:u w:val="single"/>
          <w:lang w:val="de-DE"/>
        </w:rPr>
      </w:pPr>
      <w:r>
        <w:rPr>
          <w:lang w:val="de-DE"/>
        </w:rPr>
        <w:t>Panel-Datum wird nicht angezeigt im Kalender</w:t>
      </w:r>
    </w:p>
    <w:p w14:paraId="4B006F68" w14:textId="225574CE" w:rsidR="00732CFF" w:rsidRPr="00732CFF" w:rsidRDefault="00732CFF" w:rsidP="00752B00">
      <w:pPr>
        <w:pStyle w:val="Listenabsatz"/>
        <w:numPr>
          <w:ilvl w:val="0"/>
          <w:numId w:val="12"/>
        </w:numPr>
        <w:rPr>
          <w:u w:val="single"/>
          <w:lang w:val="de-DE"/>
        </w:rPr>
      </w:pPr>
      <w:r>
        <w:rPr>
          <w:lang w:val="de-DE"/>
        </w:rPr>
        <w:t xml:space="preserve">Bei Kurssuche </w:t>
      </w:r>
      <w:r w:rsidRPr="00732CFF">
        <w:rPr>
          <w:lang w:val="de-DE"/>
        </w:rPr>
        <w:sym w:font="Wingdings" w:char="F0E0"/>
      </w:r>
      <w:r>
        <w:rPr>
          <w:lang w:val="de-DE"/>
        </w:rPr>
        <w:t xml:space="preserve"> contains statt begins</w:t>
      </w:r>
    </w:p>
    <w:p w14:paraId="436EC380" w14:textId="24743F16" w:rsidR="00732CFF" w:rsidRPr="002A4644" w:rsidRDefault="002A4644" w:rsidP="00752B00">
      <w:pPr>
        <w:pStyle w:val="Listenabsatz"/>
        <w:numPr>
          <w:ilvl w:val="0"/>
          <w:numId w:val="12"/>
        </w:numPr>
        <w:rPr>
          <w:u w:val="single"/>
          <w:lang w:val="de-DE"/>
        </w:rPr>
      </w:pPr>
      <w:r>
        <w:rPr>
          <w:lang w:val="de-DE"/>
        </w:rPr>
        <w:t>Zahlung mit Paypal beenden</w:t>
      </w:r>
    </w:p>
    <w:p w14:paraId="1AA507B6" w14:textId="7C176110" w:rsidR="002A4644" w:rsidRPr="002A4644" w:rsidRDefault="002A4644" w:rsidP="00752B00">
      <w:pPr>
        <w:pStyle w:val="Listenabsatz"/>
        <w:numPr>
          <w:ilvl w:val="0"/>
          <w:numId w:val="12"/>
        </w:numPr>
        <w:rPr>
          <w:u w:val="single"/>
          <w:lang w:val="de-DE"/>
        </w:rPr>
      </w:pPr>
      <w:r>
        <w:rPr>
          <w:lang w:val="de-DE"/>
        </w:rPr>
        <w:t>Organisation bearbeiten, löschen etc.</w:t>
      </w:r>
    </w:p>
    <w:p w14:paraId="27F3A364" w14:textId="5E2CA8F1" w:rsidR="002A4644" w:rsidRPr="00563A2E" w:rsidRDefault="00227312" w:rsidP="00752B00">
      <w:pPr>
        <w:pStyle w:val="Listenabsatz"/>
        <w:numPr>
          <w:ilvl w:val="0"/>
          <w:numId w:val="12"/>
        </w:numPr>
        <w:rPr>
          <w:u w:val="single"/>
          <w:lang w:val="de-DE"/>
        </w:rPr>
      </w:pPr>
      <w:r>
        <w:rPr>
          <w:lang w:val="de-DE"/>
        </w:rPr>
        <w:t xml:space="preserve">Tooltipps einfügen </w:t>
      </w:r>
      <w:r w:rsidRPr="00227312">
        <w:rPr>
          <w:lang w:val="de-DE"/>
        </w:rPr>
        <w:sym w:font="Wingdings" w:char="F0E0"/>
      </w:r>
      <w:r>
        <w:rPr>
          <w:lang w:val="de-DE"/>
        </w:rPr>
        <w:t xml:space="preserve"> z.B.: E-Mail an Kursteilnehmer schicke</w:t>
      </w:r>
      <w:r w:rsidR="00563A2E">
        <w:rPr>
          <w:lang w:val="de-DE"/>
        </w:rPr>
        <w:t>n</w:t>
      </w:r>
    </w:p>
    <w:p w14:paraId="725A19E9" w14:textId="6F22D314" w:rsidR="00563A2E" w:rsidRPr="00AB1953" w:rsidRDefault="00563A2E" w:rsidP="00752B00">
      <w:pPr>
        <w:pStyle w:val="Listenabsatz"/>
        <w:numPr>
          <w:ilvl w:val="0"/>
          <w:numId w:val="12"/>
        </w:numPr>
        <w:rPr>
          <w:u w:val="single"/>
          <w:lang w:val="de-DE"/>
        </w:rPr>
      </w:pPr>
      <w:r>
        <w:rPr>
          <w:lang w:val="de-DE"/>
        </w:rPr>
        <w:t xml:space="preserve">Infos bei E-Mail </w:t>
      </w:r>
      <w:r w:rsidRPr="00563A2E">
        <w:rPr>
          <w:lang w:val="de-DE"/>
        </w:rPr>
        <w:sym w:font="Wingdings" w:char="F0E0"/>
      </w:r>
      <w:r>
        <w:rPr>
          <w:lang w:val="de-DE"/>
        </w:rPr>
        <w:t xml:space="preserve"> an wen wird die Mail geschickt etc.</w:t>
      </w:r>
    </w:p>
    <w:p w14:paraId="4E7B59F7" w14:textId="5B92E547" w:rsidR="00AB1953" w:rsidRPr="00236A32" w:rsidRDefault="00AB1953" w:rsidP="00AB1953">
      <w:pPr>
        <w:pStyle w:val="Listenabsatz"/>
        <w:numPr>
          <w:ilvl w:val="0"/>
          <w:numId w:val="12"/>
        </w:numPr>
        <w:rPr>
          <w:u w:val="single"/>
          <w:lang w:val="de-DE"/>
        </w:rPr>
      </w:pPr>
      <w:r>
        <w:rPr>
          <w:lang w:val="de-DE"/>
        </w:rPr>
        <w:t>Liste für den Kursleiter: Telefon, Email von den Erziehungsberechtigten</w:t>
      </w:r>
    </w:p>
    <w:p w14:paraId="2D72CB55" w14:textId="69474EA3" w:rsidR="00236A32" w:rsidRPr="00AB1953" w:rsidRDefault="00236A32" w:rsidP="00AB1953">
      <w:pPr>
        <w:pStyle w:val="Listenabsatz"/>
        <w:numPr>
          <w:ilvl w:val="0"/>
          <w:numId w:val="12"/>
        </w:numPr>
        <w:rPr>
          <w:u w:val="single"/>
          <w:lang w:val="de-DE"/>
        </w:rPr>
      </w:pPr>
      <w:r>
        <w:rPr>
          <w:lang w:val="de-DE"/>
        </w:rPr>
        <w:t xml:space="preserve">Product Backlog ändern </w:t>
      </w:r>
      <w:r w:rsidRPr="00236A32">
        <w:rPr>
          <w:lang w:val="de-DE"/>
        </w:rPr>
        <w:sym w:font="Wingdings" w:char="F0E0"/>
      </w:r>
      <w:r>
        <w:rPr>
          <w:lang w:val="de-DE"/>
        </w:rPr>
        <w:t xml:space="preserve"> Liste von Prioritäten erstellen!!!!!</w:t>
      </w:r>
      <w:bookmarkStart w:id="0" w:name="_GoBack"/>
      <w:bookmarkEnd w:id="0"/>
    </w:p>
    <w:p w14:paraId="575C3989" w14:textId="77777777" w:rsidR="00AB1953" w:rsidRPr="00AB1953" w:rsidRDefault="00AB1953" w:rsidP="00AB1953">
      <w:pPr>
        <w:ind w:left="720"/>
        <w:rPr>
          <w:u w:val="single"/>
          <w:lang w:val="de-DE"/>
        </w:rPr>
      </w:pPr>
    </w:p>
    <w:p w14:paraId="19AB1B04" w14:textId="77777777" w:rsidR="00563A2E" w:rsidRPr="00AB1953" w:rsidRDefault="00563A2E" w:rsidP="00AB1953">
      <w:pPr>
        <w:ind w:left="360"/>
        <w:rPr>
          <w:u w:val="single"/>
          <w:lang w:val="de-DE"/>
        </w:rPr>
      </w:pPr>
    </w:p>
    <w:sectPr w:rsidR="00563A2E" w:rsidRPr="00AB1953" w:rsidSect="001E42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80D2F" w14:textId="77777777" w:rsidR="00F07309" w:rsidRDefault="00F07309" w:rsidP="00F37F2F">
      <w:r>
        <w:separator/>
      </w:r>
    </w:p>
  </w:endnote>
  <w:endnote w:type="continuationSeparator" w:id="0">
    <w:p w14:paraId="7FE4BE0A" w14:textId="77777777" w:rsidR="00F07309" w:rsidRDefault="00F07309" w:rsidP="00F37F2F">
      <w:r>
        <w:continuationSeparator/>
      </w:r>
    </w:p>
  </w:endnote>
  <w:endnote w:type="continuationNotice" w:id="1">
    <w:p w14:paraId="248EA474" w14:textId="77777777" w:rsidR="00F07309" w:rsidRDefault="00F073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B82E3" w14:textId="6C2B7785" w:rsidR="00F37F2F" w:rsidRPr="004D5DA7" w:rsidRDefault="00906345" w:rsidP="00906345">
    <w:pPr>
      <w:pStyle w:val="Fuzeile"/>
      <w:pBdr>
        <w:top w:val="single" w:sz="4" w:space="1" w:color="auto"/>
      </w:pBdr>
      <w:tabs>
        <w:tab w:val="clear" w:pos="4536"/>
      </w:tabs>
      <w:rPr>
        <w:sz w:val="18"/>
      </w:rPr>
    </w:pPr>
    <w:r>
      <w:rPr>
        <w:sz w:val="18"/>
      </w:rPr>
      <w:t>CCC-Clean Code Comany</w:t>
    </w:r>
    <w:r w:rsidRPr="00906345">
      <w:rPr>
        <w:sz w:val="18"/>
      </w:rPr>
      <w:ptab w:relativeTo="margin" w:alignment="center" w:leader="none"/>
    </w:r>
    <w:r w:rsidRPr="00906345">
      <w:rPr>
        <w:sz w:val="18"/>
      </w:rPr>
      <w:ptab w:relativeTo="margin" w:alignment="right" w:leader="none"/>
    </w:r>
    <w:r w:rsidRPr="00906345">
      <w:rPr>
        <w:sz w:val="18"/>
        <w:lang w:val="de-DE"/>
      </w:rPr>
      <w:t xml:space="preserve">Seite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PAGE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1</w:t>
    </w:r>
    <w:r w:rsidRPr="00906345">
      <w:rPr>
        <w:b/>
        <w:bCs/>
        <w:sz w:val="18"/>
      </w:rPr>
      <w:fldChar w:fldCharType="end"/>
    </w:r>
    <w:r w:rsidRPr="00906345">
      <w:rPr>
        <w:sz w:val="18"/>
        <w:lang w:val="de-DE"/>
      </w:rPr>
      <w:t xml:space="preserve"> von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NUMPAGES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2</w:t>
    </w:r>
    <w:r w:rsidRPr="00906345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69900" w14:textId="77777777" w:rsidR="00F07309" w:rsidRDefault="00F07309" w:rsidP="00F37F2F">
      <w:r>
        <w:separator/>
      </w:r>
    </w:p>
  </w:footnote>
  <w:footnote w:type="continuationSeparator" w:id="0">
    <w:p w14:paraId="0786790E" w14:textId="77777777" w:rsidR="00F07309" w:rsidRDefault="00F07309" w:rsidP="00F37F2F">
      <w:r>
        <w:continuationSeparator/>
      </w:r>
    </w:p>
  </w:footnote>
  <w:footnote w:type="continuationNotice" w:id="1">
    <w:p w14:paraId="1B04A859" w14:textId="77777777" w:rsidR="00F07309" w:rsidRDefault="00F073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D0912" w14:textId="75374A15" w:rsidR="00F37F2F" w:rsidRPr="00D076F5" w:rsidRDefault="00906345" w:rsidP="00906345">
    <w:pPr>
      <w:pStyle w:val="Kopfzeile"/>
      <w:pBdr>
        <w:bottom w:val="single" w:sz="4" w:space="1" w:color="auto"/>
      </w:pBdr>
      <w:tabs>
        <w:tab w:val="clear" w:pos="4536"/>
      </w:tabs>
      <w:jc w:val="both"/>
      <w:rPr>
        <w:sz w:val="18"/>
      </w:rPr>
    </w:pPr>
    <w:r>
      <w:rPr>
        <w:sz w:val="18"/>
      </w:rPr>
      <w:t>Projekt-Ferienspaß</w:t>
    </w:r>
    <w:r w:rsidR="000A34AF" w:rsidRPr="00D076F5">
      <w:rPr>
        <w:sz w:val="18"/>
      </w:rPr>
      <w:tab/>
    </w:r>
    <w:r>
      <w:rPr>
        <w:sz w:val="18"/>
      </w:rPr>
      <w:t>HTL Vöcklabruck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7CE"/>
    <w:multiLevelType w:val="hybridMultilevel"/>
    <w:tmpl w:val="D4D80E0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F16D9"/>
    <w:multiLevelType w:val="hybridMultilevel"/>
    <w:tmpl w:val="57B8AE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A4A18"/>
    <w:multiLevelType w:val="hybridMultilevel"/>
    <w:tmpl w:val="8C38D44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37B6"/>
    <w:multiLevelType w:val="hybridMultilevel"/>
    <w:tmpl w:val="C478E41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4D8C"/>
    <w:multiLevelType w:val="hybridMultilevel"/>
    <w:tmpl w:val="6A6E76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73F2A"/>
    <w:multiLevelType w:val="hybridMultilevel"/>
    <w:tmpl w:val="EBEA35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F7D6F"/>
    <w:multiLevelType w:val="hybridMultilevel"/>
    <w:tmpl w:val="BC82713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C564D"/>
    <w:multiLevelType w:val="hybridMultilevel"/>
    <w:tmpl w:val="FA563F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812FF"/>
    <w:multiLevelType w:val="hybridMultilevel"/>
    <w:tmpl w:val="4BAA078C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317"/>
    <w:multiLevelType w:val="hybridMultilevel"/>
    <w:tmpl w:val="334C33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92"/>
    <w:rsid w:val="00005200"/>
    <w:rsid w:val="000109BE"/>
    <w:rsid w:val="000122A4"/>
    <w:rsid w:val="00014F20"/>
    <w:rsid w:val="00016AF9"/>
    <w:rsid w:val="00017CBF"/>
    <w:rsid w:val="00025D4B"/>
    <w:rsid w:val="00026243"/>
    <w:rsid w:val="000335AC"/>
    <w:rsid w:val="00040E35"/>
    <w:rsid w:val="00055511"/>
    <w:rsid w:val="00056863"/>
    <w:rsid w:val="00056F09"/>
    <w:rsid w:val="00060DF2"/>
    <w:rsid w:val="00061E72"/>
    <w:rsid w:val="0006294C"/>
    <w:rsid w:val="00064A83"/>
    <w:rsid w:val="000705D7"/>
    <w:rsid w:val="0007271A"/>
    <w:rsid w:val="000741BE"/>
    <w:rsid w:val="0007446A"/>
    <w:rsid w:val="0007623E"/>
    <w:rsid w:val="00081B11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A724F"/>
    <w:rsid w:val="000B3CE8"/>
    <w:rsid w:val="000B463D"/>
    <w:rsid w:val="000C2410"/>
    <w:rsid w:val="000C4C9A"/>
    <w:rsid w:val="000C5CEA"/>
    <w:rsid w:val="000D746A"/>
    <w:rsid w:val="000D7B54"/>
    <w:rsid w:val="000E6BC6"/>
    <w:rsid w:val="000F05A9"/>
    <w:rsid w:val="000F1CC2"/>
    <w:rsid w:val="000F35E4"/>
    <w:rsid w:val="000F483E"/>
    <w:rsid w:val="00100797"/>
    <w:rsid w:val="00102CB3"/>
    <w:rsid w:val="0010348D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7452"/>
    <w:rsid w:val="001A5D27"/>
    <w:rsid w:val="001A71D8"/>
    <w:rsid w:val="001A77E2"/>
    <w:rsid w:val="001B30D4"/>
    <w:rsid w:val="001B4575"/>
    <w:rsid w:val="001B4A0A"/>
    <w:rsid w:val="001B5995"/>
    <w:rsid w:val="001B7F42"/>
    <w:rsid w:val="001C110D"/>
    <w:rsid w:val="001D4E0F"/>
    <w:rsid w:val="001E1639"/>
    <w:rsid w:val="001E1F69"/>
    <w:rsid w:val="001E42BD"/>
    <w:rsid w:val="001E51E7"/>
    <w:rsid w:val="001F01AD"/>
    <w:rsid w:val="001F30D4"/>
    <w:rsid w:val="001F7AE7"/>
    <w:rsid w:val="00203792"/>
    <w:rsid w:val="00213673"/>
    <w:rsid w:val="002161BC"/>
    <w:rsid w:val="002205A5"/>
    <w:rsid w:val="00227312"/>
    <w:rsid w:val="0023111A"/>
    <w:rsid w:val="0023411E"/>
    <w:rsid w:val="00236A32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6FCE"/>
    <w:rsid w:val="00282108"/>
    <w:rsid w:val="002870A5"/>
    <w:rsid w:val="0029036B"/>
    <w:rsid w:val="00290A49"/>
    <w:rsid w:val="00290FBB"/>
    <w:rsid w:val="00292A6D"/>
    <w:rsid w:val="00292CFD"/>
    <w:rsid w:val="00292FAD"/>
    <w:rsid w:val="002A4644"/>
    <w:rsid w:val="002A7773"/>
    <w:rsid w:val="002A7C9A"/>
    <w:rsid w:val="002B1C45"/>
    <w:rsid w:val="002C5ED6"/>
    <w:rsid w:val="002C6FBC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28EC"/>
    <w:rsid w:val="003505EF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95DC4"/>
    <w:rsid w:val="003A0A54"/>
    <w:rsid w:val="003A3BB6"/>
    <w:rsid w:val="003B18EB"/>
    <w:rsid w:val="003C4843"/>
    <w:rsid w:val="003C6CC8"/>
    <w:rsid w:val="003D7C2E"/>
    <w:rsid w:val="003E7FE6"/>
    <w:rsid w:val="003F4E76"/>
    <w:rsid w:val="0040412D"/>
    <w:rsid w:val="00406571"/>
    <w:rsid w:val="00424CEE"/>
    <w:rsid w:val="00427D6E"/>
    <w:rsid w:val="00430830"/>
    <w:rsid w:val="0043091E"/>
    <w:rsid w:val="00436192"/>
    <w:rsid w:val="004436E7"/>
    <w:rsid w:val="00445F9E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5F7D"/>
    <w:rsid w:val="00495C5D"/>
    <w:rsid w:val="004A4C07"/>
    <w:rsid w:val="004A50C6"/>
    <w:rsid w:val="004B450B"/>
    <w:rsid w:val="004B747B"/>
    <w:rsid w:val="004C17EA"/>
    <w:rsid w:val="004C6960"/>
    <w:rsid w:val="004D1A19"/>
    <w:rsid w:val="004D5DA7"/>
    <w:rsid w:val="004F25AF"/>
    <w:rsid w:val="004F7CCB"/>
    <w:rsid w:val="00500A9B"/>
    <w:rsid w:val="005016F5"/>
    <w:rsid w:val="00504FCD"/>
    <w:rsid w:val="00510310"/>
    <w:rsid w:val="00517550"/>
    <w:rsid w:val="005210D2"/>
    <w:rsid w:val="00521A0C"/>
    <w:rsid w:val="00521EB9"/>
    <w:rsid w:val="00521FFA"/>
    <w:rsid w:val="00524004"/>
    <w:rsid w:val="005449B3"/>
    <w:rsid w:val="0054581A"/>
    <w:rsid w:val="00545991"/>
    <w:rsid w:val="005462BD"/>
    <w:rsid w:val="00547B72"/>
    <w:rsid w:val="0055611B"/>
    <w:rsid w:val="005602D1"/>
    <w:rsid w:val="00563A2E"/>
    <w:rsid w:val="005641B4"/>
    <w:rsid w:val="00570ABF"/>
    <w:rsid w:val="00572498"/>
    <w:rsid w:val="00574EC9"/>
    <w:rsid w:val="00575084"/>
    <w:rsid w:val="00575C26"/>
    <w:rsid w:val="005819BA"/>
    <w:rsid w:val="0059200A"/>
    <w:rsid w:val="00597F7B"/>
    <w:rsid w:val="005A5FDF"/>
    <w:rsid w:val="005A63A0"/>
    <w:rsid w:val="005B15AF"/>
    <w:rsid w:val="005B2E63"/>
    <w:rsid w:val="005B6DC0"/>
    <w:rsid w:val="005D0B83"/>
    <w:rsid w:val="005D2181"/>
    <w:rsid w:val="005E12AB"/>
    <w:rsid w:val="005E280F"/>
    <w:rsid w:val="005E3D10"/>
    <w:rsid w:val="005F3459"/>
    <w:rsid w:val="00605EA2"/>
    <w:rsid w:val="006108D5"/>
    <w:rsid w:val="00616097"/>
    <w:rsid w:val="00617603"/>
    <w:rsid w:val="0062731A"/>
    <w:rsid w:val="006360D4"/>
    <w:rsid w:val="006448D5"/>
    <w:rsid w:val="006503FB"/>
    <w:rsid w:val="006539B0"/>
    <w:rsid w:val="00655894"/>
    <w:rsid w:val="00657CA4"/>
    <w:rsid w:val="00666626"/>
    <w:rsid w:val="00671A6B"/>
    <w:rsid w:val="00673E5C"/>
    <w:rsid w:val="00681064"/>
    <w:rsid w:val="006812BE"/>
    <w:rsid w:val="00695CF9"/>
    <w:rsid w:val="006A5FDF"/>
    <w:rsid w:val="006B0A78"/>
    <w:rsid w:val="006B1F07"/>
    <w:rsid w:val="006B32C0"/>
    <w:rsid w:val="006C0DA5"/>
    <w:rsid w:val="006C233E"/>
    <w:rsid w:val="006C2A38"/>
    <w:rsid w:val="006C356A"/>
    <w:rsid w:val="006C6950"/>
    <w:rsid w:val="006C7C9D"/>
    <w:rsid w:val="006C7FC1"/>
    <w:rsid w:val="006D2327"/>
    <w:rsid w:val="006E143B"/>
    <w:rsid w:val="006E14FF"/>
    <w:rsid w:val="006F1E70"/>
    <w:rsid w:val="006F524E"/>
    <w:rsid w:val="006F684B"/>
    <w:rsid w:val="006F6ADD"/>
    <w:rsid w:val="0070258F"/>
    <w:rsid w:val="007063A8"/>
    <w:rsid w:val="00706795"/>
    <w:rsid w:val="00711056"/>
    <w:rsid w:val="00711512"/>
    <w:rsid w:val="00712E1F"/>
    <w:rsid w:val="00714D83"/>
    <w:rsid w:val="00721B3C"/>
    <w:rsid w:val="00722358"/>
    <w:rsid w:val="00723B84"/>
    <w:rsid w:val="00723D03"/>
    <w:rsid w:val="00732CFF"/>
    <w:rsid w:val="007340B3"/>
    <w:rsid w:val="00735B46"/>
    <w:rsid w:val="007506CF"/>
    <w:rsid w:val="00751970"/>
    <w:rsid w:val="007526F7"/>
    <w:rsid w:val="00752B00"/>
    <w:rsid w:val="00753511"/>
    <w:rsid w:val="007632AF"/>
    <w:rsid w:val="00767931"/>
    <w:rsid w:val="00772A91"/>
    <w:rsid w:val="00773724"/>
    <w:rsid w:val="00775A67"/>
    <w:rsid w:val="00775FC3"/>
    <w:rsid w:val="00781905"/>
    <w:rsid w:val="007845E7"/>
    <w:rsid w:val="00793EB8"/>
    <w:rsid w:val="007A661D"/>
    <w:rsid w:val="007B029C"/>
    <w:rsid w:val="007B1F46"/>
    <w:rsid w:val="007B49BC"/>
    <w:rsid w:val="007C13A6"/>
    <w:rsid w:val="007C24DB"/>
    <w:rsid w:val="007D0B31"/>
    <w:rsid w:val="007D5072"/>
    <w:rsid w:val="007D634B"/>
    <w:rsid w:val="007D6BE6"/>
    <w:rsid w:val="007D70E5"/>
    <w:rsid w:val="007E14FF"/>
    <w:rsid w:val="007E2A97"/>
    <w:rsid w:val="007E4FFE"/>
    <w:rsid w:val="007F09DB"/>
    <w:rsid w:val="007F48E4"/>
    <w:rsid w:val="007F5A2B"/>
    <w:rsid w:val="00802256"/>
    <w:rsid w:val="00804A23"/>
    <w:rsid w:val="00805B8B"/>
    <w:rsid w:val="00813134"/>
    <w:rsid w:val="008236BB"/>
    <w:rsid w:val="00823BA8"/>
    <w:rsid w:val="00823F59"/>
    <w:rsid w:val="00825FFB"/>
    <w:rsid w:val="00832673"/>
    <w:rsid w:val="0083557E"/>
    <w:rsid w:val="008376BB"/>
    <w:rsid w:val="00855DFA"/>
    <w:rsid w:val="00856701"/>
    <w:rsid w:val="008611AF"/>
    <w:rsid w:val="00862001"/>
    <w:rsid w:val="00862989"/>
    <w:rsid w:val="00865368"/>
    <w:rsid w:val="0087221D"/>
    <w:rsid w:val="00887D76"/>
    <w:rsid w:val="00892571"/>
    <w:rsid w:val="008A5954"/>
    <w:rsid w:val="008A64E3"/>
    <w:rsid w:val="008B11D0"/>
    <w:rsid w:val="008B661B"/>
    <w:rsid w:val="008C03C6"/>
    <w:rsid w:val="008D2138"/>
    <w:rsid w:val="008D33DA"/>
    <w:rsid w:val="008E45B9"/>
    <w:rsid w:val="008E4AAE"/>
    <w:rsid w:val="00903FBD"/>
    <w:rsid w:val="00906345"/>
    <w:rsid w:val="00923426"/>
    <w:rsid w:val="00923759"/>
    <w:rsid w:val="00925D75"/>
    <w:rsid w:val="00931F5E"/>
    <w:rsid w:val="00944EA2"/>
    <w:rsid w:val="00961191"/>
    <w:rsid w:val="00967680"/>
    <w:rsid w:val="009702FE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D3A2A"/>
    <w:rsid w:val="009D5DFC"/>
    <w:rsid w:val="009E1E7B"/>
    <w:rsid w:val="009E32B8"/>
    <w:rsid w:val="009E42E0"/>
    <w:rsid w:val="009F5392"/>
    <w:rsid w:val="009F5DC4"/>
    <w:rsid w:val="009F6CC9"/>
    <w:rsid w:val="00A0714A"/>
    <w:rsid w:val="00A16B70"/>
    <w:rsid w:val="00A16CB1"/>
    <w:rsid w:val="00A239EC"/>
    <w:rsid w:val="00A23FD3"/>
    <w:rsid w:val="00A240D1"/>
    <w:rsid w:val="00A245BE"/>
    <w:rsid w:val="00A33915"/>
    <w:rsid w:val="00A34CD5"/>
    <w:rsid w:val="00A3758A"/>
    <w:rsid w:val="00A432E5"/>
    <w:rsid w:val="00A44CAD"/>
    <w:rsid w:val="00A45C07"/>
    <w:rsid w:val="00A5134B"/>
    <w:rsid w:val="00A702D2"/>
    <w:rsid w:val="00A73873"/>
    <w:rsid w:val="00A829B5"/>
    <w:rsid w:val="00A93849"/>
    <w:rsid w:val="00A93C1B"/>
    <w:rsid w:val="00A93C40"/>
    <w:rsid w:val="00A949D1"/>
    <w:rsid w:val="00AA0B88"/>
    <w:rsid w:val="00AA25D9"/>
    <w:rsid w:val="00AA6314"/>
    <w:rsid w:val="00AA7AAE"/>
    <w:rsid w:val="00AB0416"/>
    <w:rsid w:val="00AB0ADF"/>
    <w:rsid w:val="00AB1953"/>
    <w:rsid w:val="00AB317A"/>
    <w:rsid w:val="00AB53AB"/>
    <w:rsid w:val="00AC4D50"/>
    <w:rsid w:val="00AD0E3D"/>
    <w:rsid w:val="00AD2A6D"/>
    <w:rsid w:val="00AD3414"/>
    <w:rsid w:val="00AD797D"/>
    <w:rsid w:val="00AE21E1"/>
    <w:rsid w:val="00AE30CF"/>
    <w:rsid w:val="00AE4E2A"/>
    <w:rsid w:val="00AF478E"/>
    <w:rsid w:val="00AF4C0C"/>
    <w:rsid w:val="00AF4FA5"/>
    <w:rsid w:val="00AF6565"/>
    <w:rsid w:val="00B029FE"/>
    <w:rsid w:val="00B142F8"/>
    <w:rsid w:val="00B162B0"/>
    <w:rsid w:val="00B21461"/>
    <w:rsid w:val="00B22183"/>
    <w:rsid w:val="00B2342A"/>
    <w:rsid w:val="00B25B9B"/>
    <w:rsid w:val="00B42457"/>
    <w:rsid w:val="00B53CE8"/>
    <w:rsid w:val="00B53F53"/>
    <w:rsid w:val="00B57A46"/>
    <w:rsid w:val="00B648FB"/>
    <w:rsid w:val="00B65D64"/>
    <w:rsid w:val="00B66BC9"/>
    <w:rsid w:val="00B763D7"/>
    <w:rsid w:val="00B767A5"/>
    <w:rsid w:val="00B8243D"/>
    <w:rsid w:val="00B83891"/>
    <w:rsid w:val="00B84E8A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C23F1"/>
    <w:rsid w:val="00BC568B"/>
    <w:rsid w:val="00BD4884"/>
    <w:rsid w:val="00BE1CBE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158F4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0250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76F5"/>
    <w:rsid w:val="00D14BEF"/>
    <w:rsid w:val="00D160C4"/>
    <w:rsid w:val="00D166D6"/>
    <w:rsid w:val="00D205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70517"/>
    <w:rsid w:val="00D74D74"/>
    <w:rsid w:val="00D8035A"/>
    <w:rsid w:val="00D90E4C"/>
    <w:rsid w:val="00D942E5"/>
    <w:rsid w:val="00DA1071"/>
    <w:rsid w:val="00DA4D4D"/>
    <w:rsid w:val="00DA76BC"/>
    <w:rsid w:val="00DB34F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03B6"/>
    <w:rsid w:val="00E1228E"/>
    <w:rsid w:val="00E14845"/>
    <w:rsid w:val="00E1546E"/>
    <w:rsid w:val="00E16F2E"/>
    <w:rsid w:val="00E263E5"/>
    <w:rsid w:val="00E32E05"/>
    <w:rsid w:val="00E33C16"/>
    <w:rsid w:val="00E34595"/>
    <w:rsid w:val="00E34A4D"/>
    <w:rsid w:val="00E3678C"/>
    <w:rsid w:val="00E36936"/>
    <w:rsid w:val="00E516A8"/>
    <w:rsid w:val="00E51F24"/>
    <w:rsid w:val="00E55655"/>
    <w:rsid w:val="00E61D6F"/>
    <w:rsid w:val="00E623DF"/>
    <w:rsid w:val="00E62844"/>
    <w:rsid w:val="00E6289D"/>
    <w:rsid w:val="00E71149"/>
    <w:rsid w:val="00E81859"/>
    <w:rsid w:val="00E824A3"/>
    <w:rsid w:val="00E84A93"/>
    <w:rsid w:val="00E90278"/>
    <w:rsid w:val="00E92BC0"/>
    <w:rsid w:val="00EA3C10"/>
    <w:rsid w:val="00EA6A18"/>
    <w:rsid w:val="00EC4657"/>
    <w:rsid w:val="00EC69F3"/>
    <w:rsid w:val="00ED0A5F"/>
    <w:rsid w:val="00ED295D"/>
    <w:rsid w:val="00ED740C"/>
    <w:rsid w:val="00EE0946"/>
    <w:rsid w:val="00EF1A09"/>
    <w:rsid w:val="00EF2978"/>
    <w:rsid w:val="00EF7284"/>
    <w:rsid w:val="00F01802"/>
    <w:rsid w:val="00F04334"/>
    <w:rsid w:val="00F07309"/>
    <w:rsid w:val="00F12049"/>
    <w:rsid w:val="00F156CC"/>
    <w:rsid w:val="00F1766F"/>
    <w:rsid w:val="00F1771F"/>
    <w:rsid w:val="00F20E03"/>
    <w:rsid w:val="00F21CCD"/>
    <w:rsid w:val="00F23AB0"/>
    <w:rsid w:val="00F26BA0"/>
    <w:rsid w:val="00F33D1A"/>
    <w:rsid w:val="00F37B45"/>
    <w:rsid w:val="00F37F2F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5789"/>
    <w:rsid w:val="00F867BF"/>
    <w:rsid w:val="00F86CF1"/>
    <w:rsid w:val="00F872A1"/>
    <w:rsid w:val="00FB081F"/>
    <w:rsid w:val="00FC24F3"/>
    <w:rsid w:val="00FC4769"/>
    <w:rsid w:val="00FC77D9"/>
    <w:rsid w:val="00FD1D07"/>
    <w:rsid w:val="00FD4AAE"/>
    <w:rsid w:val="00FE1119"/>
    <w:rsid w:val="00FE29E1"/>
    <w:rsid w:val="00FE7F3D"/>
    <w:rsid w:val="00FF1A8E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4DA78"/>
  <w14:defaultImageDpi w14:val="330"/>
  <w15:chartTrackingRefBased/>
  <w15:docId w15:val="{DED318FB-5D01-4303-ABCF-52933AC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67BF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1E42BD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42BD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F38D8-6483-45E7-94C0-EECC292B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2</Pages>
  <Words>107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Josip Gabric</cp:lastModifiedBy>
  <cp:revision>72</cp:revision>
  <dcterms:created xsi:type="dcterms:W3CDTF">2019-11-06T08:47:00Z</dcterms:created>
  <dcterms:modified xsi:type="dcterms:W3CDTF">2020-02-04T11:02:00Z</dcterms:modified>
</cp:coreProperties>
</file>