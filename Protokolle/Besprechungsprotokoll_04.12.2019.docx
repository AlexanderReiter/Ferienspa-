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3E3C5" w14:textId="3CC6904D" w:rsidR="001E42BD" w:rsidRDefault="001E42BD" w:rsidP="001E42BD"/>
    <w:p w14:paraId="3A0670B9" w14:textId="5F8B5286" w:rsidR="001E42BD" w:rsidRDefault="001E42BD" w:rsidP="001E42BD">
      <w:pPr>
        <w:jc w:val="center"/>
        <w:rPr>
          <w:rFonts w:cs="Arial"/>
          <w:b/>
          <w:sz w:val="56"/>
        </w:rPr>
      </w:pPr>
    </w:p>
    <w:p w14:paraId="7EE9B97D" w14:textId="677DF64E" w:rsidR="00753511" w:rsidRDefault="00753511" w:rsidP="001E42BD">
      <w:pPr>
        <w:jc w:val="center"/>
        <w:rPr>
          <w:rFonts w:cs="Arial"/>
          <w:b/>
          <w:sz w:val="56"/>
        </w:rPr>
      </w:pPr>
    </w:p>
    <w:p w14:paraId="665EFEF3" w14:textId="77777777" w:rsidR="00753511" w:rsidRDefault="00753511" w:rsidP="001E42BD">
      <w:pPr>
        <w:jc w:val="center"/>
        <w:rPr>
          <w:rFonts w:cs="Arial"/>
          <w:b/>
          <w:sz w:val="56"/>
        </w:rPr>
      </w:pPr>
    </w:p>
    <w:p w14:paraId="241F406D" w14:textId="3636678A" w:rsidR="001E42BD" w:rsidRDefault="001E42BD" w:rsidP="001E42BD">
      <w:pPr>
        <w:jc w:val="center"/>
        <w:rPr>
          <w:rFonts w:cs="Arial"/>
          <w:b/>
          <w:sz w:val="56"/>
        </w:rPr>
      </w:pPr>
      <w:r>
        <w:rPr>
          <w:rFonts w:cs="Arial"/>
          <w:b/>
          <w:sz w:val="56"/>
        </w:rPr>
        <w:t>Besprechungsprotokolle</w:t>
      </w:r>
    </w:p>
    <w:p w14:paraId="4136DEBB" w14:textId="77777777" w:rsidR="001E42BD" w:rsidRDefault="001E42BD" w:rsidP="001E42BD">
      <w:pPr>
        <w:jc w:val="center"/>
      </w:pPr>
    </w:p>
    <w:p w14:paraId="602EEB41" w14:textId="38C77138" w:rsidR="001E42BD" w:rsidRDefault="001E42BD" w:rsidP="001E42BD">
      <w:pPr>
        <w:jc w:val="center"/>
      </w:pPr>
      <w:r>
        <w:t>Projekt Ferienspaß</w:t>
      </w:r>
    </w:p>
    <w:p w14:paraId="564F4902" w14:textId="77777777" w:rsidR="001E42BD" w:rsidRDefault="001E42BD" w:rsidP="001E42BD">
      <w:pPr>
        <w:jc w:val="center"/>
      </w:pPr>
    </w:p>
    <w:p w14:paraId="0784D19F" w14:textId="3AB0BF7F" w:rsidR="001E42BD" w:rsidRDefault="001E42BD" w:rsidP="001E42BD">
      <w:pPr>
        <w:jc w:val="center"/>
      </w:pPr>
      <w:r>
        <w:t>CCC – Clean Code Company</w:t>
      </w:r>
    </w:p>
    <w:p w14:paraId="29AF48F3" w14:textId="77777777" w:rsidR="001E42BD" w:rsidRPr="009F0058" w:rsidRDefault="001E42BD" w:rsidP="001E42BD">
      <w:pPr>
        <w:jc w:val="center"/>
      </w:pPr>
    </w:p>
    <w:p w14:paraId="7533931F" w14:textId="77777777" w:rsidR="001E42BD" w:rsidRPr="009F0058" w:rsidRDefault="001E42BD" w:rsidP="001E42BD">
      <w:pPr>
        <w:jc w:val="center"/>
        <w:rPr>
          <w:rFonts w:cs="Arial"/>
        </w:rPr>
      </w:pPr>
      <w:r>
        <w:rPr>
          <w:rFonts w:cs="Arial"/>
        </w:rPr>
        <w:t>5AHWII 2019/2020</w:t>
      </w:r>
    </w:p>
    <w:p w14:paraId="569FF3BD" w14:textId="0D3F0065" w:rsidR="001E42BD" w:rsidRDefault="001E42BD" w:rsidP="001E42BD">
      <w:pPr>
        <w:jc w:val="center"/>
        <w:rPr>
          <w:rFonts w:cs="Arial"/>
          <w:b/>
          <w:sz w:val="28"/>
        </w:rPr>
      </w:pPr>
    </w:p>
    <w:p w14:paraId="44FEE5FA" w14:textId="01C98602" w:rsidR="00753511" w:rsidRDefault="00753511" w:rsidP="001E42BD">
      <w:pPr>
        <w:jc w:val="center"/>
        <w:rPr>
          <w:rFonts w:cs="Arial"/>
          <w:b/>
          <w:sz w:val="28"/>
        </w:rPr>
      </w:pPr>
    </w:p>
    <w:p w14:paraId="2B26BA91" w14:textId="77777777" w:rsidR="00753511" w:rsidRDefault="00753511" w:rsidP="001E42BD">
      <w:pPr>
        <w:jc w:val="center"/>
        <w:rPr>
          <w:rFonts w:cs="Arial"/>
          <w:b/>
          <w:sz w:val="28"/>
        </w:rPr>
      </w:pPr>
    </w:p>
    <w:p w14:paraId="7BB99142" w14:textId="6CF35087" w:rsidR="001E42BD" w:rsidRDefault="00753511" w:rsidP="001E42BD">
      <w:pPr>
        <w:jc w:val="center"/>
        <w:rPr>
          <w:rFonts w:cs="Arial"/>
          <w:b/>
          <w:sz w:val="28"/>
        </w:rPr>
      </w:pPr>
      <w:r>
        <w:rPr>
          <w:noProof/>
        </w:rPr>
        <w:drawing>
          <wp:inline distT="0" distB="0" distL="0" distR="0" wp14:anchorId="591EAE29" wp14:editId="0BF28735">
            <wp:extent cx="5869471" cy="3214881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043" cy="322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678E8" w14:textId="77777777" w:rsidR="001E42BD" w:rsidRDefault="001E42BD" w:rsidP="001E42BD">
      <w:pPr>
        <w:rPr>
          <w:rFonts w:cs="Arial"/>
          <w:b/>
          <w:sz w:val="28"/>
        </w:rPr>
      </w:pPr>
      <w:r>
        <w:rPr>
          <w:rFonts w:cs="Arial"/>
          <w:b/>
          <w:sz w:val="28"/>
        </w:rPr>
        <w:br w:type="page"/>
      </w:r>
    </w:p>
    <w:p w14:paraId="3E32EA62" w14:textId="3EE837EC" w:rsidR="00D205C4" w:rsidRPr="00BE1CBE" w:rsidRDefault="00BE1CBE" w:rsidP="00203792">
      <w:pPr>
        <w:rPr>
          <w:lang w:val="de-DE"/>
        </w:rPr>
      </w:pPr>
      <w:r>
        <w:rPr>
          <w:u w:val="single"/>
          <w:lang w:val="de-DE"/>
        </w:rPr>
        <w:lastRenderedPageBreak/>
        <w:t>Besprechungsnummer:</w:t>
      </w:r>
      <w:r>
        <w:rPr>
          <w:lang w:val="de-DE"/>
        </w:rPr>
        <w:tab/>
      </w:r>
      <w:r>
        <w:rPr>
          <w:lang w:val="de-DE"/>
        </w:rPr>
        <w:tab/>
      </w:r>
      <w:r w:rsidR="001F5787">
        <w:rPr>
          <w:lang w:val="de-DE"/>
        </w:rPr>
        <w:t>3</w:t>
      </w:r>
    </w:p>
    <w:p w14:paraId="5E958C3C" w14:textId="2A31BCEE" w:rsidR="00BE1CBE" w:rsidRDefault="00BE1CBE" w:rsidP="00203792">
      <w:pPr>
        <w:rPr>
          <w:u w:val="single"/>
          <w:lang w:val="de-DE"/>
        </w:rPr>
      </w:pPr>
    </w:p>
    <w:p w14:paraId="5129B5D9" w14:textId="77777777" w:rsidR="00BE1CBE" w:rsidRDefault="00BE1CBE" w:rsidP="00203792">
      <w:pPr>
        <w:rPr>
          <w:u w:val="single"/>
          <w:lang w:val="de-DE"/>
        </w:rPr>
      </w:pPr>
    </w:p>
    <w:p w14:paraId="67D3CC2B" w14:textId="4A659E5D" w:rsidR="00203792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Besprechungsdatum:</w:t>
      </w:r>
      <w:r w:rsidR="00BE1CBE">
        <w:rPr>
          <w:u w:val="single"/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1F5787">
        <w:rPr>
          <w:lang w:val="de-DE"/>
        </w:rPr>
        <w:t>04.12.2019</w:t>
      </w:r>
    </w:p>
    <w:p w14:paraId="3112322E" w14:textId="221BE063" w:rsidR="00D205C4" w:rsidRDefault="00D205C4" w:rsidP="00203792">
      <w:pPr>
        <w:rPr>
          <w:u w:val="single"/>
          <w:lang w:val="de-DE"/>
        </w:rPr>
      </w:pPr>
    </w:p>
    <w:p w14:paraId="5F354E1B" w14:textId="696D41EF" w:rsidR="00D205C4" w:rsidRDefault="00D205C4" w:rsidP="00203792">
      <w:pPr>
        <w:rPr>
          <w:u w:val="single"/>
          <w:lang w:val="de-DE"/>
        </w:rPr>
      </w:pPr>
    </w:p>
    <w:p w14:paraId="1F875707" w14:textId="216221C9" w:rsidR="00D205C4" w:rsidRPr="00BE1CBE" w:rsidRDefault="00D205C4" w:rsidP="00203792">
      <w:pPr>
        <w:rPr>
          <w:lang w:val="de-DE"/>
        </w:rPr>
      </w:pPr>
      <w:r>
        <w:rPr>
          <w:u w:val="single"/>
          <w:lang w:val="de-DE"/>
        </w:rPr>
        <w:t>Schriftführer:</w:t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BE1CBE">
        <w:rPr>
          <w:lang w:val="de-DE"/>
        </w:rPr>
        <w:tab/>
      </w:r>
      <w:r w:rsidR="001F5787">
        <w:rPr>
          <w:lang w:val="de-DE"/>
        </w:rPr>
        <w:t>Gabrić Josip</w:t>
      </w:r>
    </w:p>
    <w:p w14:paraId="071D6E3D" w14:textId="0F1ADD73" w:rsidR="00D205C4" w:rsidRDefault="00D205C4" w:rsidP="00203792">
      <w:pPr>
        <w:rPr>
          <w:u w:val="single"/>
          <w:lang w:val="de-DE"/>
        </w:rPr>
      </w:pPr>
    </w:p>
    <w:p w14:paraId="14AE3C9A" w14:textId="77777777" w:rsidR="00D205C4" w:rsidRDefault="00D205C4" w:rsidP="00203792">
      <w:pPr>
        <w:rPr>
          <w:u w:val="single"/>
          <w:lang w:val="de-DE"/>
        </w:rPr>
      </w:pPr>
    </w:p>
    <w:p w14:paraId="270A5AFC" w14:textId="77777777" w:rsidR="00A5134B" w:rsidRDefault="00D205C4" w:rsidP="00203792">
      <w:pPr>
        <w:rPr>
          <w:lang w:val="de-DE"/>
        </w:rPr>
      </w:pPr>
      <w:r>
        <w:rPr>
          <w:u w:val="single"/>
          <w:lang w:val="de-DE"/>
        </w:rPr>
        <w:t>Teilnehmer:</w:t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</w:r>
      <w:r w:rsidR="00B53CE8">
        <w:rPr>
          <w:lang w:val="de-DE"/>
        </w:rPr>
        <w:tab/>
        <w:t>GRUG(Bürgermeister),</w:t>
      </w:r>
      <w:r w:rsidR="00A5134B">
        <w:rPr>
          <w:lang w:val="de-DE"/>
        </w:rPr>
        <w:t xml:space="preserve"> </w:t>
      </w:r>
      <w:r w:rsidR="00B53CE8">
        <w:rPr>
          <w:lang w:val="de-DE"/>
        </w:rPr>
        <w:t>Reiter Alexander</w:t>
      </w:r>
      <w:r w:rsidR="003A3BB6">
        <w:rPr>
          <w:lang w:val="de-DE"/>
        </w:rPr>
        <w:t xml:space="preserve"> </w:t>
      </w:r>
      <w:r w:rsidR="00B53CE8">
        <w:rPr>
          <w:lang w:val="de-DE"/>
        </w:rPr>
        <w:t xml:space="preserve">(PO), Gabrić </w:t>
      </w:r>
    </w:p>
    <w:p w14:paraId="40DC53C9" w14:textId="2F5D3D6D" w:rsidR="00D205C4" w:rsidRPr="00A5134B" w:rsidRDefault="00B53CE8" w:rsidP="00A5134B">
      <w:pPr>
        <w:ind w:left="2832" w:firstLine="708"/>
        <w:rPr>
          <w:lang w:val="en-US"/>
        </w:rPr>
      </w:pPr>
      <w:r w:rsidRPr="00A5134B">
        <w:rPr>
          <w:lang w:val="en-US"/>
        </w:rPr>
        <w:t>Josip</w:t>
      </w:r>
      <w:r w:rsidR="003A3BB6" w:rsidRPr="00A5134B">
        <w:rPr>
          <w:lang w:val="en-US"/>
        </w:rPr>
        <w:t xml:space="preserve"> (SM), Werth Elias, Mair Andreas</w:t>
      </w:r>
      <w:r w:rsidR="000A724F" w:rsidRPr="00A5134B">
        <w:rPr>
          <w:lang w:val="en-US"/>
        </w:rPr>
        <w:t>, Kol</w:t>
      </w:r>
      <w:r w:rsidR="00B84E8A" w:rsidRPr="00A5134B">
        <w:rPr>
          <w:lang w:val="en-US"/>
        </w:rPr>
        <w:t>l</w:t>
      </w:r>
      <w:r w:rsidR="000A724F" w:rsidRPr="00A5134B">
        <w:rPr>
          <w:lang w:val="en-US"/>
        </w:rPr>
        <w:t>ro</w:t>
      </w:r>
      <w:r w:rsidR="00B84E8A" w:rsidRPr="00A5134B">
        <w:rPr>
          <w:lang w:val="en-US"/>
        </w:rPr>
        <w:t>ss</w:t>
      </w:r>
      <w:r w:rsidR="000A724F" w:rsidRPr="00A5134B">
        <w:rPr>
          <w:lang w:val="en-US"/>
        </w:rPr>
        <w:t xml:space="preserve"> Marcel</w:t>
      </w:r>
    </w:p>
    <w:p w14:paraId="4576741E" w14:textId="6C517252" w:rsidR="00D205C4" w:rsidRPr="00A5134B" w:rsidRDefault="00D205C4" w:rsidP="00203792">
      <w:pPr>
        <w:rPr>
          <w:u w:val="single"/>
          <w:lang w:val="en-US"/>
        </w:rPr>
      </w:pPr>
    </w:p>
    <w:p w14:paraId="0B9BA250" w14:textId="6CAE878A" w:rsidR="00D205C4" w:rsidRPr="00A5134B" w:rsidRDefault="00D205C4" w:rsidP="00203792">
      <w:pPr>
        <w:rPr>
          <w:u w:val="single"/>
          <w:lang w:val="en-US"/>
        </w:rPr>
      </w:pPr>
    </w:p>
    <w:p w14:paraId="7E92A6F9" w14:textId="51994646" w:rsidR="00D205C4" w:rsidRPr="00F1766F" w:rsidRDefault="00D205C4" w:rsidP="00203792">
      <w:pPr>
        <w:rPr>
          <w:u w:val="single"/>
          <w:lang w:val="de-DE"/>
        </w:rPr>
      </w:pPr>
      <w:r>
        <w:rPr>
          <w:u w:val="single"/>
          <w:lang w:val="de-DE"/>
        </w:rPr>
        <w:t>Themen:</w:t>
      </w:r>
    </w:p>
    <w:p w14:paraId="434C8941" w14:textId="7B579FC8" w:rsidR="00203792" w:rsidRDefault="00203792" w:rsidP="00203792">
      <w:pPr>
        <w:rPr>
          <w:lang w:val="de-DE"/>
        </w:rPr>
      </w:pPr>
    </w:p>
    <w:p w14:paraId="0CA82BFF" w14:textId="3F60343E" w:rsidR="00A5134B" w:rsidRDefault="00A75187" w:rsidP="00A75187">
      <w:pPr>
        <w:pStyle w:val="Listenabsatz"/>
        <w:numPr>
          <w:ilvl w:val="0"/>
          <w:numId w:val="10"/>
        </w:numPr>
        <w:rPr>
          <w:lang w:val="de-DE"/>
        </w:rPr>
      </w:pPr>
      <w:r>
        <w:rPr>
          <w:lang w:val="de-DE"/>
        </w:rPr>
        <w:t>Review vom letzten Sprint</w:t>
      </w:r>
    </w:p>
    <w:p w14:paraId="68C10703" w14:textId="792A9A39" w:rsidR="00A75187" w:rsidRDefault="00A75187" w:rsidP="00A75187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 xml:space="preserve">Minimale Breite </w:t>
      </w:r>
      <w:r w:rsidR="00882D3C">
        <w:rPr>
          <w:lang w:val="de-DE"/>
        </w:rPr>
        <w:t>des Loginfensters ändern</w:t>
      </w:r>
      <w:r w:rsidR="0072336E">
        <w:rPr>
          <w:lang w:val="de-DE"/>
        </w:rPr>
        <w:t xml:space="preserve"> </w:t>
      </w:r>
      <w:r w:rsidR="00882D3C">
        <w:rPr>
          <w:lang w:val="de-DE"/>
        </w:rPr>
        <w:t>(zu klein beim verkleinern)</w:t>
      </w:r>
    </w:p>
    <w:p w14:paraId="42D148E4" w14:textId="499C5E90" w:rsidR="001A3804" w:rsidRDefault="001A3804" w:rsidP="00A75187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Benutzer soll wissen, wo er was eingeben muss</w:t>
      </w:r>
      <w:r w:rsidR="0072336E">
        <w:rPr>
          <w:lang w:val="de-DE"/>
        </w:rPr>
        <w:t xml:space="preserve"> </w:t>
      </w:r>
      <w:r>
        <w:rPr>
          <w:lang w:val="de-DE"/>
        </w:rPr>
        <w:t>(Straße, Hausnummer,</w:t>
      </w:r>
      <w:r w:rsidR="000C3835">
        <w:rPr>
          <w:lang w:val="de-DE"/>
        </w:rPr>
        <w:t xml:space="preserve"> etc.</w:t>
      </w:r>
      <w:bookmarkStart w:id="0" w:name="_GoBack"/>
      <w:bookmarkEnd w:id="0"/>
      <w:r>
        <w:rPr>
          <w:lang w:val="de-DE"/>
        </w:rPr>
        <w:t>)</w:t>
      </w:r>
    </w:p>
    <w:p w14:paraId="352F7865" w14:textId="5C473093" w:rsidR="0072336E" w:rsidRPr="00A75187" w:rsidRDefault="00567981" w:rsidP="00A75187">
      <w:pPr>
        <w:pStyle w:val="Listenabsatz"/>
        <w:numPr>
          <w:ilvl w:val="1"/>
          <w:numId w:val="10"/>
        </w:numPr>
        <w:rPr>
          <w:lang w:val="de-DE"/>
        </w:rPr>
      </w:pPr>
      <w:r>
        <w:rPr>
          <w:lang w:val="de-DE"/>
        </w:rPr>
        <w:t>Admin soll einen Benutzer zum Admin machen können</w:t>
      </w:r>
    </w:p>
    <w:sectPr w:rsidR="0072336E" w:rsidRPr="00A75187" w:rsidSect="001E42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4D406B" w14:textId="77777777" w:rsidR="008A1B9E" w:rsidRDefault="008A1B9E" w:rsidP="00F37F2F">
      <w:r>
        <w:separator/>
      </w:r>
    </w:p>
  </w:endnote>
  <w:endnote w:type="continuationSeparator" w:id="0">
    <w:p w14:paraId="4B28AAB1" w14:textId="77777777" w:rsidR="008A1B9E" w:rsidRDefault="008A1B9E" w:rsidP="00F37F2F">
      <w:r>
        <w:continuationSeparator/>
      </w:r>
    </w:p>
  </w:endnote>
  <w:endnote w:type="continuationNotice" w:id="1">
    <w:p w14:paraId="30853FF0" w14:textId="77777777" w:rsidR="008A1B9E" w:rsidRDefault="008A1B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B82E3" w14:textId="6C2B7785" w:rsidR="00F37F2F" w:rsidRPr="004D5DA7" w:rsidRDefault="00906345" w:rsidP="00906345">
    <w:pPr>
      <w:pStyle w:val="Fuzeile"/>
      <w:pBdr>
        <w:top w:val="single" w:sz="4" w:space="1" w:color="auto"/>
      </w:pBdr>
      <w:tabs>
        <w:tab w:val="clear" w:pos="4536"/>
      </w:tabs>
      <w:rPr>
        <w:sz w:val="18"/>
      </w:rPr>
    </w:pPr>
    <w:r>
      <w:rPr>
        <w:sz w:val="18"/>
      </w:rPr>
      <w:t>CCC-Clean Code Comany</w:t>
    </w:r>
    <w:r w:rsidRPr="00906345">
      <w:rPr>
        <w:sz w:val="18"/>
      </w:rPr>
      <w:ptab w:relativeTo="margin" w:alignment="center" w:leader="none"/>
    </w:r>
    <w:r w:rsidRPr="00906345">
      <w:rPr>
        <w:sz w:val="18"/>
      </w:rPr>
      <w:ptab w:relativeTo="margin" w:alignment="right" w:leader="none"/>
    </w:r>
    <w:r w:rsidRPr="00906345">
      <w:rPr>
        <w:sz w:val="18"/>
        <w:lang w:val="de-DE"/>
      </w:rPr>
      <w:t xml:space="preserve">Seite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PAGE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1</w:t>
    </w:r>
    <w:r w:rsidRPr="00906345">
      <w:rPr>
        <w:b/>
        <w:bCs/>
        <w:sz w:val="18"/>
      </w:rPr>
      <w:fldChar w:fldCharType="end"/>
    </w:r>
    <w:r w:rsidRPr="00906345">
      <w:rPr>
        <w:sz w:val="18"/>
        <w:lang w:val="de-DE"/>
      </w:rPr>
      <w:t xml:space="preserve"> von </w:t>
    </w:r>
    <w:r w:rsidRPr="00906345">
      <w:rPr>
        <w:b/>
        <w:bCs/>
        <w:sz w:val="18"/>
      </w:rPr>
      <w:fldChar w:fldCharType="begin"/>
    </w:r>
    <w:r w:rsidRPr="00906345">
      <w:rPr>
        <w:b/>
        <w:bCs/>
        <w:sz w:val="18"/>
      </w:rPr>
      <w:instrText>NUMPAGES  \* Arabic  \* MERGEFORMAT</w:instrText>
    </w:r>
    <w:r w:rsidRPr="00906345">
      <w:rPr>
        <w:b/>
        <w:bCs/>
        <w:sz w:val="18"/>
      </w:rPr>
      <w:fldChar w:fldCharType="separate"/>
    </w:r>
    <w:r w:rsidRPr="00906345">
      <w:rPr>
        <w:b/>
        <w:bCs/>
        <w:sz w:val="18"/>
        <w:lang w:val="de-DE"/>
      </w:rPr>
      <w:t>2</w:t>
    </w:r>
    <w:r w:rsidRPr="00906345">
      <w:rPr>
        <w:b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A6DB9" w14:textId="77777777" w:rsidR="008A1B9E" w:rsidRDefault="008A1B9E" w:rsidP="00F37F2F">
      <w:r>
        <w:separator/>
      </w:r>
    </w:p>
  </w:footnote>
  <w:footnote w:type="continuationSeparator" w:id="0">
    <w:p w14:paraId="4036641E" w14:textId="77777777" w:rsidR="008A1B9E" w:rsidRDefault="008A1B9E" w:rsidP="00F37F2F">
      <w:r>
        <w:continuationSeparator/>
      </w:r>
    </w:p>
  </w:footnote>
  <w:footnote w:type="continuationNotice" w:id="1">
    <w:p w14:paraId="342B0805" w14:textId="77777777" w:rsidR="008A1B9E" w:rsidRDefault="008A1B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D0912" w14:textId="75374A15" w:rsidR="00F37F2F" w:rsidRPr="00D076F5" w:rsidRDefault="00906345" w:rsidP="00906345">
    <w:pPr>
      <w:pStyle w:val="Kopfzeile"/>
      <w:pBdr>
        <w:bottom w:val="single" w:sz="4" w:space="1" w:color="auto"/>
      </w:pBdr>
      <w:tabs>
        <w:tab w:val="clear" w:pos="4536"/>
      </w:tabs>
      <w:jc w:val="both"/>
      <w:rPr>
        <w:sz w:val="18"/>
      </w:rPr>
    </w:pPr>
    <w:r>
      <w:rPr>
        <w:sz w:val="18"/>
      </w:rPr>
      <w:t>Projekt-Ferienspaß</w:t>
    </w:r>
    <w:r w:rsidR="000A34AF" w:rsidRPr="00D076F5">
      <w:rPr>
        <w:sz w:val="18"/>
      </w:rPr>
      <w:tab/>
    </w:r>
    <w:r>
      <w:rPr>
        <w:sz w:val="18"/>
      </w:rPr>
      <w:t>HTL Vöcklabruck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F47CE"/>
    <w:multiLevelType w:val="hybridMultilevel"/>
    <w:tmpl w:val="D4D80E04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3339E"/>
    <w:multiLevelType w:val="hybridMultilevel"/>
    <w:tmpl w:val="EC806F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7A4A18"/>
    <w:multiLevelType w:val="hybridMultilevel"/>
    <w:tmpl w:val="8C38D44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A337B6"/>
    <w:multiLevelType w:val="hybridMultilevel"/>
    <w:tmpl w:val="C478E41A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F34D8C"/>
    <w:multiLevelType w:val="hybridMultilevel"/>
    <w:tmpl w:val="6A6E76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2622AC"/>
    <w:multiLevelType w:val="hybridMultilevel"/>
    <w:tmpl w:val="B79EAF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DF7D6F"/>
    <w:multiLevelType w:val="hybridMultilevel"/>
    <w:tmpl w:val="BC827132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9812FF"/>
    <w:multiLevelType w:val="hybridMultilevel"/>
    <w:tmpl w:val="4BAA078C"/>
    <w:lvl w:ilvl="0" w:tplc="A14AFA8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8B4317"/>
    <w:multiLevelType w:val="hybridMultilevel"/>
    <w:tmpl w:val="334C33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4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92"/>
    <w:rsid w:val="00005200"/>
    <w:rsid w:val="000109BE"/>
    <w:rsid w:val="000122A4"/>
    <w:rsid w:val="00014F20"/>
    <w:rsid w:val="00016AF9"/>
    <w:rsid w:val="00017CBF"/>
    <w:rsid w:val="00026243"/>
    <w:rsid w:val="000335AC"/>
    <w:rsid w:val="00040E35"/>
    <w:rsid w:val="00055511"/>
    <w:rsid w:val="00056863"/>
    <w:rsid w:val="00056F09"/>
    <w:rsid w:val="00060DF2"/>
    <w:rsid w:val="00061E72"/>
    <w:rsid w:val="0006294C"/>
    <w:rsid w:val="00064A83"/>
    <w:rsid w:val="000705D7"/>
    <w:rsid w:val="0007271A"/>
    <w:rsid w:val="000741BE"/>
    <w:rsid w:val="0007446A"/>
    <w:rsid w:val="00082572"/>
    <w:rsid w:val="0008363F"/>
    <w:rsid w:val="00083C9A"/>
    <w:rsid w:val="00084DF5"/>
    <w:rsid w:val="000865C4"/>
    <w:rsid w:val="000872B1"/>
    <w:rsid w:val="00090052"/>
    <w:rsid w:val="0009117B"/>
    <w:rsid w:val="00093049"/>
    <w:rsid w:val="00093CF4"/>
    <w:rsid w:val="000A34AF"/>
    <w:rsid w:val="000A6B9C"/>
    <w:rsid w:val="000A724F"/>
    <w:rsid w:val="000B3CE8"/>
    <w:rsid w:val="000B463D"/>
    <w:rsid w:val="000C2410"/>
    <w:rsid w:val="000C3835"/>
    <w:rsid w:val="000C4C9A"/>
    <w:rsid w:val="000D746A"/>
    <w:rsid w:val="000D7B54"/>
    <w:rsid w:val="000E6BC6"/>
    <w:rsid w:val="000F05A9"/>
    <w:rsid w:val="000F1CC2"/>
    <w:rsid w:val="000F35E4"/>
    <w:rsid w:val="000F483E"/>
    <w:rsid w:val="00100797"/>
    <w:rsid w:val="00102CB3"/>
    <w:rsid w:val="0010348D"/>
    <w:rsid w:val="001048BB"/>
    <w:rsid w:val="00111F6B"/>
    <w:rsid w:val="00112F94"/>
    <w:rsid w:val="001238B4"/>
    <w:rsid w:val="00124DA2"/>
    <w:rsid w:val="00133E8C"/>
    <w:rsid w:val="00136A4F"/>
    <w:rsid w:val="001503FD"/>
    <w:rsid w:val="00152CC5"/>
    <w:rsid w:val="0015642D"/>
    <w:rsid w:val="001658FE"/>
    <w:rsid w:val="00166883"/>
    <w:rsid w:val="00170195"/>
    <w:rsid w:val="00172195"/>
    <w:rsid w:val="00174834"/>
    <w:rsid w:val="00187452"/>
    <w:rsid w:val="001A3804"/>
    <w:rsid w:val="001A5D27"/>
    <w:rsid w:val="001A71D8"/>
    <w:rsid w:val="001A77E2"/>
    <w:rsid w:val="001B30D4"/>
    <w:rsid w:val="001B4575"/>
    <w:rsid w:val="001B4A0A"/>
    <w:rsid w:val="001B5995"/>
    <w:rsid w:val="001B7F42"/>
    <w:rsid w:val="001C110D"/>
    <w:rsid w:val="001D4E0F"/>
    <w:rsid w:val="001E1639"/>
    <w:rsid w:val="001E1F69"/>
    <w:rsid w:val="001E42BD"/>
    <w:rsid w:val="001E51E7"/>
    <w:rsid w:val="001F01AD"/>
    <w:rsid w:val="001F30D4"/>
    <w:rsid w:val="001F5787"/>
    <w:rsid w:val="001F7AE7"/>
    <w:rsid w:val="00203792"/>
    <w:rsid w:val="00213673"/>
    <w:rsid w:val="002161BC"/>
    <w:rsid w:val="002205A5"/>
    <w:rsid w:val="0023411E"/>
    <w:rsid w:val="00242ECA"/>
    <w:rsid w:val="002454E5"/>
    <w:rsid w:val="00252623"/>
    <w:rsid w:val="0025346E"/>
    <w:rsid w:val="00256FBF"/>
    <w:rsid w:val="00265713"/>
    <w:rsid w:val="002714E6"/>
    <w:rsid w:val="002752DD"/>
    <w:rsid w:val="00275885"/>
    <w:rsid w:val="00276FCE"/>
    <w:rsid w:val="00282108"/>
    <w:rsid w:val="002870A5"/>
    <w:rsid w:val="0029036B"/>
    <w:rsid w:val="00290A49"/>
    <w:rsid w:val="00290FBB"/>
    <w:rsid w:val="00292A6D"/>
    <w:rsid w:val="00292CFD"/>
    <w:rsid w:val="00292FAD"/>
    <w:rsid w:val="002A7773"/>
    <w:rsid w:val="002A7C9A"/>
    <w:rsid w:val="002B1C45"/>
    <w:rsid w:val="002C5ED6"/>
    <w:rsid w:val="002C6FBC"/>
    <w:rsid w:val="002D3631"/>
    <w:rsid w:val="002D49E8"/>
    <w:rsid w:val="002D5438"/>
    <w:rsid w:val="002E2D02"/>
    <w:rsid w:val="002E58CB"/>
    <w:rsid w:val="002E661A"/>
    <w:rsid w:val="002F2378"/>
    <w:rsid w:val="002F2C6E"/>
    <w:rsid w:val="002F2F03"/>
    <w:rsid w:val="002F7778"/>
    <w:rsid w:val="00303B89"/>
    <w:rsid w:val="00312E75"/>
    <w:rsid w:val="00313166"/>
    <w:rsid w:val="00316D51"/>
    <w:rsid w:val="00326641"/>
    <w:rsid w:val="003309B7"/>
    <w:rsid w:val="00335BED"/>
    <w:rsid w:val="00337372"/>
    <w:rsid w:val="003428EC"/>
    <w:rsid w:val="00353A76"/>
    <w:rsid w:val="00356A72"/>
    <w:rsid w:val="003608CB"/>
    <w:rsid w:val="00360D7C"/>
    <w:rsid w:val="0036194C"/>
    <w:rsid w:val="00367E75"/>
    <w:rsid w:val="0037002E"/>
    <w:rsid w:val="00375978"/>
    <w:rsid w:val="00377F55"/>
    <w:rsid w:val="0038287E"/>
    <w:rsid w:val="003A0A54"/>
    <w:rsid w:val="003A3BB6"/>
    <w:rsid w:val="003B18EB"/>
    <w:rsid w:val="003C4843"/>
    <w:rsid w:val="003C6CC8"/>
    <w:rsid w:val="003D7C2E"/>
    <w:rsid w:val="003F4E76"/>
    <w:rsid w:val="0040412D"/>
    <w:rsid w:val="00406571"/>
    <w:rsid w:val="00424CEE"/>
    <w:rsid w:val="00427D6E"/>
    <w:rsid w:val="00430830"/>
    <w:rsid w:val="0043091E"/>
    <w:rsid w:val="00436192"/>
    <w:rsid w:val="004436E7"/>
    <w:rsid w:val="00445F9E"/>
    <w:rsid w:val="00454912"/>
    <w:rsid w:val="00454A4E"/>
    <w:rsid w:val="00463011"/>
    <w:rsid w:val="00464E6E"/>
    <w:rsid w:val="00465F67"/>
    <w:rsid w:val="00466CAC"/>
    <w:rsid w:val="0047054B"/>
    <w:rsid w:val="004745C4"/>
    <w:rsid w:val="0047460F"/>
    <w:rsid w:val="00485F7D"/>
    <w:rsid w:val="00495C5D"/>
    <w:rsid w:val="004A4C07"/>
    <w:rsid w:val="004A50C6"/>
    <w:rsid w:val="004B450B"/>
    <w:rsid w:val="004B747B"/>
    <w:rsid w:val="004C17EA"/>
    <w:rsid w:val="004C6960"/>
    <w:rsid w:val="004D1A19"/>
    <w:rsid w:val="004D5DA7"/>
    <w:rsid w:val="004F25AF"/>
    <w:rsid w:val="004F7CCB"/>
    <w:rsid w:val="00500A9B"/>
    <w:rsid w:val="005016F5"/>
    <w:rsid w:val="00504FCD"/>
    <w:rsid w:val="00510310"/>
    <w:rsid w:val="00517550"/>
    <w:rsid w:val="005210D2"/>
    <w:rsid w:val="00521A0C"/>
    <w:rsid w:val="00521EB9"/>
    <w:rsid w:val="00521FFA"/>
    <w:rsid w:val="00524004"/>
    <w:rsid w:val="005449B3"/>
    <w:rsid w:val="0054581A"/>
    <w:rsid w:val="00545991"/>
    <w:rsid w:val="005462BD"/>
    <w:rsid w:val="00547B72"/>
    <w:rsid w:val="0055611B"/>
    <w:rsid w:val="005602D1"/>
    <w:rsid w:val="005641B4"/>
    <w:rsid w:val="00567981"/>
    <w:rsid w:val="00570ABF"/>
    <w:rsid w:val="00572498"/>
    <w:rsid w:val="00575084"/>
    <w:rsid w:val="00575C26"/>
    <w:rsid w:val="005819BA"/>
    <w:rsid w:val="0059200A"/>
    <w:rsid w:val="00597F7B"/>
    <w:rsid w:val="005A63A0"/>
    <w:rsid w:val="005B2E63"/>
    <w:rsid w:val="005B6DC0"/>
    <w:rsid w:val="005D0B83"/>
    <w:rsid w:val="005D2181"/>
    <w:rsid w:val="005E12AB"/>
    <w:rsid w:val="005E280F"/>
    <w:rsid w:val="005E3D10"/>
    <w:rsid w:val="005F3459"/>
    <w:rsid w:val="00605EA2"/>
    <w:rsid w:val="006108D5"/>
    <w:rsid w:val="00616097"/>
    <w:rsid w:val="00617603"/>
    <w:rsid w:val="0062731A"/>
    <w:rsid w:val="006360D4"/>
    <w:rsid w:val="006448D5"/>
    <w:rsid w:val="006503FB"/>
    <w:rsid w:val="006539B0"/>
    <w:rsid w:val="00655894"/>
    <w:rsid w:val="00657CA4"/>
    <w:rsid w:val="00666626"/>
    <w:rsid w:val="00671A6B"/>
    <w:rsid w:val="00673E5C"/>
    <w:rsid w:val="00681064"/>
    <w:rsid w:val="006812BE"/>
    <w:rsid w:val="00695CF9"/>
    <w:rsid w:val="006A5FDF"/>
    <w:rsid w:val="006B0A78"/>
    <w:rsid w:val="006B1F07"/>
    <w:rsid w:val="006B32C0"/>
    <w:rsid w:val="006C0DA5"/>
    <w:rsid w:val="006C233E"/>
    <w:rsid w:val="006C2A38"/>
    <w:rsid w:val="006C356A"/>
    <w:rsid w:val="006C6950"/>
    <w:rsid w:val="006C7C9D"/>
    <w:rsid w:val="006C7FC1"/>
    <w:rsid w:val="006D2327"/>
    <w:rsid w:val="006E143B"/>
    <w:rsid w:val="006E14FF"/>
    <w:rsid w:val="006F1E70"/>
    <w:rsid w:val="006F524E"/>
    <w:rsid w:val="006F684B"/>
    <w:rsid w:val="006F6ADD"/>
    <w:rsid w:val="0070258F"/>
    <w:rsid w:val="007063A8"/>
    <w:rsid w:val="00706795"/>
    <w:rsid w:val="00711056"/>
    <w:rsid w:val="00711512"/>
    <w:rsid w:val="00714D83"/>
    <w:rsid w:val="00721B3C"/>
    <w:rsid w:val="00722358"/>
    <w:rsid w:val="0072336E"/>
    <w:rsid w:val="00723B84"/>
    <w:rsid w:val="00723D03"/>
    <w:rsid w:val="007340B3"/>
    <w:rsid w:val="00735B46"/>
    <w:rsid w:val="007506CF"/>
    <w:rsid w:val="00751970"/>
    <w:rsid w:val="007526F7"/>
    <w:rsid w:val="00753511"/>
    <w:rsid w:val="007632AF"/>
    <w:rsid w:val="00767931"/>
    <w:rsid w:val="00772A91"/>
    <w:rsid w:val="00773724"/>
    <w:rsid w:val="00775FC3"/>
    <w:rsid w:val="00781905"/>
    <w:rsid w:val="007845E7"/>
    <w:rsid w:val="00793EB8"/>
    <w:rsid w:val="007A661D"/>
    <w:rsid w:val="007B029C"/>
    <w:rsid w:val="007B1F46"/>
    <w:rsid w:val="007B49BC"/>
    <w:rsid w:val="007C13A6"/>
    <w:rsid w:val="007C24DB"/>
    <w:rsid w:val="007D0B31"/>
    <w:rsid w:val="007D5072"/>
    <w:rsid w:val="007D634B"/>
    <w:rsid w:val="007D6BE6"/>
    <w:rsid w:val="007D70E5"/>
    <w:rsid w:val="007E14FF"/>
    <w:rsid w:val="007E2A97"/>
    <w:rsid w:val="007F09DB"/>
    <w:rsid w:val="007F48E4"/>
    <w:rsid w:val="007F5A2B"/>
    <w:rsid w:val="00802256"/>
    <w:rsid w:val="00804A23"/>
    <w:rsid w:val="00805B8B"/>
    <w:rsid w:val="00813134"/>
    <w:rsid w:val="008236BB"/>
    <w:rsid w:val="00823BA8"/>
    <w:rsid w:val="00823F59"/>
    <w:rsid w:val="00825FFB"/>
    <w:rsid w:val="00832673"/>
    <w:rsid w:val="0083557E"/>
    <w:rsid w:val="008376BB"/>
    <w:rsid w:val="00855DFA"/>
    <w:rsid w:val="00856701"/>
    <w:rsid w:val="008611AF"/>
    <w:rsid w:val="00862989"/>
    <w:rsid w:val="00865368"/>
    <w:rsid w:val="0087221D"/>
    <w:rsid w:val="00882D3C"/>
    <w:rsid w:val="00887D76"/>
    <w:rsid w:val="00892571"/>
    <w:rsid w:val="008A1B9E"/>
    <w:rsid w:val="008A5954"/>
    <w:rsid w:val="008A64E3"/>
    <w:rsid w:val="008B11D0"/>
    <w:rsid w:val="008B661B"/>
    <w:rsid w:val="008C03C6"/>
    <w:rsid w:val="008D2138"/>
    <w:rsid w:val="008D33DA"/>
    <w:rsid w:val="008E45B9"/>
    <w:rsid w:val="008E4AAE"/>
    <w:rsid w:val="00903FBD"/>
    <w:rsid w:val="00906345"/>
    <w:rsid w:val="00923426"/>
    <w:rsid w:val="00925D75"/>
    <w:rsid w:val="00931F5E"/>
    <w:rsid w:val="00944EA2"/>
    <w:rsid w:val="00955DB3"/>
    <w:rsid w:val="00961191"/>
    <w:rsid w:val="00967680"/>
    <w:rsid w:val="009702FE"/>
    <w:rsid w:val="00983DE9"/>
    <w:rsid w:val="00985D17"/>
    <w:rsid w:val="0099117D"/>
    <w:rsid w:val="00993477"/>
    <w:rsid w:val="009934D0"/>
    <w:rsid w:val="009979D5"/>
    <w:rsid w:val="009A63BC"/>
    <w:rsid w:val="009B48A6"/>
    <w:rsid w:val="009C0E39"/>
    <w:rsid w:val="009C36ED"/>
    <w:rsid w:val="009C5C05"/>
    <w:rsid w:val="009D1071"/>
    <w:rsid w:val="009D5DFC"/>
    <w:rsid w:val="009E1E7B"/>
    <w:rsid w:val="009E32B8"/>
    <w:rsid w:val="009E42E0"/>
    <w:rsid w:val="009F5392"/>
    <w:rsid w:val="009F5DC4"/>
    <w:rsid w:val="009F6CC9"/>
    <w:rsid w:val="00A0714A"/>
    <w:rsid w:val="00A16B70"/>
    <w:rsid w:val="00A16CB1"/>
    <w:rsid w:val="00A239EC"/>
    <w:rsid w:val="00A23FD3"/>
    <w:rsid w:val="00A240D1"/>
    <w:rsid w:val="00A245BE"/>
    <w:rsid w:val="00A33915"/>
    <w:rsid w:val="00A34CD5"/>
    <w:rsid w:val="00A3758A"/>
    <w:rsid w:val="00A432E5"/>
    <w:rsid w:val="00A44CAD"/>
    <w:rsid w:val="00A45C07"/>
    <w:rsid w:val="00A5134B"/>
    <w:rsid w:val="00A702D2"/>
    <w:rsid w:val="00A73873"/>
    <w:rsid w:val="00A75187"/>
    <w:rsid w:val="00A829B5"/>
    <w:rsid w:val="00A93849"/>
    <w:rsid w:val="00A93C1B"/>
    <w:rsid w:val="00A93C40"/>
    <w:rsid w:val="00A949D1"/>
    <w:rsid w:val="00AA0B88"/>
    <w:rsid w:val="00AA25D9"/>
    <w:rsid w:val="00AA6314"/>
    <w:rsid w:val="00AA7AAE"/>
    <w:rsid w:val="00AB0416"/>
    <w:rsid w:val="00AB0ADF"/>
    <w:rsid w:val="00AB317A"/>
    <w:rsid w:val="00AB53AB"/>
    <w:rsid w:val="00AC4D50"/>
    <w:rsid w:val="00AD0E3D"/>
    <w:rsid w:val="00AD2A6D"/>
    <w:rsid w:val="00AD3414"/>
    <w:rsid w:val="00AD797D"/>
    <w:rsid w:val="00AE21E1"/>
    <w:rsid w:val="00AE30CF"/>
    <w:rsid w:val="00AE4E2A"/>
    <w:rsid w:val="00AF478E"/>
    <w:rsid w:val="00AF4C0C"/>
    <w:rsid w:val="00AF4FA5"/>
    <w:rsid w:val="00AF6565"/>
    <w:rsid w:val="00B029FE"/>
    <w:rsid w:val="00B162B0"/>
    <w:rsid w:val="00B21461"/>
    <w:rsid w:val="00B22183"/>
    <w:rsid w:val="00B2342A"/>
    <w:rsid w:val="00B25B9B"/>
    <w:rsid w:val="00B42457"/>
    <w:rsid w:val="00B53CE8"/>
    <w:rsid w:val="00B53F53"/>
    <w:rsid w:val="00B57A46"/>
    <w:rsid w:val="00B648FB"/>
    <w:rsid w:val="00B65D64"/>
    <w:rsid w:val="00B66BC9"/>
    <w:rsid w:val="00B763D7"/>
    <w:rsid w:val="00B767A5"/>
    <w:rsid w:val="00B83891"/>
    <w:rsid w:val="00B84E8A"/>
    <w:rsid w:val="00B875D4"/>
    <w:rsid w:val="00B91CA3"/>
    <w:rsid w:val="00B92892"/>
    <w:rsid w:val="00B9588C"/>
    <w:rsid w:val="00B958EC"/>
    <w:rsid w:val="00B96D63"/>
    <w:rsid w:val="00BA5532"/>
    <w:rsid w:val="00BB0622"/>
    <w:rsid w:val="00BB0D27"/>
    <w:rsid w:val="00BB396E"/>
    <w:rsid w:val="00BB5896"/>
    <w:rsid w:val="00BC23F1"/>
    <w:rsid w:val="00BC568B"/>
    <w:rsid w:val="00BD4884"/>
    <w:rsid w:val="00BE1CBE"/>
    <w:rsid w:val="00BE4DAF"/>
    <w:rsid w:val="00BF0865"/>
    <w:rsid w:val="00BF1DB9"/>
    <w:rsid w:val="00C00A5B"/>
    <w:rsid w:val="00C01292"/>
    <w:rsid w:val="00C03755"/>
    <w:rsid w:val="00C0483B"/>
    <w:rsid w:val="00C05A59"/>
    <w:rsid w:val="00C06ED3"/>
    <w:rsid w:val="00C13381"/>
    <w:rsid w:val="00C13D0D"/>
    <w:rsid w:val="00C158F4"/>
    <w:rsid w:val="00C20758"/>
    <w:rsid w:val="00C30C5A"/>
    <w:rsid w:val="00C33090"/>
    <w:rsid w:val="00C40FC7"/>
    <w:rsid w:val="00C418E5"/>
    <w:rsid w:val="00C471AB"/>
    <w:rsid w:val="00C47E73"/>
    <w:rsid w:val="00C5193B"/>
    <w:rsid w:val="00C53F4A"/>
    <w:rsid w:val="00C57F80"/>
    <w:rsid w:val="00C62C95"/>
    <w:rsid w:val="00C6369B"/>
    <w:rsid w:val="00C645E9"/>
    <w:rsid w:val="00C671A4"/>
    <w:rsid w:val="00C707E8"/>
    <w:rsid w:val="00C71382"/>
    <w:rsid w:val="00C72343"/>
    <w:rsid w:val="00C84CE8"/>
    <w:rsid w:val="00C95AEE"/>
    <w:rsid w:val="00C96D39"/>
    <w:rsid w:val="00CA0CF5"/>
    <w:rsid w:val="00CA43A1"/>
    <w:rsid w:val="00CA550B"/>
    <w:rsid w:val="00CB34C0"/>
    <w:rsid w:val="00CB7300"/>
    <w:rsid w:val="00CD0555"/>
    <w:rsid w:val="00CD502F"/>
    <w:rsid w:val="00CF60A0"/>
    <w:rsid w:val="00D076F5"/>
    <w:rsid w:val="00D14BEF"/>
    <w:rsid w:val="00D160C4"/>
    <w:rsid w:val="00D166D6"/>
    <w:rsid w:val="00D205C4"/>
    <w:rsid w:val="00D23A93"/>
    <w:rsid w:val="00D24164"/>
    <w:rsid w:val="00D24242"/>
    <w:rsid w:val="00D24B29"/>
    <w:rsid w:val="00D25B71"/>
    <w:rsid w:val="00D31D59"/>
    <w:rsid w:val="00D34B4F"/>
    <w:rsid w:val="00D373E5"/>
    <w:rsid w:val="00D43EF9"/>
    <w:rsid w:val="00D44C2B"/>
    <w:rsid w:val="00D51095"/>
    <w:rsid w:val="00D57832"/>
    <w:rsid w:val="00D6019E"/>
    <w:rsid w:val="00D60780"/>
    <w:rsid w:val="00D6144F"/>
    <w:rsid w:val="00D61CEB"/>
    <w:rsid w:val="00D63ABB"/>
    <w:rsid w:val="00D640E5"/>
    <w:rsid w:val="00D6424D"/>
    <w:rsid w:val="00D65DC8"/>
    <w:rsid w:val="00D70517"/>
    <w:rsid w:val="00D74D74"/>
    <w:rsid w:val="00D8035A"/>
    <w:rsid w:val="00D90E4C"/>
    <w:rsid w:val="00D942E5"/>
    <w:rsid w:val="00DA1071"/>
    <w:rsid w:val="00DA4D4D"/>
    <w:rsid w:val="00DA76BC"/>
    <w:rsid w:val="00DB34FC"/>
    <w:rsid w:val="00DB491F"/>
    <w:rsid w:val="00DC4149"/>
    <w:rsid w:val="00DC5791"/>
    <w:rsid w:val="00DC6519"/>
    <w:rsid w:val="00DC7CF7"/>
    <w:rsid w:val="00DE3F26"/>
    <w:rsid w:val="00DF3485"/>
    <w:rsid w:val="00DF6A45"/>
    <w:rsid w:val="00E037F2"/>
    <w:rsid w:val="00E056B6"/>
    <w:rsid w:val="00E103B6"/>
    <w:rsid w:val="00E1228E"/>
    <w:rsid w:val="00E14845"/>
    <w:rsid w:val="00E1546E"/>
    <w:rsid w:val="00E16F2E"/>
    <w:rsid w:val="00E263E5"/>
    <w:rsid w:val="00E32E05"/>
    <w:rsid w:val="00E33C16"/>
    <w:rsid w:val="00E34595"/>
    <w:rsid w:val="00E34A4D"/>
    <w:rsid w:val="00E3678C"/>
    <w:rsid w:val="00E36936"/>
    <w:rsid w:val="00E516A8"/>
    <w:rsid w:val="00E51F24"/>
    <w:rsid w:val="00E55655"/>
    <w:rsid w:val="00E61D6F"/>
    <w:rsid w:val="00E62844"/>
    <w:rsid w:val="00E6289D"/>
    <w:rsid w:val="00E71149"/>
    <w:rsid w:val="00E81859"/>
    <w:rsid w:val="00E824A3"/>
    <w:rsid w:val="00E84A93"/>
    <w:rsid w:val="00E90278"/>
    <w:rsid w:val="00E92BC0"/>
    <w:rsid w:val="00EA3C10"/>
    <w:rsid w:val="00EA6A18"/>
    <w:rsid w:val="00EC4657"/>
    <w:rsid w:val="00EC69F3"/>
    <w:rsid w:val="00ED0A5F"/>
    <w:rsid w:val="00ED295D"/>
    <w:rsid w:val="00EE0946"/>
    <w:rsid w:val="00EF1A09"/>
    <w:rsid w:val="00EF2978"/>
    <w:rsid w:val="00EF7284"/>
    <w:rsid w:val="00F01802"/>
    <w:rsid w:val="00F04334"/>
    <w:rsid w:val="00F12049"/>
    <w:rsid w:val="00F156CC"/>
    <w:rsid w:val="00F1766F"/>
    <w:rsid w:val="00F1771F"/>
    <w:rsid w:val="00F20E03"/>
    <w:rsid w:val="00F21CCD"/>
    <w:rsid w:val="00F23AB0"/>
    <w:rsid w:val="00F26BA0"/>
    <w:rsid w:val="00F33D1A"/>
    <w:rsid w:val="00F37B45"/>
    <w:rsid w:val="00F37F2F"/>
    <w:rsid w:val="00F467AC"/>
    <w:rsid w:val="00F51D34"/>
    <w:rsid w:val="00F603E8"/>
    <w:rsid w:val="00F61415"/>
    <w:rsid w:val="00F707E2"/>
    <w:rsid w:val="00F72077"/>
    <w:rsid w:val="00F747F8"/>
    <w:rsid w:val="00F80634"/>
    <w:rsid w:val="00F8459F"/>
    <w:rsid w:val="00F85789"/>
    <w:rsid w:val="00F867BF"/>
    <w:rsid w:val="00F86CF1"/>
    <w:rsid w:val="00F872A1"/>
    <w:rsid w:val="00FB081F"/>
    <w:rsid w:val="00FC24F3"/>
    <w:rsid w:val="00FC4769"/>
    <w:rsid w:val="00FC77D9"/>
    <w:rsid w:val="00FC7C0F"/>
    <w:rsid w:val="00FD1D07"/>
    <w:rsid w:val="00FD4AAE"/>
    <w:rsid w:val="00FE1119"/>
    <w:rsid w:val="00FE29E1"/>
    <w:rsid w:val="00FE7F3D"/>
    <w:rsid w:val="00FF1A8E"/>
    <w:rsid w:val="00FF1CE2"/>
    <w:rsid w:val="00FF29DE"/>
    <w:rsid w:val="00FF31FB"/>
    <w:rsid w:val="00FF3CF6"/>
    <w:rsid w:val="00FF4E6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94DA78"/>
  <w14:defaultImageDpi w14:val="330"/>
  <w15:chartTrackingRefBased/>
  <w15:docId w15:val="{DED318FB-5D01-4303-ABCF-52933AC1B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867BF"/>
    <w:pPr>
      <w:spacing w:after="0" w:line="240" w:lineRule="auto"/>
    </w:pPr>
    <w:rPr>
      <w:rFonts w:ascii="Arial" w:hAnsi="Arial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867BF"/>
    <w:pPr>
      <w:keepNext/>
      <w:keepLines/>
      <w:outlineLvl w:val="0"/>
    </w:pPr>
    <w:rPr>
      <w:rFonts w:eastAsiaTheme="majorEastAsia" w:cstheme="majorBidi"/>
      <w:b/>
      <w:color w:val="1F4E79" w:themeColor="accent5" w:themeShade="80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67BF"/>
    <w:pPr>
      <w:keepNext/>
      <w:keepLines/>
      <w:outlineLvl w:val="1"/>
    </w:pPr>
    <w:rPr>
      <w:rFonts w:eastAsiaTheme="majorEastAsia" w:cstheme="majorBidi"/>
      <w:b/>
      <w:sz w:val="24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67BF"/>
    <w:rPr>
      <w:rFonts w:ascii="Arial" w:eastAsiaTheme="majorEastAsia" w:hAnsi="Arial" w:cstheme="majorBidi"/>
      <w:b/>
      <w:color w:val="1F4E79" w:themeColor="accent5" w:themeShade="80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867BF"/>
    <w:rPr>
      <w:rFonts w:ascii="Arial" w:eastAsiaTheme="majorEastAsia" w:hAnsi="Arial" w:cstheme="majorBidi"/>
      <w:b/>
      <w:sz w:val="24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326641"/>
    <w:pPr>
      <w:spacing w:after="160" w:line="259" w:lineRule="auto"/>
      <w:contextualSpacing/>
      <w:jc w:val="center"/>
    </w:pPr>
    <w:rPr>
      <w:rFonts w:eastAsiaTheme="majorEastAsia" w:cstheme="majorBidi"/>
      <w:color w:val="1F4E79" w:themeColor="accent5" w:themeShade="80"/>
      <w:spacing w:val="-10"/>
      <w:kern w:val="28"/>
      <w:sz w:val="5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6BC9"/>
    <w:rPr>
      <w:rFonts w:ascii="Arial" w:eastAsiaTheme="majorEastAsia" w:hAnsi="Arial" w:cstheme="majorBidi"/>
      <w:color w:val="1F4E79" w:themeColor="accent5" w:themeShade="80"/>
      <w:spacing w:val="-10"/>
      <w:kern w:val="28"/>
      <w:sz w:val="52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37F2F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F37F2F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37F2F"/>
    <w:rPr>
      <w:rFonts w:ascii="Arial" w:hAnsi="Arial"/>
    </w:rPr>
  </w:style>
  <w:style w:type="paragraph" w:styleId="Listenabsatz">
    <w:name w:val="List Paragraph"/>
    <w:basedOn w:val="Standard"/>
    <w:uiPriority w:val="34"/>
    <w:qFormat/>
    <w:rsid w:val="000D7B54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353A76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0B463D"/>
    <w:rPr>
      <w:color w:val="954F72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55511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55511"/>
    <w:rPr>
      <w:rFonts w:ascii="Segoe UI" w:hAnsi="Segoe UI" w:cs="Segoe UI"/>
      <w:sz w:val="18"/>
      <w:szCs w:val="18"/>
    </w:rPr>
  </w:style>
  <w:style w:type="paragraph" w:styleId="KeinLeerraum">
    <w:name w:val="No Spacing"/>
    <w:link w:val="KeinLeerraumZchn"/>
    <w:uiPriority w:val="1"/>
    <w:qFormat/>
    <w:rsid w:val="001E42BD"/>
    <w:pPr>
      <w:spacing w:after="0" w:line="240" w:lineRule="auto"/>
    </w:pPr>
    <w:rPr>
      <w:rFonts w:eastAsiaTheme="minorEastAsia"/>
      <w:lang w:eastAsia="de-AT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E42BD"/>
    <w:rPr>
      <w:rFonts w:eastAsiaTheme="minorEastAsia"/>
      <w:lang w:eastAsia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66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8770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120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23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5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819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7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chule\5AHWII\Vorl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1C9106-AE31-4A5E-B421-887490B6B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</Template>
  <TotalTime>0</TotalTime>
  <Pages>2</Pages>
  <Words>74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Reiter</dc:creator>
  <cp:keywords/>
  <dc:description/>
  <cp:lastModifiedBy>Josip Gabric</cp:lastModifiedBy>
  <cp:revision>51</cp:revision>
  <dcterms:created xsi:type="dcterms:W3CDTF">2019-11-06T08:47:00Z</dcterms:created>
  <dcterms:modified xsi:type="dcterms:W3CDTF">2019-12-04T09:38:00Z</dcterms:modified>
</cp:coreProperties>
</file>