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3E32EA62" w14:textId="03FD4ADD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lastRenderedPageBreak/>
        <w:t>Besprechungsnummer:</w:t>
      </w:r>
      <w:r>
        <w:rPr>
          <w:lang w:val="de-DE"/>
        </w:rPr>
        <w:tab/>
      </w:r>
      <w:r>
        <w:rPr>
          <w:lang w:val="de-DE"/>
        </w:rPr>
        <w:tab/>
      </w:r>
      <w:r w:rsidR="00A5134B">
        <w:rPr>
          <w:lang w:val="de-DE"/>
        </w:rPr>
        <w:t>3</w:t>
      </w:r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6AA1EA29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  <w:t>12.11.2019</w:t>
      </w:r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42F4A9ED" w:rsidR="00D205C4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A5134B">
        <w:rPr>
          <w:lang w:val="de-DE"/>
        </w:rPr>
        <w:t>Alexander Reiter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270A5AFC" w14:textId="77777777" w:rsidR="00A5134B" w:rsidRDefault="00D205C4" w:rsidP="00203792">
      <w:pPr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>GRUG(Bürgermeister),</w:t>
      </w:r>
      <w:r w:rsidR="00A5134B">
        <w:rPr>
          <w:lang w:val="de-DE"/>
        </w:rPr>
        <w:t xml:space="preserve"> </w:t>
      </w:r>
      <w:r w:rsidR="00B53CE8">
        <w:rPr>
          <w:lang w:val="de-DE"/>
        </w:rPr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 xml:space="preserve">(PO), </w:t>
      </w:r>
      <w:proofErr w:type="spellStart"/>
      <w:r w:rsidR="00B53CE8">
        <w:rPr>
          <w:lang w:val="de-DE"/>
        </w:rPr>
        <w:t>Gabrić</w:t>
      </w:r>
      <w:proofErr w:type="spellEnd"/>
      <w:r w:rsidR="00B53CE8">
        <w:rPr>
          <w:lang w:val="de-DE"/>
        </w:rPr>
        <w:t xml:space="preserve"> </w:t>
      </w:r>
    </w:p>
    <w:p w14:paraId="40DC53C9" w14:textId="2F5D3D6D" w:rsidR="00D205C4" w:rsidRPr="00A5134B" w:rsidRDefault="00B53CE8" w:rsidP="00A5134B">
      <w:pPr>
        <w:ind w:left="2832" w:firstLine="708"/>
        <w:rPr>
          <w:lang w:val="en-US"/>
        </w:rPr>
      </w:pPr>
      <w:r w:rsidRPr="00A5134B">
        <w:rPr>
          <w:lang w:val="en-US"/>
        </w:rPr>
        <w:t>Josip</w:t>
      </w:r>
      <w:r w:rsidR="003A3BB6" w:rsidRPr="00A5134B">
        <w:rPr>
          <w:lang w:val="en-US"/>
        </w:rPr>
        <w:t xml:space="preserve"> (SM), Werth Elias, Mair Andreas</w:t>
      </w:r>
      <w:r w:rsidR="000A724F" w:rsidRPr="00A5134B">
        <w:rPr>
          <w:lang w:val="en-US"/>
        </w:rPr>
        <w:t xml:space="preserve">, </w:t>
      </w:r>
      <w:proofErr w:type="spellStart"/>
      <w:r w:rsidR="000A724F" w:rsidRPr="00A5134B">
        <w:rPr>
          <w:lang w:val="en-US"/>
        </w:rPr>
        <w:t>Kol</w:t>
      </w:r>
      <w:r w:rsidR="00B84E8A" w:rsidRPr="00A5134B">
        <w:rPr>
          <w:lang w:val="en-US"/>
        </w:rPr>
        <w:t>l</w:t>
      </w:r>
      <w:r w:rsidR="000A724F" w:rsidRPr="00A5134B">
        <w:rPr>
          <w:lang w:val="en-US"/>
        </w:rPr>
        <w:t>ro</w:t>
      </w:r>
      <w:r w:rsidR="00B84E8A" w:rsidRPr="00A5134B">
        <w:rPr>
          <w:lang w:val="en-US"/>
        </w:rPr>
        <w:t>ss</w:t>
      </w:r>
      <w:proofErr w:type="spellEnd"/>
      <w:r w:rsidR="000A724F" w:rsidRPr="00A5134B">
        <w:rPr>
          <w:lang w:val="en-US"/>
        </w:rPr>
        <w:t xml:space="preserve"> Marcel</w:t>
      </w:r>
    </w:p>
    <w:p w14:paraId="4576741E" w14:textId="6C517252" w:rsidR="00D205C4" w:rsidRPr="00A5134B" w:rsidRDefault="00D205C4" w:rsidP="00203792">
      <w:pPr>
        <w:rPr>
          <w:u w:val="single"/>
          <w:lang w:val="en-US"/>
        </w:rPr>
      </w:pPr>
    </w:p>
    <w:p w14:paraId="0B9BA250" w14:textId="6CAE878A" w:rsidR="00D205C4" w:rsidRPr="00A5134B" w:rsidRDefault="00D205C4" w:rsidP="00203792">
      <w:pPr>
        <w:rPr>
          <w:u w:val="single"/>
          <w:lang w:val="en-US"/>
        </w:rPr>
      </w:pPr>
    </w:p>
    <w:p w14:paraId="7E92A6F9" w14:textId="51994646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7B579FC8" w:rsidR="00203792" w:rsidRDefault="00203792" w:rsidP="00203792">
      <w:pPr>
        <w:rPr>
          <w:lang w:val="de-DE"/>
        </w:rPr>
      </w:pPr>
    </w:p>
    <w:p w14:paraId="4F41C185" w14:textId="4C83E81E" w:rsidR="001C110D" w:rsidRDefault="00A5134B" w:rsidP="001C110D">
      <w:pPr>
        <w:rPr>
          <w:lang w:val="de-DE"/>
        </w:rPr>
      </w:pPr>
      <w:r>
        <w:rPr>
          <w:lang w:val="de-DE"/>
        </w:rPr>
        <w:t>Besprechung Akzeptanzkriterien</w:t>
      </w:r>
    </w:p>
    <w:p w14:paraId="7B6CA7C7" w14:textId="126D782E" w:rsidR="00A5134B" w:rsidRDefault="00A5134B" w:rsidP="001C110D">
      <w:pPr>
        <w:rPr>
          <w:lang w:val="de-DE"/>
        </w:rPr>
      </w:pPr>
    </w:p>
    <w:p w14:paraId="42FABF8D" w14:textId="77777777" w:rsidR="008376BB" w:rsidRDefault="008376BB" w:rsidP="008376BB">
      <w:pPr>
        <w:pStyle w:val="berschrift2"/>
        <w:rPr>
          <w:lang w:val="de-DE"/>
        </w:rPr>
      </w:pPr>
      <w:r>
        <w:rPr>
          <w:lang w:val="de-DE"/>
        </w:rPr>
        <w:t>Story: Registration</w:t>
      </w:r>
    </w:p>
    <w:p w14:paraId="289353F3" w14:textId="77777777" w:rsidR="008376BB" w:rsidRDefault="008376BB" w:rsidP="008376BB">
      <w:pPr>
        <w:rPr>
          <w:lang w:val="de-DE"/>
        </w:rPr>
      </w:pPr>
      <w:r>
        <w:rPr>
          <w:lang w:val="de-DE"/>
        </w:rPr>
        <w:t>Akzeptanzkriterien:</w:t>
      </w:r>
    </w:p>
    <w:p w14:paraId="37084EF2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E-Mail, Passwort, Vorname, Nachname, Ort, PLZ, Straße, Nr.</w:t>
      </w:r>
    </w:p>
    <w:p w14:paraId="54C96032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Prüfung gültiger Ort</w:t>
      </w:r>
    </w:p>
    <w:p w14:paraId="4C7C468A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Alle Felder ausgefüllt</w:t>
      </w:r>
    </w:p>
    <w:p w14:paraId="56AAF6F2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Gültige E-Mail</w:t>
      </w:r>
    </w:p>
    <w:p w14:paraId="77D08172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Keine Doppelregistrierung</w:t>
      </w:r>
    </w:p>
    <w:p w14:paraId="1502E2F6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Bestätigungs-E-Mail</w:t>
      </w:r>
    </w:p>
    <w:p w14:paraId="2AC9A440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Weiterleitung zu Login, wenn erfolgreich</w:t>
      </w:r>
    </w:p>
    <w:p w14:paraId="14AEFD86" w14:textId="77777777" w:rsidR="008376BB" w:rsidRDefault="008376BB" w:rsidP="008376BB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Sonst Fehlermeldung</w:t>
      </w:r>
    </w:p>
    <w:p w14:paraId="1840C218" w14:textId="77777777" w:rsidR="008376BB" w:rsidRDefault="008376BB" w:rsidP="008376BB">
      <w:pPr>
        <w:rPr>
          <w:lang w:val="de-DE"/>
        </w:rPr>
      </w:pPr>
    </w:p>
    <w:p w14:paraId="0762BFFB" w14:textId="77777777" w:rsidR="008376BB" w:rsidRDefault="008376BB" w:rsidP="008376BB">
      <w:pPr>
        <w:pStyle w:val="berschrift2"/>
        <w:rPr>
          <w:lang w:val="de-DE"/>
        </w:rPr>
      </w:pPr>
      <w:r>
        <w:rPr>
          <w:lang w:val="de-DE"/>
        </w:rPr>
        <w:t>Story: Administrator Einstellungsverwaltung</w:t>
      </w:r>
    </w:p>
    <w:p w14:paraId="726BA891" w14:textId="77777777" w:rsidR="008376BB" w:rsidRDefault="008376BB" w:rsidP="008376BB">
      <w:pPr>
        <w:rPr>
          <w:lang w:val="de-DE"/>
        </w:rPr>
      </w:pPr>
      <w:r>
        <w:rPr>
          <w:lang w:val="de-DE"/>
        </w:rPr>
        <w:t>Akzeptanzkriterien:</w:t>
      </w:r>
    </w:p>
    <w:p w14:paraId="272EBF35" w14:textId="77777777" w:rsidR="008376BB" w:rsidRDefault="008376BB" w:rsidP="008376B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Lister der erlaubten Orte</w:t>
      </w:r>
    </w:p>
    <w:p w14:paraId="476A29E6" w14:textId="77777777" w:rsidR="008376BB" w:rsidRDefault="008376BB" w:rsidP="008376B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Rabatteinstellungen</w:t>
      </w:r>
    </w:p>
    <w:p w14:paraId="4ED627A2" w14:textId="77777777" w:rsidR="008376BB" w:rsidRDefault="008376BB" w:rsidP="008376B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Emaildaten</w:t>
      </w:r>
    </w:p>
    <w:p w14:paraId="08BB4BD8" w14:textId="77777777" w:rsidR="008376BB" w:rsidRDefault="008376BB" w:rsidP="008376B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Anmeldezeitraum</w:t>
      </w:r>
    </w:p>
    <w:p w14:paraId="145956B8" w14:textId="77777777" w:rsidR="008376BB" w:rsidRDefault="008376BB" w:rsidP="008376BB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Hinweis wenn Personen aus nicht-erlauben Orten</w:t>
      </w:r>
    </w:p>
    <w:p w14:paraId="42607BA1" w14:textId="77777777" w:rsidR="008376BB" w:rsidRDefault="008376BB" w:rsidP="008376BB">
      <w:pPr>
        <w:rPr>
          <w:lang w:val="de-DE"/>
        </w:rPr>
      </w:pPr>
    </w:p>
    <w:p w14:paraId="0A739E77" w14:textId="77777777" w:rsidR="008376BB" w:rsidRDefault="008376BB" w:rsidP="008376BB">
      <w:pPr>
        <w:pStyle w:val="berschrift2"/>
        <w:rPr>
          <w:lang w:val="de-DE"/>
        </w:rPr>
      </w:pPr>
      <w:r>
        <w:rPr>
          <w:lang w:val="de-DE"/>
        </w:rPr>
        <w:t>Story: Liste von Personen aus nicht-erlauben Orten</w:t>
      </w:r>
    </w:p>
    <w:p w14:paraId="1092FFF1" w14:textId="77777777" w:rsidR="008376BB" w:rsidRDefault="008376BB" w:rsidP="008376BB">
      <w:pPr>
        <w:rPr>
          <w:lang w:val="de-DE"/>
        </w:rPr>
      </w:pPr>
      <w:r>
        <w:rPr>
          <w:lang w:val="de-DE"/>
        </w:rPr>
        <w:t>Akzeptanzkriterien:</w:t>
      </w:r>
    </w:p>
    <w:p w14:paraId="727189AE" w14:textId="77777777" w:rsidR="008376BB" w:rsidRDefault="008376BB" w:rsidP="008376BB">
      <w:pPr>
        <w:pStyle w:val="Listenabsatz"/>
        <w:numPr>
          <w:ilvl w:val="0"/>
          <w:numId w:val="9"/>
        </w:numPr>
        <w:rPr>
          <w:lang w:val="de-DE"/>
        </w:rPr>
      </w:pPr>
      <w:r>
        <w:rPr>
          <w:lang w:val="de-DE"/>
        </w:rPr>
        <w:t>Ob bei Projekt angemeldet</w:t>
      </w:r>
    </w:p>
    <w:p w14:paraId="0CA82BFF" w14:textId="77777777" w:rsidR="00A5134B" w:rsidRPr="001C110D" w:rsidRDefault="00A5134B" w:rsidP="001C110D">
      <w:pPr>
        <w:rPr>
          <w:lang w:val="de-DE"/>
        </w:rPr>
      </w:pPr>
      <w:bookmarkStart w:id="0" w:name="_GoBack"/>
      <w:bookmarkEnd w:id="0"/>
    </w:p>
    <w:sectPr w:rsidR="00A5134B" w:rsidRPr="001C110D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D9BCC" w14:textId="77777777" w:rsidR="0072465E" w:rsidRDefault="0072465E" w:rsidP="00F37F2F">
      <w:r>
        <w:separator/>
      </w:r>
    </w:p>
  </w:endnote>
  <w:endnote w:type="continuationSeparator" w:id="0">
    <w:p w14:paraId="78427F17" w14:textId="77777777" w:rsidR="0072465E" w:rsidRDefault="0072465E" w:rsidP="00F37F2F">
      <w:r>
        <w:continuationSeparator/>
      </w:r>
    </w:p>
  </w:endnote>
  <w:endnote w:type="continuationNotice" w:id="1">
    <w:p w14:paraId="24E6AD5F" w14:textId="77777777" w:rsidR="0072465E" w:rsidRDefault="007246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 xml:space="preserve">CCC-Clean Code </w:t>
    </w:r>
    <w:proofErr w:type="spellStart"/>
    <w:r>
      <w:rPr>
        <w:sz w:val="18"/>
      </w:rPr>
      <w:t>Comany</w:t>
    </w:r>
    <w:proofErr w:type="spellEnd"/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911CF" w14:textId="77777777" w:rsidR="0072465E" w:rsidRDefault="0072465E" w:rsidP="00F37F2F">
      <w:r>
        <w:separator/>
      </w:r>
    </w:p>
  </w:footnote>
  <w:footnote w:type="continuationSeparator" w:id="0">
    <w:p w14:paraId="02F24293" w14:textId="77777777" w:rsidR="0072465E" w:rsidRDefault="0072465E" w:rsidP="00F37F2F">
      <w:r>
        <w:continuationSeparator/>
      </w:r>
    </w:p>
  </w:footnote>
  <w:footnote w:type="continuationNotice" w:id="1">
    <w:p w14:paraId="07C248A2" w14:textId="77777777" w:rsidR="0072465E" w:rsidRDefault="007246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4A18"/>
    <w:multiLevelType w:val="hybridMultilevel"/>
    <w:tmpl w:val="8C38D44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DF7D6F"/>
    <w:multiLevelType w:val="hybridMultilevel"/>
    <w:tmpl w:val="BC82713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812FF"/>
    <w:multiLevelType w:val="hybridMultilevel"/>
    <w:tmpl w:val="4BAA078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17CBF"/>
    <w:rsid w:val="00026243"/>
    <w:rsid w:val="000335AC"/>
    <w:rsid w:val="00040E35"/>
    <w:rsid w:val="00055511"/>
    <w:rsid w:val="00056863"/>
    <w:rsid w:val="00056F09"/>
    <w:rsid w:val="00060DF2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4C9A"/>
    <w:rsid w:val="000D746A"/>
    <w:rsid w:val="000D7B54"/>
    <w:rsid w:val="000E6BC6"/>
    <w:rsid w:val="000F05A9"/>
    <w:rsid w:val="000F13CD"/>
    <w:rsid w:val="000F1CC2"/>
    <w:rsid w:val="000F35E4"/>
    <w:rsid w:val="000F483E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5D27"/>
    <w:rsid w:val="001A71D8"/>
    <w:rsid w:val="001A77E2"/>
    <w:rsid w:val="001B30D4"/>
    <w:rsid w:val="001B4575"/>
    <w:rsid w:val="001B4A0A"/>
    <w:rsid w:val="001B5995"/>
    <w:rsid w:val="001B7F42"/>
    <w:rsid w:val="001C110D"/>
    <w:rsid w:val="001D4E0F"/>
    <w:rsid w:val="001E1639"/>
    <w:rsid w:val="001E1F69"/>
    <w:rsid w:val="001E42BD"/>
    <w:rsid w:val="001E51E7"/>
    <w:rsid w:val="001F01AD"/>
    <w:rsid w:val="001F30D4"/>
    <w:rsid w:val="001F7AE7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A7773"/>
    <w:rsid w:val="002A7C9A"/>
    <w:rsid w:val="002B1C45"/>
    <w:rsid w:val="002C5ED6"/>
    <w:rsid w:val="002C6FBC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A3BB6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50B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581A"/>
    <w:rsid w:val="00545991"/>
    <w:rsid w:val="005462BD"/>
    <w:rsid w:val="00547B72"/>
    <w:rsid w:val="0055611B"/>
    <w:rsid w:val="005602D1"/>
    <w:rsid w:val="005641B4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0B83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81064"/>
    <w:rsid w:val="006812BE"/>
    <w:rsid w:val="00695CF9"/>
    <w:rsid w:val="006A5FDF"/>
    <w:rsid w:val="006B0A78"/>
    <w:rsid w:val="006B1F07"/>
    <w:rsid w:val="006B32C0"/>
    <w:rsid w:val="006C0DA5"/>
    <w:rsid w:val="006C233E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B84"/>
    <w:rsid w:val="00723D03"/>
    <w:rsid w:val="0072465E"/>
    <w:rsid w:val="007340B3"/>
    <w:rsid w:val="00735B46"/>
    <w:rsid w:val="007506CF"/>
    <w:rsid w:val="00751970"/>
    <w:rsid w:val="007526F7"/>
    <w:rsid w:val="00753511"/>
    <w:rsid w:val="007632AF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34B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376BB"/>
    <w:rsid w:val="00855DFA"/>
    <w:rsid w:val="00856701"/>
    <w:rsid w:val="008611AF"/>
    <w:rsid w:val="00862989"/>
    <w:rsid w:val="00865368"/>
    <w:rsid w:val="0087221D"/>
    <w:rsid w:val="00887D76"/>
    <w:rsid w:val="00892571"/>
    <w:rsid w:val="008A5954"/>
    <w:rsid w:val="008A64E3"/>
    <w:rsid w:val="008B11D0"/>
    <w:rsid w:val="008B661B"/>
    <w:rsid w:val="008C03C6"/>
    <w:rsid w:val="008D2138"/>
    <w:rsid w:val="008D33DA"/>
    <w:rsid w:val="008E45B9"/>
    <w:rsid w:val="008E4AAE"/>
    <w:rsid w:val="00903FBD"/>
    <w:rsid w:val="00906345"/>
    <w:rsid w:val="00923426"/>
    <w:rsid w:val="00925D75"/>
    <w:rsid w:val="00931F5E"/>
    <w:rsid w:val="00944EA2"/>
    <w:rsid w:val="00961191"/>
    <w:rsid w:val="00967680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D5DFC"/>
    <w:rsid w:val="009E1E7B"/>
    <w:rsid w:val="009E32B8"/>
    <w:rsid w:val="009E42E0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3915"/>
    <w:rsid w:val="00A34CD5"/>
    <w:rsid w:val="00A3758A"/>
    <w:rsid w:val="00A432E5"/>
    <w:rsid w:val="00A45C07"/>
    <w:rsid w:val="00A5134B"/>
    <w:rsid w:val="00A702D2"/>
    <w:rsid w:val="00A73873"/>
    <w:rsid w:val="00A829B5"/>
    <w:rsid w:val="00A93849"/>
    <w:rsid w:val="00A93C1B"/>
    <w:rsid w:val="00A93C40"/>
    <w:rsid w:val="00A949D1"/>
    <w:rsid w:val="00AA0B88"/>
    <w:rsid w:val="00AA25D9"/>
    <w:rsid w:val="00AA6314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0CC6"/>
    <w:rsid w:val="00B648FB"/>
    <w:rsid w:val="00B65D64"/>
    <w:rsid w:val="00B66BC9"/>
    <w:rsid w:val="00B763D7"/>
    <w:rsid w:val="00B767A5"/>
    <w:rsid w:val="00B83891"/>
    <w:rsid w:val="00B84E8A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D4884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158F4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166D6"/>
    <w:rsid w:val="00D205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34F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03B6"/>
    <w:rsid w:val="00E1228E"/>
    <w:rsid w:val="00E14845"/>
    <w:rsid w:val="00E1546E"/>
    <w:rsid w:val="00E16F2E"/>
    <w:rsid w:val="00E263E5"/>
    <w:rsid w:val="00E32E05"/>
    <w:rsid w:val="00E33C16"/>
    <w:rsid w:val="00E34595"/>
    <w:rsid w:val="00E34A4D"/>
    <w:rsid w:val="00E3678C"/>
    <w:rsid w:val="00E36936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0E03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5789"/>
    <w:rsid w:val="00F867BF"/>
    <w:rsid w:val="00F86CF1"/>
    <w:rsid w:val="00F872A1"/>
    <w:rsid w:val="00FB081F"/>
    <w:rsid w:val="00FC24F3"/>
    <w:rsid w:val="00FC4769"/>
    <w:rsid w:val="00FC77D9"/>
    <w:rsid w:val="00FD1D07"/>
    <w:rsid w:val="00FD4AAE"/>
    <w:rsid w:val="00FE1119"/>
    <w:rsid w:val="00FE29E1"/>
    <w:rsid w:val="00FE7F3D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759D-5371-49B0-8ECB-0C2C4405D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2</Pages>
  <Words>124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Alexander Reiter</cp:lastModifiedBy>
  <cp:revision>2</cp:revision>
  <dcterms:created xsi:type="dcterms:W3CDTF">2019-11-20T10:22:00Z</dcterms:created>
  <dcterms:modified xsi:type="dcterms:W3CDTF">2019-11-20T10:22:00Z</dcterms:modified>
</cp:coreProperties>
</file>