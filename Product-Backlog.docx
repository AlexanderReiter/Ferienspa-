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2C" w:rsidRDefault="00B6382C" w:rsidP="00B6382C"/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</w:p>
    <w:p w:rsidR="00B6382C" w:rsidRDefault="00B6382C" w:rsidP="00B6382C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:rsidR="00B6382C" w:rsidRDefault="00B6382C" w:rsidP="00B6382C">
      <w:pPr>
        <w:jc w:val="center"/>
      </w:pPr>
    </w:p>
    <w:p w:rsidR="00B6382C" w:rsidRDefault="00B6382C" w:rsidP="00B6382C">
      <w:pPr>
        <w:jc w:val="center"/>
      </w:pPr>
      <w:r>
        <w:t>Projekt Ferienspaß</w:t>
      </w:r>
    </w:p>
    <w:p w:rsidR="00B6382C" w:rsidRDefault="00B6382C" w:rsidP="00B6382C">
      <w:pPr>
        <w:jc w:val="center"/>
      </w:pPr>
    </w:p>
    <w:p w:rsidR="00B6382C" w:rsidRDefault="00B6382C" w:rsidP="00B6382C">
      <w:pPr>
        <w:jc w:val="center"/>
      </w:pPr>
      <w:r>
        <w:t>CCC – Clean Code Company</w:t>
      </w:r>
    </w:p>
    <w:p w:rsidR="00B6382C" w:rsidRPr="009F0058" w:rsidRDefault="00B6382C" w:rsidP="00B6382C">
      <w:pPr>
        <w:jc w:val="center"/>
      </w:pPr>
    </w:p>
    <w:p w:rsidR="00B6382C" w:rsidRPr="009F0058" w:rsidRDefault="00B6382C" w:rsidP="00B6382C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</w:p>
    <w:p w:rsidR="00B6382C" w:rsidRDefault="00B6382C" w:rsidP="00B6382C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03A5B3B0" wp14:editId="06EB1F23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2C" w:rsidRDefault="00B6382C" w:rsidP="00B6382C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:rsidR="0001336D" w:rsidRDefault="0001336D" w:rsidP="0001336D">
      <w:pPr>
        <w:rPr>
          <w:lang w:val="de-DE"/>
        </w:rPr>
      </w:pPr>
    </w:p>
    <w:p w:rsidR="00974433" w:rsidRDefault="00974433" w:rsidP="00974433">
      <w:pPr>
        <w:pStyle w:val="Titel"/>
        <w:rPr>
          <w:lang w:val="de-DE"/>
        </w:rPr>
      </w:pPr>
      <w:r>
        <w:rPr>
          <w:lang w:val="de-DE"/>
        </w:rPr>
        <w:t>Product-Backlog</w:t>
      </w:r>
    </w:p>
    <w:p w:rsidR="0001336D" w:rsidRDefault="00974433" w:rsidP="00974433">
      <w:pPr>
        <w:pStyle w:val="berschrift2"/>
        <w:rPr>
          <w:lang w:val="de-DE"/>
        </w:rPr>
      </w:pPr>
      <w:r>
        <w:rPr>
          <w:lang w:val="de-DE"/>
        </w:rPr>
        <w:t>Story: Login</w:t>
      </w:r>
    </w:p>
    <w:p w:rsidR="00974433" w:rsidRDefault="00974433" w:rsidP="00974433">
      <w:pPr>
        <w:rPr>
          <w:lang w:val="de-DE"/>
        </w:rPr>
      </w:pPr>
      <w:r>
        <w:rPr>
          <w:lang w:val="de-DE"/>
        </w:rPr>
        <w:t>Akzeptanzkriterien</w:t>
      </w:r>
      <w:r w:rsidR="00E91646">
        <w:rPr>
          <w:lang w:val="de-DE"/>
        </w:rPr>
        <w:t>: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Login</w:t>
      </w:r>
    </w:p>
    <w:p w:rsidR="00974433" w:rsidRDefault="00974433" w:rsidP="00F2401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Hinweis wenn Login falsch</w:t>
      </w:r>
    </w:p>
    <w:p w:rsidR="00974433" w:rsidRDefault="00974433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Nach 3 Fehlversuchen wird Benutzer gesperrt</w:t>
      </w:r>
    </w:p>
    <w:p w:rsidR="00F24019" w:rsidRDefault="00F24019" w:rsidP="0097443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Neues Passwort </w:t>
      </w:r>
      <w:r w:rsidR="00E91646">
        <w:rPr>
          <w:lang w:val="de-DE"/>
        </w:rPr>
        <w:t>anfordern,</w:t>
      </w:r>
      <w:r>
        <w:rPr>
          <w:lang w:val="de-DE"/>
        </w:rPr>
        <w:t xml:space="preserve"> wenn gesperrt</w:t>
      </w:r>
    </w:p>
    <w:p w:rsidR="00E91646" w:rsidRDefault="00E91646" w:rsidP="00E91646">
      <w:pPr>
        <w:rPr>
          <w:lang w:val="de-DE"/>
        </w:rPr>
      </w:pPr>
    </w:p>
    <w:p w:rsidR="00E91646" w:rsidRDefault="005F125B" w:rsidP="00E91646">
      <w:pPr>
        <w:rPr>
          <w:lang w:val="de-DE"/>
        </w:rPr>
      </w:pPr>
      <w:r>
        <w:rPr>
          <w:lang w:val="de-DE"/>
        </w:rPr>
        <w:t>Points: 34</w:t>
      </w:r>
      <w:r w:rsidR="00E91646">
        <w:rPr>
          <w:lang w:val="de-DE"/>
        </w:rPr>
        <w:t xml:space="preserve"> 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rPr>
          <w:lang w:val="de-DE"/>
        </w:rPr>
      </w:pPr>
      <w:r>
        <w:rPr>
          <w:lang w:val="de-DE"/>
        </w:rPr>
        <w:t>Tasks:</w:t>
      </w:r>
    </w:p>
    <w:p w:rsidR="00E91646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User/Admin-Unterscheidung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1,5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zurücksetzen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0,5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vergessen (E-Mail)</w:t>
      </w:r>
      <w:r>
        <w:rPr>
          <w:lang w:val="de-DE"/>
        </w:rPr>
        <w:tab/>
      </w:r>
      <w:r>
        <w:rPr>
          <w:lang w:val="de-DE"/>
        </w:rPr>
        <w:tab/>
      </w:r>
      <w:r w:rsidR="004B4234">
        <w:rPr>
          <w:lang w:val="de-DE"/>
        </w:rPr>
        <w:t>3</w:t>
      </w:r>
    </w:p>
    <w:p w:rsid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Passwort Abgleich</w:t>
      </w:r>
      <w:r w:rsidR="0065182A">
        <w:rPr>
          <w:lang w:val="de-DE"/>
        </w:rPr>
        <w:tab/>
      </w:r>
      <w:r w:rsidR="0065182A">
        <w:rPr>
          <w:lang w:val="de-DE"/>
        </w:rPr>
        <w:tab/>
      </w:r>
      <w:r w:rsidR="0065182A">
        <w:rPr>
          <w:lang w:val="de-DE"/>
        </w:rPr>
        <w:tab/>
        <w:t>1</w:t>
      </w:r>
    </w:p>
    <w:p w:rsidR="005F125B" w:rsidRPr="005F125B" w:rsidRDefault="005F125B" w:rsidP="005F125B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Login-Formular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65182A">
        <w:rPr>
          <w:lang w:val="de-DE"/>
        </w:rPr>
        <w:t>1</w:t>
      </w:r>
    </w:p>
    <w:p w:rsidR="00E91646" w:rsidRDefault="00E91646" w:rsidP="00E91646">
      <w:pPr>
        <w:rPr>
          <w:lang w:val="de-DE"/>
        </w:rPr>
      </w:pPr>
    </w:p>
    <w:p w:rsidR="00E91646" w:rsidRDefault="00E91646" w:rsidP="00E91646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:rsidR="00E91646" w:rsidRDefault="00E91646" w:rsidP="00E91646">
      <w:pPr>
        <w:rPr>
          <w:lang w:val="de-DE"/>
        </w:rPr>
      </w:pPr>
      <w:r>
        <w:rPr>
          <w:lang w:val="de-DE"/>
        </w:rPr>
        <w:t>Akzeptanzkriterien</w:t>
      </w:r>
      <w:r w:rsidR="00452797">
        <w:rPr>
          <w:lang w:val="de-DE"/>
        </w:rPr>
        <w:t>: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Abgleich gültiger Ort</w:t>
      </w:r>
    </w:p>
    <w:p w:rsid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Alle Felder ausgefüllt</w:t>
      </w:r>
    </w:p>
    <w:p w:rsidR="00452797" w:rsidRPr="00452797" w:rsidRDefault="00452797" w:rsidP="00452797">
      <w:pPr>
        <w:pStyle w:val="Listenabsatz"/>
        <w:numPr>
          <w:ilvl w:val="0"/>
          <w:numId w:val="4"/>
        </w:numPr>
        <w:rPr>
          <w:lang w:val="de-DE"/>
        </w:rPr>
      </w:pPr>
      <w:bookmarkStart w:id="0" w:name="_GoBack"/>
      <w:bookmarkEnd w:id="0"/>
    </w:p>
    <w:sectPr w:rsidR="00452797" w:rsidRPr="0045279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BDC" w:rsidRDefault="008B0BDC" w:rsidP="00F37F2F">
      <w:r>
        <w:separator/>
      </w:r>
    </w:p>
  </w:endnote>
  <w:endnote w:type="continuationSeparator" w:id="0">
    <w:p w:rsidR="008B0BDC" w:rsidRDefault="008B0BDC" w:rsidP="00F37F2F">
      <w:r>
        <w:continuationSeparator/>
      </w:r>
    </w:p>
  </w:endnote>
  <w:endnote w:type="continuationNotice" w:id="1">
    <w:p w:rsidR="008B0BDC" w:rsidRDefault="008B0B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4D5DA7" w:rsidRDefault="004D5DA7" w:rsidP="004D5DA7">
    <w:pPr>
      <w:pStyle w:val="Fuzeile"/>
      <w:tabs>
        <w:tab w:val="clear" w:pos="4536"/>
      </w:tabs>
      <w:rPr>
        <w:sz w:val="18"/>
      </w:rPr>
    </w:pPr>
    <w:r w:rsidRPr="004D5DA7">
      <w:rPr>
        <w:sz w:val="18"/>
      </w:rPr>
      <w:t>Alexander Reiter</w:t>
    </w:r>
    <w:r>
      <w:rPr>
        <w:sz w:val="18"/>
      </w:rPr>
      <w:tab/>
    </w:r>
    <w:r w:rsidRPr="004D5DA7">
      <w:rPr>
        <w:sz w:val="18"/>
      </w:rPr>
      <w:fldChar w:fldCharType="begin"/>
    </w:r>
    <w:r w:rsidRPr="004D5DA7">
      <w:rPr>
        <w:sz w:val="18"/>
      </w:rPr>
      <w:instrText>PAGE   \* MERGEFORMAT</w:instrText>
    </w:r>
    <w:r w:rsidRPr="004D5DA7">
      <w:rPr>
        <w:sz w:val="18"/>
      </w:rPr>
      <w:fldChar w:fldCharType="separate"/>
    </w:r>
    <w:r w:rsidRPr="004D5DA7">
      <w:rPr>
        <w:sz w:val="18"/>
        <w:lang w:val="de-DE"/>
      </w:rPr>
      <w:t>1</w:t>
    </w:r>
    <w:r w:rsidRPr="004D5DA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BDC" w:rsidRDefault="008B0BDC" w:rsidP="00F37F2F">
      <w:r>
        <w:separator/>
      </w:r>
    </w:p>
  </w:footnote>
  <w:footnote w:type="continuationSeparator" w:id="0">
    <w:p w:rsidR="008B0BDC" w:rsidRDefault="008B0BDC" w:rsidP="00F37F2F">
      <w:r>
        <w:continuationSeparator/>
      </w:r>
    </w:p>
  </w:footnote>
  <w:footnote w:type="continuationNotice" w:id="1">
    <w:p w:rsidR="008B0BDC" w:rsidRDefault="008B0B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F2F" w:rsidRPr="00D076F5" w:rsidRDefault="00210896" w:rsidP="005E280F">
    <w:pPr>
      <w:pStyle w:val="Kopfzeile"/>
      <w:pBdr>
        <w:bottom w:val="single" w:sz="4" w:space="1" w:color="auto"/>
      </w:pBdr>
      <w:tabs>
        <w:tab w:val="clear" w:pos="4536"/>
      </w:tabs>
      <w:rPr>
        <w:sz w:val="18"/>
      </w:rPr>
    </w:pPr>
    <w:proofErr w:type="spellStart"/>
    <w:r>
      <w:rPr>
        <w:sz w:val="18"/>
      </w:rPr>
      <w:t>CleanCodeCompany</w:t>
    </w:r>
    <w:proofErr w:type="spellEnd"/>
    <w:r w:rsidRPr="00210896">
      <w:rPr>
        <w:sz w:val="18"/>
      </w:rPr>
      <w:ptab w:relativeTo="margin" w:alignment="center" w:leader="none"/>
    </w:r>
    <w:r>
      <w:rPr>
        <w:sz w:val="18"/>
      </w:rPr>
      <w:t xml:space="preserve">Gemeinde: </w:t>
    </w:r>
    <w:proofErr w:type="spellStart"/>
    <w:r>
      <w:rPr>
        <w:sz w:val="18"/>
      </w:rPr>
      <w:t>Mondpichl</w:t>
    </w:r>
    <w:proofErr w:type="spellEnd"/>
    <w:r w:rsidRPr="00210896">
      <w:rPr>
        <w:sz w:val="18"/>
      </w:rPr>
      <w:ptab w:relativeTo="margin" w:alignment="right" w:leader="none"/>
    </w:r>
    <w:r w:rsidRPr="00D076F5">
      <w:rPr>
        <w:sz w:val="18"/>
      </w:rPr>
      <w:fldChar w:fldCharType="begin"/>
    </w:r>
    <w:r w:rsidRPr="00D076F5">
      <w:rPr>
        <w:sz w:val="18"/>
      </w:rPr>
      <w:instrText xml:space="preserve"> DATE \@ "yyyy-MM-dd" </w:instrText>
    </w:r>
    <w:r w:rsidRPr="00D076F5">
      <w:rPr>
        <w:sz w:val="18"/>
      </w:rPr>
      <w:fldChar w:fldCharType="separate"/>
    </w:r>
    <w:r w:rsidR="00B6382C">
      <w:rPr>
        <w:noProof/>
        <w:sz w:val="18"/>
      </w:rPr>
      <w:t>2019-11-20</w:t>
    </w:r>
    <w:r w:rsidRPr="00D076F5">
      <w:rPr>
        <w:sz w:val="18"/>
      </w:rPr>
      <w:fldChar w:fldCharType="end"/>
    </w:r>
    <w:r>
      <w:rPr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23A5"/>
    <w:multiLevelType w:val="hybridMultilevel"/>
    <w:tmpl w:val="7626F69E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249DC"/>
    <w:multiLevelType w:val="hybridMultilevel"/>
    <w:tmpl w:val="67BC202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6D"/>
    <w:rsid w:val="00005200"/>
    <w:rsid w:val="000109BE"/>
    <w:rsid w:val="000122A4"/>
    <w:rsid w:val="0001336D"/>
    <w:rsid w:val="00014F20"/>
    <w:rsid w:val="00016AF9"/>
    <w:rsid w:val="00026243"/>
    <w:rsid w:val="000335AC"/>
    <w:rsid w:val="00040E35"/>
    <w:rsid w:val="00055511"/>
    <w:rsid w:val="00056863"/>
    <w:rsid w:val="00056F09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B3CE8"/>
    <w:rsid w:val="000B463D"/>
    <w:rsid w:val="000C2410"/>
    <w:rsid w:val="000C4C9A"/>
    <w:rsid w:val="000D746A"/>
    <w:rsid w:val="000D7B54"/>
    <w:rsid w:val="000E6BC6"/>
    <w:rsid w:val="000F05A9"/>
    <w:rsid w:val="000F1CC2"/>
    <w:rsid w:val="000F35E4"/>
    <w:rsid w:val="00100797"/>
    <w:rsid w:val="00102CB3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5995"/>
    <w:rsid w:val="001B7F42"/>
    <w:rsid w:val="001D4E0F"/>
    <w:rsid w:val="001E1639"/>
    <w:rsid w:val="001E1F69"/>
    <w:rsid w:val="001E51E7"/>
    <w:rsid w:val="001F01AD"/>
    <w:rsid w:val="001F30D4"/>
    <w:rsid w:val="00210896"/>
    <w:rsid w:val="00213673"/>
    <w:rsid w:val="002161BC"/>
    <w:rsid w:val="00217C8D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B1C45"/>
    <w:rsid w:val="002C5ED6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2797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234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2181"/>
    <w:rsid w:val="005E12AB"/>
    <w:rsid w:val="005E280F"/>
    <w:rsid w:val="005E3D10"/>
    <w:rsid w:val="005F125B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182A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340B3"/>
    <w:rsid w:val="00735B46"/>
    <w:rsid w:val="007506CF"/>
    <w:rsid w:val="00751970"/>
    <w:rsid w:val="007526F7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55DFA"/>
    <w:rsid w:val="00856701"/>
    <w:rsid w:val="008611AF"/>
    <w:rsid w:val="00862989"/>
    <w:rsid w:val="0087221D"/>
    <w:rsid w:val="00887D76"/>
    <w:rsid w:val="00892571"/>
    <w:rsid w:val="008A5954"/>
    <w:rsid w:val="008A64E3"/>
    <w:rsid w:val="008B0BDC"/>
    <w:rsid w:val="008B11D0"/>
    <w:rsid w:val="008C03C6"/>
    <w:rsid w:val="008D2138"/>
    <w:rsid w:val="008E45B9"/>
    <w:rsid w:val="008E4AAE"/>
    <w:rsid w:val="00903FBD"/>
    <w:rsid w:val="00923426"/>
    <w:rsid w:val="00925D75"/>
    <w:rsid w:val="00931F5E"/>
    <w:rsid w:val="00944EA2"/>
    <w:rsid w:val="00961191"/>
    <w:rsid w:val="009702FE"/>
    <w:rsid w:val="00974433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40D1"/>
    <w:rsid w:val="00A245BE"/>
    <w:rsid w:val="00A34CD5"/>
    <w:rsid w:val="00A3758A"/>
    <w:rsid w:val="00A432E5"/>
    <w:rsid w:val="00A45C07"/>
    <w:rsid w:val="00A702D2"/>
    <w:rsid w:val="00A73873"/>
    <w:rsid w:val="00A829B5"/>
    <w:rsid w:val="00A93849"/>
    <w:rsid w:val="00A93C1B"/>
    <w:rsid w:val="00A93C40"/>
    <w:rsid w:val="00A949D1"/>
    <w:rsid w:val="00AA25D9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E5263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F53"/>
    <w:rsid w:val="00B57A46"/>
    <w:rsid w:val="00B6382C"/>
    <w:rsid w:val="00B648FB"/>
    <w:rsid w:val="00B65D64"/>
    <w:rsid w:val="00B66BC9"/>
    <w:rsid w:val="00B763D7"/>
    <w:rsid w:val="00B767A5"/>
    <w:rsid w:val="00B83891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228E"/>
    <w:rsid w:val="00E1546E"/>
    <w:rsid w:val="00E16F2E"/>
    <w:rsid w:val="00E263E5"/>
    <w:rsid w:val="00E32E05"/>
    <w:rsid w:val="00E34595"/>
    <w:rsid w:val="00E34A4D"/>
    <w:rsid w:val="00E3678C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1646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71F"/>
    <w:rsid w:val="00F21CCD"/>
    <w:rsid w:val="00F23AB0"/>
    <w:rsid w:val="00F24019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67BF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F90745"/>
  <w14:defaultImageDpi w14:val="330"/>
  <w15:chartTrackingRefBased/>
  <w15:docId w15:val="{57B71AE4-56F8-4BF0-85AD-969B7692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382C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9</cp:revision>
  <dcterms:created xsi:type="dcterms:W3CDTF">2019-11-06T09:00:00Z</dcterms:created>
  <dcterms:modified xsi:type="dcterms:W3CDTF">2019-11-20T09:55:00Z</dcterms:modified>
</cp:coreProperties>
</file>